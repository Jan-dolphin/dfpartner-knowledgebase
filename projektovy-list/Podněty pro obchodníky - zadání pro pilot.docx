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OLE_LINK1"/>
    <w:bookmarkStart w:id="1" w:name="OLE_LINK2"/>
    <w:p w14:paraId="43596420" w14:textId="0E2027AF" w:rsidR="009F3B4D" w:rsidRPr="000638C8" w:rsidRDefault="007817D5" w:rsidP="005F39AF">
      <w:pPr>
        <w:pStyle w:val="Nzev"/>
        <w:jc w:val="center"/>
      </w:pPr>
      <w:r w:rsidRPr="000638C8">
        <w:fldChar w:fldCharType="begin"/>
      </w:r>
      <w:r w:rsidRPr="000638C8">
        <w:instrText xml:space="preserve"> TITLE  \* MERGEFORMAT </w:instrText>
      </w:r>
      <w:r w:rsidRPr="000638C8">
        <w:fldChar w:fldCharType="separate"/>
      </w:r>
      <w:r w:rsidR="006A1D96">
        <w:t>Optimální podněty pro obchodníky – AI infrastruktura</w:t>
      </w:r>
      <w:r w:rsidRPr="000638C8">
        <w:fldChar w:fldCharType="end"/>
      </w:r>
      <w:bookmarkEnd w:id="0"/>
      <w:bookmarkEnd w:id="1"/>
    </w:p>
    <w:p w14:paraId="29D36A35" w14:textId="6465AC0D" w:rsidR="00AF6243" w:rsidRDefault="00076769" w:rsidP="002134E5">
      <w:pPr>
        <w:pStyle w:val="Bod1"/>
      </w:pPr>
      <w:r>
        <w:t>Podněty pro pilotní projekt</w:t>
      </w:r>
    </w:p>
    <w:p w14:paraId="31B24EEE" w14:textId="2455167C" w:rsidR="00076769" w:rsidRDefault="00076769" w:rsidP="00076769">
      <w:r>
        <w:t xml:space="preserve">Východisko </w:t>
      </w:r>
      <w:r>
        <w:sym w:font="Wingdings" w:char="F0E0"/>
      </w:r>
      <w:r>
        <w:t xml:space="preserve"> plánujeme implementovat pouze 3 typologicky odlišné podněty:</w:t>
      </w:r>
    </w:p>
    <w:p w14:paraId="49382F29" w14:textId="0CCE6778" w:rsidR="00076769" w:rsidRDefault="00A50F2A" w:rsidP="00076769">
      <w:pPr>
        <w:pStyle w:val="Malodrka"/>
      </w:pPr>
      <w:r w:rsidRPr="0037393C">
        <w:rPr>
          <w:b/>
          <w:bCs/>
        </w:rPr>
        <w:t>„Povinnostní“ podnět/úkol</w:t>
      </w:r>
      <w:r>
        <w:t xml:space="preserve"> </w:t>
      </w:r>
      <w:r w:rsidR="00070820">
        <w:t>–</w:t>
      </w:r>
      <w:r>
        <w:t xml:space="preserve"> </w:t>
      </w:r>
      <w:r w:rsidR="00070820">
        <w:t>existuje jasná algoritmizace (pravidlo) pro jeho vygenerování a současně nepřipouštíme možnost „nezobrazení“ takového podnětu.</w:t>
      </w:r>
    </w:p>
    <w:p w14:paraId="531480D6" w14:textId="77777777" w:rsidR="008C6619" w:rsidRPr="00076769" w:rsidRDefault="008C6619" w:rsidP="008C6619">
      <w:pPr>
        <w:pStyle w:val="Malodrka"/>
      </w:pPr>
      <w:r w:rsidRPr="000165FF">
        <w:rPr>
          <w:b/>
          <w:bCs/>
        </w:rPr>
        <w:t>Podnět vyplývající z pokročilé datové analýzy</w:t>
      </w:r>
      <w:r>
        <w:t xml:space="preserve"> – pro identifikaci podnětu je potřeba využít náročnější nástroje datové analýzy. Stále ale zůstává velmi vysoká míra „determinismu“ (v podstatě jsou to „tvrdá data“, ze kterých očekáváme spolehlivý výstup)!</w:t>
      </w:r>
    </w:p>
    <w:p w14:paraId="1C55451A" w14:textId="4ED5AC1E" w:rsidR="0037393C" w:rsidRPr="00076769" w:rsidRDefault="00F325B3" w:rsidP="00076769">
      <w:pPr>
        <w:pStyle w:val="Malodrka"/>
      </w:pPr>
      <w:r w:rsidRPr="000165FF">
        <w:rPr>
          <w:b/>
          <w:bCs/>
        </w:rPr>
        <w:t xml:space="preserve">Podnět </w:t>
      </w:r>
      <w:r w:rsidR="008C6619">
        <w:rPr>
          <w:b/>
          <w:bCs/>
        </w:rPr>
        <w:t>využívající jazykový model</w:t>
      </w:r>
      <w:r>
        <w:t xml:space="preserve"> </w:t>
      </w:r>
      <w:r w:rsidR="0046633B">
        <w:t>–</w:t>
      </w:r>
      <w:r>
        <w:t xml:space="preserve"> </w:t>
      </w:r>
      <w:r w:rsidR="008C6619">
        <w:t>typicky zpracování nestrukturovaný a textových informací</w:t>
      </w:r>
    </w:p>
    <w:p w14:paraId="08B141A2" w14:textId="77777777" w:rsidR="0041200B" w:rsidRDefault="0041200B" w:rsidP="0041200B">
      <w:pPr>
        <w:pStyle w:val="Bod2"/>
      </w:pPr>
      <w:r>
        <w:t>Povinnostní podnět</w:t>
      </w:r>
    </w:p>
    <w:p w14:paraId="132FA7E4" w14:textId="77777777" w:rsidR="0041200B" w:rsidRDefault="0041200B" w:rsidP="0041200B">
      <w:r w:rsidRPr="000165FF">
        <w:rPr>
          <w:b/>
          <w:bCs/>
        </w:rPr>
        <w:t>Název podnětu:</w:t>
      </w:r>
      <w:r>
        <w:t xml:space="preserve"> </w:t>
      </w:r>
      <w:r w:rsidRPr="0041200B">
        <w:t>POVINNÁ PRODEJNÍ AKCE</w:t>
      </w:r>
    </w:p>
    <w:p w14:paraId="2648869C" w14:textId="77777777" w:rsidR="0041200B" w:rsidRPr="00E94DA0" w:rsidRDefault="0041200B" w:rsidP="0041200B">
      <w:pPr>
        <w:rPr>
          <w:b/>
          <w:bCs/>
        </w:rPr>
      </w:pPr>
      <w:r w:rsidRPr="00E94DA0">
        <w:rPr>
          <w:b/>
          <w:bCs/>
        </w:rPr>
        <w:t xml:space="preserve">Popis/účel podnětu: </w:t>
      </w:r>
    </w:p>
    <w:p w14:paraId="4760CBAA" w14:textId="77777777" w:rsidR="0041200B" w:rsidRDefault="0041200B" w:rsidP="0041200B">
      <w:pPr>
        <w:pStyle w:val="Malodrka"/>
      </w:pPr>
      <w:r>
        <w:t xml:space="preserve">Akce prodejní podpory, kterou </w:t>
      </w:r>
      <w:r w:rsidRPr="00685EA9">
        <w:rPr>
          <w:u w:val="single"/>
        </w:rPr>
        <w:t>musí OZ zákazníkovi nabídnout</w:t>
      </w:r>
      <w:r>
        <w:t>, pokud se mu při návštěvě vygeneruje.</w:t>
      </w:r>
    </w:p>
    <w:p w14:paraId="67720D0D" w14:textId="77777777" w:rsidR="0041200B" w:rsidRPr="00E94DA0" w:rsidRDefault="0041200B" w:rsidP="0041200B">
      <w:pPr>
        <w:rPr>
          <w:b/>
          <w:bCs/>
        </w:rPr>
      </w:pPr>
      <w:r w:rsidRPr="00E94DA0">
        <w:rPr>
          <w:b/>
          <w:bCs/>
        </w:rPr>
        <w:t>Algoritmizace:</w:t>
      </w:r>
    </w:p>
    <w:p w14:paraId="1D6B92D4" w14:textId="77777777" w:rsidR="0041200B" w:rsidRDefault="0041200B" w:rsidP="0041200B">
      <w:pPr>
        <w:pStyle w:val="Malodrka"/>
      </w:pPr>
      <w:r>
        <w:t>Existuje jednoznačné zadání prodejní akce – např. sleva na „CASTROL 5W-40 4 lt“ ve výši 25% na objednávku v minimální výši 5000,- Kč.</w:t>
      </w:r>
    </w:p>
    <w:p w14:paraId="42EC8018" w14:textId="77777777" w:rsidR="0041200B" w:rsidRDefault="0041200B" w:rsidP="0041200B">
      <w:pPr>
        <w:pStyle w:val="Malodrka"/>
      </w:pPr>
      <w:r>
        <w:t>V ERP DF Partner jsou nastavené jednoznačné podmínky, které musí být splněny, aby se akce při návštěvě konkrétního zákazníka vygenerovala – například:</w:t>
      </w:r>
    </w:p>
    <w:p w14:paraId="05FAF196" w14:textId="77777777" w:rsidR="0041200B" w:rsidRDefault="0041200B" w:rsidP="0041200B">
      <w:pPr>
        <w:pStyle w:val="Malpododrka"/>
      </w:pPr>
      <w:r>
        <w:t>Zákazník je součástí kanálu „XY“</w:t>
      </w:r>
    </w:p>
    <w:p w14:paraId="0712CB4E" w14:textId="77777777" w:rsidR="0041200B" w:rsidRDefault="0041200B" w:rsidP="0041200B">
      <w:pPr>
        <w:pStyle w:val="Malpododrka"/>
      </w:pPr>
      <w:r>
        <w:t>Zákazník má odběr produktu/podproduktu/značky/artiklu menší než ???,- Kč/Lt/Ks za období Od-Do</w:t>
      </w:r>
    </w:p>
    <w:p w14:paraId="770E3192" w14:textId="77777777" w:rsidR="0041200B" w:rsidRPr="0037393C" w:rsidRDefault="0041200B" w:rsidP="0041200B">
      <w:pPr>
        <w:pStyle w:val="Malpododrka"/>
      </w:pPr>
      <w:r>
        <w:t>Atd. atp.</w:t>
      </w:r>
    </w:p>
    <w:p w14:paraId="7D7759F8" w14:textId="77777777" w:rsidR="00A54C02" w:rsidRDefault="00A54C02" w:rsidP="00A54C02">
      <w:pPr>
        <w:pStyle w:val="Bod2"/>
      </w:pPr>
      <w:r w:rsidRPr="0041200B">
        <w:t>Podnět vyplývající z pokročilé datové analýzy</w:t>
      </w:r>
    </w:p>
    <w:p w14:paraId="66C37807" w14:textId="547F8637" w:rsidR="00A54C02" w:rsidRDefault="00A54C02" w:rsidP="00A54C02">
      <w:r w:rsidRPr="000165FF">
        <w:rPr>
          <w:b/>
          <w:bCs/>
        </w:rPr>
        <w:t>Název podnětu:</w:t>
      </w:r>
      <w:r>
        <w:t xml:space="preserve"> </w:t>
      </w:r>
      <w:r w:rsidR="00D83C3C">
        <w:t>NEODEBÍRANÉ ARTIKLY</w:t>
      </w:r>
    </w:p>
    <w:p w14:paraId="73E084F9" w14:textId="77777777" w:rsidR="00A54C02" w:rsidRPr="00E94DA0" w:rsidRDefault="00A54C02" w:rsidP="00A54C02">
      <w:pPr>
        <w:rPr>
          <w:b/>
          <w:bCs/>
        </w:rPr>
      </w:pPr>
      <w:r w:rsidRPr="00E94DA0">
        <w:rPr>
          <w:b/>
          <w:bCs/>
        </w:rPr>
        <w:t xml:space="preserve">Popis/účel podnětu: </w:t>
      </w:r>
    </w:p>
    <w:p w14:paraId="075A3BE6" w14:textId="77777777" w:rsidR="00A54C02" w:rsidRDefault="00A54C02" w:rsidP="00A54C02">
      <w:pPr>
        <w:pStyle w:val="Malodrka"/>
      </w:pPr>
      <w:r>
        <w:t xml:space="preserve">Identifikace toho, které z neodebíraných artiklů zákazníka a v jakém pořadí je žádoucí mu nabídnout a proč? </w:t>
      </w:r>
    </w:p>
    <w:p w14:paraId="2BB88859" w14:textId="77777777" w:rsidR="00A54C02" w:rsidRPr="00E94DA0" w:rsidRDefault="00A54C02" w:rsidP="00A54C02">
      <w:pPr>
        <w:rPr>
          <w:b/>
          <w:bCs/>
        </w:rPr>
      </w:pPr>
      <w:r w:rsidRPr="00E94DA0">
        <w:rPr>
          <w:b/>
          <w:bCs/>
        </w:rPr>
        <w:t>Algoritmizace:</w:t>
      </w:r>
    </w:p>
    <w:p w14:paraId="5E8BC6F5" w14:textId="77777777" w:rsidR="00A54C02" w:rsidRDefault="00A54C02" w:rsidP="00A54C02">
      <w:pPr>
        <w:pStyle w:val="Malodrka"/>
      </w:pPr>
      <w:r>
        <w:t>Je triviální identifikovat neodebírané artikly. Na tomto typu podnětu je náročné zvolit správné nástroje pro výběr toho, které z neodebíraných artiklů je vhodné nabízet jako první k objednání zákazníkovi.</w:t>
      </w:r>
    </w:p>
    <w:p w14:paraId="5C2A4F48" w14:textId="26AC27A4" w:rsidR="00B274A6" w:rsidRDefault="00B274A6" w:rsidP="00B274A6">
      <w:pPr>
        <w:pStyle w:val="Malodrka"/>
      </w:pPr>
      <w:r>
        <w:t>Velmi zjednodušený popis postupu vytvoření podnětu (bude doplněno):</w:t>
      </w:r>
    </w:p>
    <w:p w14:paraId="078E44BA" w14:textId="77777777" w:rsidR="00CF7C3C" w:rsidRDefault="00CF7C3C" w:rsidP="00C44DA0">
      <w:pPr>
        <w:pStyle w:val="slovanseznam"/>
        <w:numPr>
          <w:ilvl w:val="0"/>
          <w:numId w:val="51"/>
        </w:numPr>
      </w:pPr>
      <w:r w:rsidRPr="00C44DA0">
        <w:rPr>
          <w:b/>
          <w:bCs/>
        </w:rPr>
        <w:t>Identifikace neodebíraných artiklů</w:t>
      </w:r>
      <w:r>
        <w:br/>
      </w:r>
      <w:r w:rsidRPr="00DE50E5">
        <w:t>Seznam všech artiklů z tabulky „Listing kanálu“</w:t>
      </w:r>
      <w:r>
        <w:t xml:space="preserve"> (</w:t>
      </w:r>
      <w:r w:rsidRPr="00DE50E5">
        <w:t xml:space="preserve">do kterého je zákazník zařazen), které uvedený zákazník neodebral za uplynulých 365 dnů (zdroj tabulka </w:t>
      </w:r>
      <w:r>
        <w:t xml:space="preserve">„Plán </w:t>
      </w:r>
      <w:r w:rsidRPr="00DE50E5">
        <w:t>prodejů</w:t>
      </w:r>
      <w:r>
        <w:t>“</w:t>
      </w:r>
      <w:r w:rsidRPr="00DE50E5">
        <w:t xml:space="preserve">).  </w:t>
      </w:r>
    </w:p>
    <w:p w14:paraId="77EF3955" w14:textId="77777777" w:rsidR="00CF7C3C" w:rsidRDefault="00CF7C3C" w:rsidP="00CF7C3C">
      <w:pPr>
        <w:pStyle w:val="slovanseznam"/>
      </w:pPr>
      <w:r w:rsidRPr="00602127">
        <w:rPr>
          <w:b/>
          <w:bCs/>
        </w:rPr>
        <w:t>Rozdělení artiklů dle produktů</w:t>
      </w:r>
      <w:r w:rsidRPr="00602127">
        <w:rPr>
          <w:b/>
          <w:bCs/>
        </w:rPr>
        <w:br/>
      </w:r>
      <w:r w:rsidRPr="00602127">
        <w:t>“Produktem“ se v terminologii DF Partner rozumí příslušná sortimentní kategorie (Ostřikovače, Oleje, Autodoplňky, Autopříslušenství, Autochemie…)</w:t>
      </w:r>
    </w:p>
    <w:p w14:paraId="2F7760B3" w14:textId="77777777" w:rsidR="00CF7C3C" w:rsidRDefault="00CF7C3C" w:rsidP="00CF7C3C">
      <w:pPr>
        <w:pStyle w:val="slovanseznam"/>
      </w:pPr>
      <w:r w:rsidRPr="00503161">
        <w:rPr>
          <w:b/>
          <w:bCs/>
        </w:rPr>
        <w:t>Seřazení artiklů dle jejich významů</w:t>
      </w:r>
      <w:r>
        <w:rPr>
          <w:b/>
          <w:bCs/>
        </w:rPr>
        <w:t xml:space="preserve"> v rámci produktu</w:t>
      </w:r>
      <w:r>
        <w:rPr>
          <w:b/>
          <w:bCs/>
        </w:rPr>
        <w:br/>
      </w:r>
      <w:r w:rsidRPr="00503161">
        <w:t>V rámci každého produktu mají jednotlivé artikly přiřazený parametr významu (10, 5, 1, 0), přičemž hodnota udává, jak je artikl obchodně „důležitý“</w:t>
      </w:r>
      <w:r>
        <w:t xml:space="preserve"> (vyšší hodnota = vyšší význam)</w:t>
      </w:r>
    </w:p>
    <w:p w14:paraId="11C57F62" w14:textId="77777777" w:rsidR="00CF7C3C" w:rsidRDefault="00CF7C3C" w:rsidP="00CF7C3C">
      <w:pPr>
        <w:pStyle w:val="slovanseznam"/>
      </w:pPr>
      <w:r w:rsidRPr="00011833">
        <w:rPr>
          <w:b/>
          <w:bCs/>
        </w:rPr>
        <w:t>Seřazení artiklů dle prodejního potenciálu</w:t>
      </w:r>
      <w:r>
        <w:br/>
        <w:t>V</w:t>
      </w:r>
      <w:r w:rsidRPr="00011833">
        <w:t xml:space="preserve"> rámci stejné hodnoty významu </w:t>
      </w:r>
      <w:r>
        <w:t xml:space="preserve">se artikly seřadí </w:t>
      </w:r>
      <w:r w:rsidRPr="00011833">
        <w:t xml:space="preserve">dle výše příspěvku kanálu (hrubá marže), který je realizován za </w:t>
      </w:r>
      <w:r>
        <w:t xml:space="preserve">uplynulý rok za </w:t>
      </w:r>
      <w:r w:rsidRPr="00011833">
        <w:t>celý prodejní kanál zákazníka</w:t>
      </w:r>
      <w:r>
        <w:t xml:space="preserve"> </w:t>
      </w:r>
      <w:r w:rsidRPr="00DE50E5">
        <w:t xml:space="preserve">(zdroj tabulka </w:t>
      </w:r>
      <w:r>
        <w:t xml:space="preserve">„Plán </w:t>
      </w:r>
      <w:r w:rsidRPr="00DE50E5">
        <w:t>prodejů</w:t>
      </w:r>
      <w:r>
        <w:t>“</w:t>
      </w:r>
      <w:r w:rsidRPr="00DE50E5">
        <w:t>)</w:t>
      </w:r>
      <w:r w:rsidRPr="00011833">
        <w:t>.</w:t>
      </w:r>
    </w:p>
    <w:p w14:paraId="60B48999" w14:textId="77777777" w:rsidR="00CF7C3C" w:rsidRPr="00A05046" w:rsidRDefault="00CF7C3C" w:rsidP="00CF7C3C">
      <w:pPr>
        <w:pStyle w:val="slovanseznam"/>
      </w:pPr>
      <w:r>
        <w:rPr>
          <w:b/>
          <w:bCs/>
        </w:rPr>
        <w:t>Výběr produktů vhodných k nabídce</w:t>
      </w:r>
      <w:r>
        <w:rPr>
          <w:b/>
          <w:bCs/>
        </w:rPr>
        <w:br/>
      </w:r>
      <w:r w:rsidRPr="00EE177C">
        <w:t xml:space="preserve">Dle definovaných pravidel (např. posloupnost </w:t>
      </w:r>
      <w:r>
        <w:t>zalistování</w:t>
      </w:r>
      <w:r w:rsidRPr="00EE177C">
        <w:t xml:space="preserve"> jednotlivých produktů) se identifikují produkty, ze kterých se budou vybírat artikly vhodné k nabídce zákazníkovi.</w:t>
      </w:r>
    </w:p>
    <w:p w14:paraId="090F98DD" w14:textId="77777777" w:rsidR="00CF7C3C" w:rsidRDefault="00CF7C3C" w:rsidP="00CF7C3C">
      <w:pPr>
        <w:pStyle w:val="slovanseznam"/>
      </w:pPr>
      <w:r>
        <w:rPr>
          <w:b/>
          <w:bCs/>
        </w:rPr>
        <w:lastRenderedPageBreak/>
        <w:t>Příprava výsledného podnětu</w:t>
      </w:r>
      <w:r>
        <w:rPr>
          <w:b/>
          <w:bCs/>
        </w:rPr>
        <w:br/>
      </w:r>
      <w:r w:rsidRPr="00AF6758">
        <w:t>Ze skupiny vhodných produktů se vyberou konkrétní artikly, které budou předmětem podnětu. V některém případě to mohou být artikly ze stejného produktu, v jiném z různých produktů.</w:t>
      </w:r>
    </w:p>
    <w:p w14:paraId="4035AE3F" w14:textId="4DE2130B" w:rsidR="00CF7C3C" w:rsidRDefault="00CF7C3C" w:rsidP="005D5AE8">
      <w:pPr>
        <w:pStyle w:val="slovanseznam"/>
      </w:pPr>
      <w:r>
        <w:rPr>
          <w:b/>
          <w:bCs/>
        </w:rPr>
        <w:t>Rozhodnutí o zobrazení podnětu obchodníkovi</w:t>
      </w:r>
      <w:r>
        <w:rPr>
          <w:b/>
          <w:bCs/>
        </w:rPr>
        <w:br/>
      </w:r>
      <w:r w:rsidRPr="009A00BB">
        <w:t>Pokud bude vyhodnoceno, že již existuje nadlimitní počet „prioritnějších“ podnětů typu „Podnět k nabídce“, podnět vůbec nebude vygenerován. Je nežádoucí obchodníka (a samozřejmě i zákazníka) zahlcovat podněty!</w:t>
      </w:r>
    </w:p>
    <w:p w14:paraId="5A13488D" w14:textId="7608A63F" w:rsidR="00076769" w:rsidRDefault="00A54C02" w:rsidP="00076769">
      <w:pPr>
        <w:pStyle w:val="Bod2"/>
      </w:pPr>
      <w:r>
        <w:t>Využití jazykového modelu na podporu vygenerovaných podnětů</w:t>
      </w:r>
    </w:p>
    <w:p w14:paraId="090A6D2F" w14:textId="591E20DA" w:rsidR="0037393C" w:rsidRDefault="0037393C" w:rsidP="0037393C">
      <w:r w:rsidRPr="000165FF">
        <w:rPr>
          <w:b/>
          <w:bCs/>
        </w:rPr>
        <w:t>Název podnětu:</w:t>
      </w:r>
      <w:r w:rsidR="00672A3C">
        <w:t xml:space="preserve"> </w:t>
      </w:r>
      <w:r w:rsidR="00D83C3C">
        <w:t>ROZŠÍŘENÍ INFORMACÍ K VYGENEROVANÝM PODNĚTŮM</w:t>
      </w:r>
    </w:p>
    <w:p w14:paraId="0A2B3FEF" w14:textId="77777777" w:rsidR="005B30CB" w:rsidRPr="00E94DA0" w:rsidRDefault="0037393C" w:rsidP="0037393C">
      <w:pPr>
        <w:rPr>
          <w:b/>
          <w:bCs/>
        </w:rPr>
      </w:pPr>
      <w:r w:rsidRPr="00E94DA0">
        <w:rPr>
          <w:b/>
          <w:bCs/>
        </w:rPr>
        <w:t>Popis/účel podnětu:</w:t>
      </w:r>
      <w:r w:rsidR="00A135C5" w:rsidRPr="00E94DA0">
        <w:rPr>
          <w:b/>
          <w:bCs/>
        </w:rPr>
        <w:t xml:space="preserve"> </w:t>
      </w:r>
    </w:p>
    <w:p w14:paraId="0F483FA4" w14:textId="61CDDFAF" w:rsidR="0037393C" w:rsidRDefault="00F7333F" w:rsidP="005B30CB">
      <w:pPr>
        <w:pStyle w:val="Malodrka"/>
      </w:pPr>
      <w:r>
        <w:t>Poskytnout užitečné doplňující informace k vygenerovaným podnětům</w:t>
      </w:r>
      <w:r w:rsidR="00D83C3C">
        <w:t xml:space="preserve"> </w:t>
      </w:r>
    </w:p>
    <w:p w14:paraId="34E33EF9" w14:textId="77777777" w:rsidR="009A6293" w:rsidRDefault="009A6293" w:rsidP="009A6293">
      <w:pPr>
        <w:pStyle w:val="Malpododrka"/>
      </w:pPr>
      <w:r>
        <w:t xml:space="preserve">Součástí vygenerovaného podnětu by měly být navazující akce, díky kterým má obchodník možnost si vyžádat: </w:t>
      </w:r>
    </w:p>
    <w:p w14:paraId="0CF3B59F" w14:textId="7AD7DFAF" w:rsidR="009A6293" w:rsidRDefault="00D51B4F" w:rsidP="009A6293">
      <w:pPr>
        <w:pStyle w:val="Malpodpododrka"/>
      </w:pPr>
      <w:r w:rsidRPr="00D51B4F">
        <w:rPr>
          <w:noProof/>
          <w:u w:val="single"/>
        </w:rPr>
        <w:drawing>
          <wp:inline distT="0" distB="0" distL="0" distR="0" wp14:anchorId="0E31E063" wp14:editId="13C9F19B">
            <wp:extent cx="186418" cy="194430"/>
            <wp:effectExtent l="0" t="0" r="4445" b="0"/>
            <wp:docPr id="681961429" name="Obrázek 1" descr="Obsah obrázku symbol, klipart, bílé, Grafi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1429" name="Obrázek 1" descr="Obsah obrázku symbol, klipart, bílé, Grafika&#10;&#10;Obsah vygenerovaný umělou inteligencí může být nesprávný."/>
                    <pic:cNvPicPr/>
                  </pic:nvPicPr>
                  <pic:blipFill rotWithShape="1">
                    <a:blip r:embed="rId13"/>
                    <a:srcRect t="-8679" b="-2"/>
                    <a:stretch/>
                  </pic:blipFill>
                  <pic:spPr bwMode="auto">
                    <a:xfrm>
                      <a:off x="0" y="0"/>
                      <a:ext cx="225875" cy="23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E1C">
        <w:rPr>
          <w:u w:val="single"/>
        </w:rPr>
        <w:t xml:space="preserve"> </w:t>
      </w:r>
      <w:r w:rsidR="009A6293" w:rsidRPr="000F1F8F">
        <w:rPr>
          <w:u w:val="single"/>
        </w:rPr>
        <w:t>Stručné vysvětlení, proč byl podnět navržen</w:t>
      </w:r>
      <w:r w:rsidR="009A6293">
        <w:t xml:space="preserve"> – jak podnět pomůže zlepšit situaci u zákazníka (</w:t>
      </w:r>
      <w:r w:rsidR="00E24D0C">
        <w:t>bylo by vhodné si za tímto účelem „</w:t>
      </w:r>
      <w:r w:rsidR="00FB3621">
        <w:t xml:space="preserve">zalogovat“ data, </w:t>
      </w:r>
      <w:r w:rsidR="00380DAD">
        <w:t>na základě kterých</w:t>
      </w:r>
      <w:r w:rsidR="00C8206C">
        <w:t xml:space="preserve"> byl podnět vybrán</w:t>
      </w:r>
      <w:r w:rsidR="009A6293">
        <w:t>)</w:t>
      </w:r>
      <w:r w:rsidR="00724B5F">
        <w:t>.</w:t>
      </w:r>
    </w:p>
    <w:p w14:paraId="7C8B3C19" w14:textId="7C1C3E5A" w:rsidR="009A6293" w:rsidRDefault="00FE36C2" w:rsidP="009A6293">
      <w:pPr>
        <w:pStyle w:val="Malpodpododrka"/>
      </w:pPr>
      <w:r w:rsidRPr="00FE36C2">
        <w:rPr>
          <w:noProof/>
          <w:u w:val="single"/>
        </w:rPr>
        <w:drawing>
          <wp:inline distT="0" distB="0" distL="0" distR="0" wp14:anchorId="6290FD20" wp14:editId="4A5C5EDA">
            <wp:extent cx="192405" cy="189726"/>
            <wp:effectExtent l="0" t="0" r="0" b="1270"/>
            <wp:docPr id="462175109" name="Obrázek 1" descr="Obsah obrázku kruh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75109" name="Obrázek 1" descr="Obsah obrázku kruh, design&#10;&#10;Obsah vygenerovaný umělou inteligencí může být nesprávný."/>
                    <pic:cNvPicPr/>
                  </pic:nvPicPr>
                  <pic:blipFill rotWithShape="1">
                    <a:blip r:embed="rId14"/>
                    <a:srcRect t="-4368" r="-1" b="-1"/>
                    <a:stretch/>
                  </pic:blipFill>
                  <pic:spPr bwMode="auto">
                    <a:xfrm>
                      <a:off x="0" y="0"/>
                      <a:ext cx="214259" cy="21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455">
        <w:rPr>
          <w:u w:val="single"/>
        </w:rPr>
        <w:t xml:space="preserve"> </w:t>
      </w:r>
      <w:r w:rsidR="009A6293" w:rsidRPr="00FD2F38">
        <w:rPr>
          <w:u w:val="single"/>
        </w:rPr>
        <w:t>Rozšíření nabídky v rámci tématu podnětu</w:t>
      </w:r>
      <w:r w:rsidR="009A6293">
        <w:t xml:space="preserve"> – kdy obchodník v průběhu jednání zjistí, že zákazníka téma zajímá a má zájem o další podobné artikly. Z</w:t>
      </w:r>
      <w:r w:rsidR="009A6293" w:rsidRPr="00213065">
        <w:t xml:space="preserve">de je otázka, jestli nemá </w:t>
      </w:r>
      <w:r w:rsidR="009A6293">
        <w:t>AI</w:t>
      </w:r>
      <w:r w:rsidR="009A6293" w:rsidRPr="00213065">
        <w:t xml:space="preserve"> „preventivně“ vygenerovat „všechny“ podněty ke každému tématu, ale do prvního návrhu zobrazit jenom ty prioritní</w:t>
      </w:r>
      <w:r w:rsidR="009A6293">
        <w:t xml:space="preserve"> a následně mít „v záloze“ další na vyžádání (</w:t>
      </w:r>
      <w:r w:rsidR="009A6293" w:rsidRPr="00213065">
        <w:t>toto lze řešit i v rámci front</w:t>
      </w:r>
      <w:r w:rsidR="009A6293">
        <w:t>-</w:t>
      </w:r>
      <w:r w:rsidR="009A6293" w:rsidRPr="00213065">
        <w:t>endu obchodníka</w:t>
      </w:r>
      <w:r w:rsidR="009A6293">
        <w:t xml:space="preserve">, kdy je bude mít rovnou k dispozici, pouze skryté v rámci </w:t>
      </w:r>
      <w:r w:rsidR="009A6293" w:rsidRPr="00213065">
        <w:t>formulář</w:t>
      </w:r>
      <w:r w:rsidR="009A6293">
        <w:t>e</w:t>
      </w:r>
      <w:r w:rsidR="009A6293" w:rsidRPr="00213065">
        <w:t>)</w:t>
      </w:r>
    </w:p>
    <w:p w14:paraId="048D72C9" w14:textId="2DB5611E" w:rsidR="009A6293" w:rsidRDefault="00634A84" w:rsidP="009A6293">
      <w:pPr>
        <w:pStyle w:val="Malpodpododrka"/>
      </w:pPr>
      <w:r w:rsidRPr="00634A84">
        <w:rPr>
          <w:noProof/>
        </w:rPr>
        <w:t xml:space="preserve"> </w:t>
      </w:r>
      <w:r w:rsidRPr="00634A84">
        <w:rPr>
          <w:noProof/>
          <w:u w:val="single"/>
        </w:rPr>
        <w:drawing>
          <wp:inline distT="0" distB="0" distL="0" distR="0" wp14:anchorId="5840151F" wp14:editId="553F192A">
            <wp:extent cx="202691" cy="184217"/>
            <wp:effectExtent l="0" t="0" r="6985" b="6350"/>
            <wp:docPr id="619498569" name="Grafický objekt 4" descr="Zdravotní obrys">
              <a:extLst xmlns:a="http://schemas.openxmlformats.org/drawingml/2006/main">
                <a:ext uri="{FF2B5EF4-FFF2-40B4-BE49-F238E27FC236}">
                  <a16:creationId xmlns:a16="http://schemas.microsoft.com/office/drawing/2014/main" id="{20ECA804-38E1-2A45-C473-B9D4009F7C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ký objekt 4" descr="Zdravotní obrys">
                      <a:extLst>
                        <a:ext uri="{FF2B5EF4-FFF2-40B4-BE49-F238E27FC236}">
                          <a16:creationId xmlns:a16="http://schemas.microsoft.com/office/drawing/2014/main" id="{20ECA804-38E1-2A45-C473-B9D4009F7C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b="9114"/>
                    <a:stretch/>
                  </pic:blipFill>
                  <pic:spPr>
                    <a:xfrm>
                      <a:off x="0" y="0"/>
                      <a:ext cx="225733" cy="2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293">
        <w:rPr>
          <w:u w:val="single"/>
        </w:rPr>
        <w:t>K</w:t>
      </w:r>
      <w:r w:rsidR="009A6293" w:rsidRPr="00854AB6">
        <w:rPr>
          <w:u w:val="single"/>
        </w:rPr>
        <w:t>ontextovou podporu</w:t>
      </w:r>
      <w:r w:rsidR="009A6293">
        <w:t xml:space="preserve"> – jde o případ, kdy obchodník u podnětu potřebuje pomoci s přesvědčením zákazníka. AI může v takovém případě nabídnout související nástroje prodejní podpory (prodejní akci, pomůcky prodejní podpory nebo alespoň </w:t>
      </w:r>
      <w:r w:rsidR="009A6293" w:rsidRPr="000F29F3">
        <w:rPr>
          <w:b/>
          <w:bCs/>
        </w:rPr>
        <w:t>vhodné prodejní argumenty</w:t>
      </w:r>
      <w:r w:rsidR="009A6293">
        <w:t>).</w:t>
      </w:r>
    </w:p>
    <w:sectPr w:rsidR="009A6293" w:rsidSect="002C1E2E">
      <w:footerReference w:type="even" r:id="rId17"/>
      <w:footerReference w:type="default" r:id="rId18"/>
      <w:footnotePr>
        <w:numRestart w:val="eachPage"/>
      </w:footnotePr>
      <w:endnotePr>
        <w:numRestart w:val="eachSect"/>
      </w:endnotePr>
      <w:pgSz w:w="11907" w:h="16840" w:code="9"/>
      <w:pgMar w:top="1134" w:right="1134" w:bottom="1134" w:left="1134" w:header="851" w:footer="851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2D52" w14:textId="77777777" w:rsidR="0073099E" w:rsidRDefault="0073099E">
      <w:r>
        <w:separator/>
      </w:r>
    </w:p>
  </w:endnote>
  <w:endnote w:type="continuationSeparator" w:id="0">
    <w:p w14:paraId="10EEE555" w14:textId="77777777" w:rsidR="0073099E" w:rsidRDefault="0073099E">
      <w:r>
        <w:continuationSeparator/>
      </w:r>
    </w:p>
  </w:endnote>
  <w:endnote w:type="continuationNotice" w:id="1">
    <w:p w14:paraId="41B199AD" w14:textId="77777777" w:rsidR="0073099E" w:rsidRDefault="0073099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cribe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E40D2" w14:textId="77777777" w:rsidR="00425CB1" w:rsidRDefault="00425CB1">
    <w:pPr>
      <w:pStyle w:val="Zpa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3C386" w14:textId="77777777" w:rsidR="00425CB1" w:rsidRDefault="00425CB1">
    <w:pPr>
      <w:pStyle w:val="Zpat"/>
    </w:pPr>
    <w:r>
      <w:rPr>
        <w:i/>
      </w:rPr>
      <w:fldChar w:fldCharType="begin"/>
    </w:r>
    <w:r>
      <w:rPr>
        <w:i/>
      </w:rPr>
      <w:instrText xml:space="preserve"> docproperty "company" </w:instrText>
    </w:r>
    <w:r>
      <w:rPr>
        <w:i/>
      </w:rPr>
      <w:fldChar w:fldCharType="separate"/>
    </w:r>
    <w:r w:rsidR="000C61D6">
      <w:rPr>
        <w:i/>
      </w:rPr>
      <w:t>DF Partner</w:t>
    </w:r>
    <w:r>
      <w:rPr>
        <w:i/>
      </w:rPr>
      <w:fldChar w:fldCharType="end"/>
    </w:r>
    <w:r>
      <w:rPr>
        <w:i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122D" w14:textId="77777777" w:rsidR="0073099E" w:rsidRDefault="0073099E">
      <w:r>
        <w:separator/>
      </w:r>
    </w:p>
  </w:footnote>
  <w:footnote w:type="continuationSeparator" w:id="0">
    <w:p w14:paraId="0D6BBE7B" w14:textId="77777777" w:rsidR="0073099E" w:rsidRDefault="0073099E">
      <w:r>
        <w:continuationSeparator/>
      </w:r>
    </w:p>
  </w:footnote>
  <w:footnote w:type="continuationNotice" w:id="1">
    <w:p w14:paraId="69979239" w14:textId="77777777" w:rsidR="0073099E" w:rsidRDefault="0073099E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E7C6604"/>
    <w:lvl w:ilvl="0">
      <w:start w:val="1"/>
      <w:numFmt w:val="decimal"/>
      <w:pStyle w:val="slovanseznam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b/>
        <w:bCs/>
      </w:rPr>
    </w:lvl>
  </w:abstractNum>
  <w:abstractNum w:abstractNumId="1" w15:restartNumberingAfterBreak="0">
    <w:nsid w:val="040E42E4"/>
    <w:multiLevelType w:val="hybridMultilevel"/>
    <w:tmpl w:val="BEEE4DD6"/>
    <w:lvl w:ilvl="0" w:tplc="33049BA6">
      <w:start w:val="1"/>
      <w:numFmt w:val="bullet"/>
      <w:pStyle w:val="Puntk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5BD204BA">
      <w:start w:val="1"/>
      <w:numFmt w:val="bullet"/>
      <w:lvlText w:val="٠"/>
      <w:lvlJc w:val="left"/>
      <w:pPr>
        <w:tabs>
          <w:tab w:val="num" w:pos="1477"/>
        </w:tabs>
        <w:ind w:left="1477" w:hanging="397"/>
      </w:pPr>
      <w:rPr>
        <w:rFonts w:ascii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0FE"/>
    <w:multiLevelType w:val="singleLevel"/>
    <w:tmpl w:val="91563210"/>
    <w:lvl w:ilvl="0">
      <w:start w:val="1"/>
      <w:numFmt w:val="bullet"/>
      <w:pStyle w:val="Odrkapoada"/>
      <w:lvlText w:val="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3" w15:restartNumberingAfterBreak="0">
    <w:nsid w:val="06F7C175"/>
    <w:multiLevelType w:val="hybridMultilevel"/>
    <w:tmpl w:val="CACA2D4C"/>
    <w:lvl w:ilvl="0" w:tplc="042A3E6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16225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8A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40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E5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09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86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8E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8C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8035D"/>
    <w:multiLevelType w:val="singleLevel"/>
    <w:tmpl w:val="4B9AB1E0"/>
    <w:lvl w:ilvl="0">
      <w:start w:val="1"/>
      <w:numFmt w:val="bullet"/>
      <w:pStyle w:val="Malodrka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5" w15:restartNumberingAfterBreak="0">
    <w:nsid w:val="08FCF462"/>
    <w:multiLevelType w:val="hybridMultilevel"/>
    <w:tmpl w:val="FA8C5280"/>
    <w:lvl w:ilvl="0" w:tplc="6CE274F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1CB8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6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E4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4F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A6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01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0D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E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9338F"/>
    <w:multiLevelType w:val="hybridMultilevel"/>
    <w:tmpl w:val="70CCA5E0"/>
    <w:lvl w:ilvl="0" w:tplc="3FCA9596">
      <w:start w:val="1"/>
      <w:numFmt w:val="bullet"/>
      <w:pStyle w:val="ISO-odrka"/>
      <w:lvlText w:val=""/>
      <w:lvlJc w:val="left"/>
      <w:pPr>
        <w:tabs>
          <w:tab w:val="num" w:pos="814"/>
        </w:tabs>
        <w:ind w:left="567" w:hanging="113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C1AD4"/>
    <w:multiLevelType w:val="hybridMultilevel"/>
    <w:tmpl w:val="5028A1CE"/>
    <w:lvl w:ilvl="0" w:tplc="D70442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64A9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2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60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D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82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8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A3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8E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6004"/>
    <w:multiLevelType w:val="singleLevel"/>
    <w:tmpl w:val="A18E5528"/>
    <w:lvl w:ilvl="0">
      <w:start w:val="1"/>
      <w:numFmt w:val="bullet"/>
      <w:pStyle w:val="Odrvsl"/>
      <w:lvlText w:val=""/>
      <w:lvlJc w:val="left"/>
      <w:pPr>
        <w:tabs>
          <w:tab w:val="num" w:pos="927"/>
        </w:tabs>
        <w:ind w:left="680" w:hanging="113"/>
      </w:pPr>
      <w:rPr>
        <w:rFonts w:ascii="Wingdings" w:hAnsi="Wingdings" w:hint="default"/>
      </w:rPr>
    </w:lvl>
  </w:abstractNum>
  <w:abstractNum w:abstractNumId="9" w15:restartNumberingAfterBreak="0">
    <w:nsid w:val="13AB2C61"/>
    <w:multiLevelType w:val="singleLevel"/>
    <w:tmpl w:val="AE385040"/>
    <w:lvl w:ilvl="0">
      <w:start w:val="1"/>
      <w:numFmt w:val="decimal"/>
      <w:pStyle w:val="Seznam"/>
      <w:lvlText w:val="%1."/>
      <w:lvlJc w:val="right"/>
      <w:pPr>
        <w:tabs>
          <w:tab w:val="num" w:pos="454"/>
        </w:tabs>
        <w:ind w:left="454" w:hanging="114"/>
      </w:pPr>
    </w:lvl>
  </w:abstractNum>
  <w:abstractNum w:abstractNumId="10" w15:restartNumberingAfterBreak="0">
    <w:nsid w:val="149FFB08"/>
    <w:multiLevelType w:val="hybridMultilevel"/>
    <w:tmpl w:val="E9667598"/>
    <w:lvl w:ilvl="0" w:tplc="E2DEDD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508EE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A0B6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B40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6E75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1EA2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2EF9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5C6BD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D3CEE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E65BC1"/>
    <w:multiLevelType w:val="multilevel"/>
    <w:tmpl w:val="950EE186"/>
    <w:lvl w:ilvl="0">
      <w:start w:val="1"/>
      <w:numFmt w:val="decimal"/>
      <w:pStyle w:val="Bod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Bod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Bod3"/>
      <w:suff w:val="space"/>
      <w:lvlText w:val="%1.%2.%3. "/>
      <w:lvlJc w:val="left"/>
      <w:pPr>
        <w:ind w:left="1701" w:hanging="1701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2" w15:restartNumberingAfterBreak="0">
    <w:nsid w:val="19046DA7"/>
    <w:multiLevelType w:val="singleLevel"/>
    <w:tmpl w:val="FECA1C66"/>
    <w:lvl w:ilvl="0">
      <w:start w:val="1"/>
      <w:numFmt w:val="decimal"/>
      <w:pStyle w:val="slovn"/>
      <w:lvlText w:val="%1. "/>
      <w:lvlJc w:val="right"/>
      <w:pPr>
        <w:tabs>
          <w:tab w:val="num" w:pos="454"/>
        </w:tabs>
        <w:ind w:left="454" w:hanging="114"/>
      </w:pPr>
      <w:rPr>
        <w:b/>
        <w:bCs/>
      </w:rPr>
    </w:lvl>
  </w:abstractNum>
  <w:abstractNum w:abstractNumId="13" w15:restartNumberingAfterBreak="0">
    <w:nsid w:val="22E90F71"/>
    <w:multiLevelType w:val="hybridMultilevel"/>
    <w:tmpl w:val="C15ED44C"/>
    <w:lvl w:ilvl="0" w:tplc="E5A6968E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2B0E3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84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E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04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C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C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07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5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75D0C"/>
    <w:multiLevelType w:val="hybridMultilevel"/>
    <w:tmpl w:val="B39A9F0A"/>
    <w:lvl w:ilvl="0" w:tplc="C17EA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8CF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21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A6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82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4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0A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2B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42D6"/>
    <w:multiLevelType w:val="singleLevel"/>
    <w:tmpl w:val="4B463A66"/>
    <w:lvl w:ilvl="0">
      <w:start w:val="1"/>
      <w:numFmt w:val="bullet"/>
      <w:pStyle w:val="Odrpodpo"/>
      <w:lvlText w:val=""/>
      <w:lvlJc w:val="left"/>
      <w:pPr>
        <w:tabs>
          <w:tab w:val="num" w:pos="700"/>
        </w:tabs>
        <w:ind w:left="567" w:hanging="227"/>
      </w:pPr>
      <w:rPr>
        <w:rFonts w:ascii="Wingdings" w:hAnsi="Wingdings" w:hint="default"/>
        <w:sz w:val="16"/>
      </w:rPr>
    </w:lvl>
  </w:abstractNum>
  <w:abstractNum w:abstractNumId="16" w15:restartNumberingAfterBreak="0">
    <w:nsid w:val="32E40125"/>
    <w:multiLevelType w:val="singleLevel"/>
    <w:tmpl w:val="0818027C"/>
    <w:lvl w:ilvl="0">
      <w:start w:val="1"/>
      <w:numFmt w:val="lowerLetter"/>
      <w:pStyle w:val="ISO-psmenka"/>
      <w:lvlText w:val="%1)"/>
      <w:legacy w:legacy="1" w:legacySpace="57" w:legacyIndent="227"/>
      <w:lvlJc w:val="left"/>
      <w:pPr>
        <w:ind w:left="227" w:hanging="227"/>
      </w:pPr>
    </w:lvl>
  </w:abstractNum>
  <w:abstractNum w:abstractNumId="17" w15:restartNumberingAfterBreak="0">
    <w:nsid w:val="33E76BB5"/>
    <w:multiLevelType w:val="hybridMultilevel"/>
    <w:tmpl w:val="7816651C"/>
    <w:lvl w:ilvl="0" w:tplc="523074BA">
      <w:start w:val="1"/>
      <w:numFmt w:val="bullet"/>
      <w:pStyle w:val="Poznmka-odrka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0A096"/>
    <w:multiLevelType w:val="hybridMultilevel"/>
    <w:tmpl w:val="210E7F1C"/>
    <w:lvl w:ilvl="0" w:tplc="DB2E024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B8B22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1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C9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5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C0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2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C3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937CD"/>
    <w:multiLevelType w:val="hybridMultilevel"/>
    <w:tmpl w:val="F2205EA4"/>
    <w:lvl w:ilvl="0" w:tplc="5930201C">
      <w:start w:val="1"/>
      <w:numFmt w:val="bullet"/>
      <w:pStyle w:val="Seznam-odrky"/>
      <w:lvlText w:val="□"/>
      <w:lvlJc w:val="left"/>
      <w:pPr>
        <w:tabs>
          <w:tab w:val="num" w:pos="814"/>
        </w:tabs>
        <w:ind w:left="681" w:hanging="227"/>
      </w:pPr>
      <w:rPr>
        <w:rFonts w:ascii="Times New Roman" w:cs="Times New Roman" w:hint="default"/>
      </w:rPr>
    </w:lvl>
    <w:lvl w:ilvl="1" w:tplc="ED3806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7E5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F274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04C6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584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9A4F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44C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620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C9D9A"/>
    <w:multiLevelType w:val="hybridMultilevel"/>
    <w:tmpl w:val="200CC5C2"/>
    <w:lvl w:ilvl="0" w:tplc="514086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1EE7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0F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E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40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45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E1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E7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23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4569"/>
    <w:multiLevelType w:val="hybridMultilevel"/>
    <w:tmpl w:val="9572B146"/>
    <w:lvl w:ilvl="0" w:tplc="4C90B66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F774B09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A2EF6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05ACAC2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7AEAFDE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8138CFA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FEE1F94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ABED500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F268345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D1DE30E"/>
    <w:multiLevelType w:val="hybridMultilevel"/>
    <w:tmpl w:val="5CDAA8B2"/>
    <w:lvl w:ilvl="0" w:tplc="597436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4E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29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61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AD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E1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20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C8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A4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C0DA0"/>
    <w:multiLevelType w:val="singleLevel"/>
    <w:tmpl w:val="4DD8CBFA"/>
    <w:lvl w:ilvl="0">
      <w:start w:val="1"/>
      <w:numFmt w:val="upperRoman"/>
      <w:pStyle w:val="msk"/>
      <w:lvlText w:val="%1."/>
      <w:lvlJc w:val="right"/>
      <w:pPr>
        <w:tabs>
          <w:tab w:val="num" w:pos="454"/>
        </w:tabs>
        <w:ind w:left="454" w:hanging="57"/>
      </w:pPr>
    </w:lvl>
  </w:abstractNum>
  <w:abstractNum w:abstractNumId="24" w15:restartNumberingAfterBreak="0">
    <w:nsid w:val="50BB9925"/>
    <w:multiLevelType w:val="hybridMultilevel"/>
    <w:tmpl w:val="962CB3AA"/>
    <w:lvl w:ilvl="0" w:tplc="EFD4349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BFB4F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8F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E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80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6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D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E4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21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15D29"/>
    <w:multiLevelType w:val="singleLevel"/>
    <w:tmpl w:val="8F9A8CEA"/>
    <w:lvl w:ilvl="0">
      <w:start w:val="1"/>
      <w:numFmt w:val="decimal"/>
      <w:pStyle w:val="Malodrkavtabulce"/>
      <w:lvlText w:val="%1. "/>
      <w:legacy w:legacy="1" w:legacySpace="0" w:legacyIndent="312"/>
      <w:lvlJc w:val="right"/>
      <w:pPr>
        <w:ind w:left="312" w:hanging="312"/>
      </w:pPr>
    </w:lvl>
  </w:abstractNum>
  <w:abstractNum w:abstractNumId="26" w15:restartNumberingAfterBreak="0">
    <w:nsid w:val="55D21871"/>
    <w:multiLevelType w:val="singleLevel"/>
    <w:tmpl w:val="1794EC00"/>
    <w:lvl w:ilvl="0">
      <w:start w:val="1"/>
      <w:numFmt w:val="bullet"/>
      <w:pStyle w:val="Otzka"/>
      <w:lvlText w:val=""/>
      <w:lvlJc w:val="left"/>
      <w:pPr>
        <w:tabs>
          <w:tab w:val="num" w:pos="360"/>
        </w:tabs>
        <w:ind w:left="284" w:hanging="284"/>
      </w:pPr>
      <w:rPr>
        <w:rFonts w:ascii="Wingdings 2" w:hAnsi="Wingdings 2" w:hint="default"/>
      </w:rPr>
    </w:lvl>
  </w:abstractNum>
  <w:abstractNum w:abstractNumId="27" w15:restartNumberingAfterBreak="0">
    <w:nsid w:val="5A52383E"/>
    <w:multiLevelType w:val="multilevel"/>
    <w:tmpl w:val="A1945D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080"/>
        </w:tabs>
        <w:ind w:left="567" w:hanging="567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A95420A"/>
    <w:multiLevelType w:val="singleLevel"/>
    <w:tmpl w:val="768EB8C4"/>
    <w:lvl w:ilvl="0">
      <w:start w:val="1"/>
      <w:numFmt w:val="bullet"/>
      <w:pStyle w:val="Malpododrka"/>
      <w:lvlText w:val="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</w:abstractNum>
  <w:abstractNum w:abstractNumId="29" w15:restartNumberingAfterBreak="0">
    <w:nsid w:val="5B186DC2"/>
    <w:multiLevelType w:val="singleLevel"/>
    <w:tmpl w:val="3BAA786C"/>
    <w:lvl w:ilvl="0">
      <w:start w:val="1"/>
      <w:numFmt w:val="bullet"/>
      <w:pStyle w:val="Tabulka-malpododrka"/>
      <w:lvlText w:val="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</w:abstractNum>
  <w:abstractNum w:abstractNumId="30" w15:restartNumberingAfterBreak="0">
    <w:nsid w:val="5CB46028"/>
    <w:multiLevelType w:val="hybridMultilevel"/>
    <w:tmpl w:val="7EC8557C"/>
    <w:lvl w:ilvl="0" w:tplc="CCBE1E1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162AC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8A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2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AC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ED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1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26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A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64E8D"/>
    <w:multiLevelType w:val="singleLevel"/>
    <w:tmpl w:val="16F413BE"/>
    <w:lvl w:ilvl="0">
      <w:start w:val="1"/>
      <w:numFmt w:val="bullet"/>
      <w:pStyle w:val="Vellkodrka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abstractNum w:abstractNumId="32" w15:restartNumberingAfterBreak="0">
    <w:nsid w:val="65AD6653"/>
    <w:multiLevelType w:val="singleLevel"/>
    <w:tmpl w:val="4526400E"/>
    <w:lvl w:ilvl="0">
      <w:start w:val="1"/>
      <w:numFmt w:val="bullet"/>
      <w:pStyle w:val="Odpov"/>
      <w:lvlText w:val="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3" w15:restartNumberingAfterBreak="0">
    <w:nsid w:val="65EDB0EE"/>
    <w:multiLevelType w:val="hybridMultilevel"/>
    <w:tmpl w:val="1CAC7B8C"/>
    <w:lvl w:ilvl="0" w:tplc="1F5EA980">
      <w:start w:val="1"/>
      <w:numFmt w:val="bullet"/>
      <w:lvlText w:val="▫"/>
      <w:lvlJc w:val="left"/>
      <w:pPr>
        <w:ind w:left="266" w:hanging="360"/>
      </w:pPr>
      <w:rPr>
        <w:rFonts w:ascii="Times New Roman" w:hAnsi="Times New Roman" w:hint="default"/>
      </w:rPr>
    </w:lvl>
    <w:lvl w:ilvl="1" w:tplc="13F63B5A">
      <w:start w:val="1"/>
      <w:numFmt w:val="bullet"/>
      <w:lvlText w:val="o"/>
      <w:lvlJc w:val="left"/>
      <w:pPr>
        <w:ind w:left="986" w:hanging="360"/>
      </w:pPr>
      <w:rPr>
        <w:rFonts w:ascii="Courier New" w:hAnsi="Courier New" w:hint="default"/>
      </w:rPr>
    </w:lvl>
    <w:lvl w:ilvl="2" w:tplc="6EE22F9C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F6862146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DEFD56">
      <w:start w:val="1"/>
      <w:numFmt w:val="bullet"/>
      <w:lvlText w:val="o"/>
      <w:lvlJc w:val="left"/>
      <w:pPr>
        <w:ind w:left="3146" w:hanging="360"/>
      </w:pPr>
      <w:rPr>
        <w:rFonts w:ascii="Courier New" w:hAnsi="Courier New" w:hint="default"/>
      </w:rPr>
    </w:lvl>
    <w:lvl w:ilvl="5" w:tplc="5BBCAE48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95BE0C38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319C97A0">
      <w:start w:val="1"/>
      <w:numFmt w:val="bullet"/>
      <w:lvlText w:val="o"/>
      <w:lvlJc w:val="left"/>
      <w:pPr>
        <w:ind w:left="5306" w:hanging="360"/>
      </w:pPr>
      <w:rPr>
        <w:rFonts w:ascii="Courier New" w:hAnsi="Courier New" w:hint="default"/>
      </w:rPr>
    </w:lvl>
    <w:lvl w:ilvl="8" w:tplc="4D1CBD50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34" w15:restartNumberingAfterBreak="0">
    <w:nsid w:val="6894D700"/>
    <w:multiLevelType w:val="hybridMultilevel"/>
    <w:tmpl w:val="B71C4534"/>
    <w:lvl w:ilvl="0" w:tplc="4C167A8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48F6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C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E4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06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0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8C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2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8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AC4E9"/>
    <w:multiLevelType w:val="hybridMultilevel"/>
    <w:tmpl w:val="A224A988"/>
    <w:lvl w:ilvl="0" w:tplc="4BB49994">
      <w:start w:val="1"/>
      <w:numFmt w:val="bullet"/>
      <w:lvlText w:val="▫"/>
      <w:lvlJc w:val="left"/>
      <w:pPr>
        <w:ind w:left="720" w:hanging="360"/>
      </w:pPr>
      <w:rPr>
        <w:rFonts w:ascii="Times New Roman" w:hAnsi="Times New Roman" w:hint="default"/>
      </w:rPr>
    </w:lvl>
    <w:lvl w:ilvl="1" w:tplc="43FA2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A3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C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6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E5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A0F53"/>
    <w:multiLevelType w:val="hybridMultilevel"/>
    <w:tmpl w:val="41C21376"/>
    <w:lvl w:ilvl="0" w:tplc="82EC3D58">
      <w:start w:val="1"/>
      <w:numFmt w:val="bullet"/>
      <w:pStyle w:val="Odrvsl2"/>
      <w:lvlText w:val="▫"/>
      <w:lvlJc w:val="left"/>
      <w:pPr>
        <w:tabs>
          <w:tab w:val="num" w:pos="1040"/>
        </w:tabs>
        <w:ind w:left="851" w:hanging="171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4436"/>
    <w:multiLevelType w:val="singleLevel"/>
    <w:tmpl w:val="BBC4E554"/>
    <w:lvl w:ilvl="0">
      <w:start w:val="1"/>
      <w:numFmt w:val="bullet"/>
      <w:pStyle w:val="Tabulka-malodrka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38" w15:restartNumberingAfterBreak="0">
    <w:nsid w:val="75CB2D97"/>
    <w:multiLevelType w:val="singleLevel"/>
    <w:tmpl w:val="CF40467C"/>
    <w:lvl w:ilvl="0">
      <w:start w:val="1"/>
      <w:numFmt w:val="decimal"/>
      <w:pStyle w:val="Tabulka-slovn"/>
      <w:lvlText w:val="%1."/>
      <w:lvlJc w:val="right"/>
      <w:pPr>
        <w:tabs>
          <w:tab w:val="num" w:pos="644"/>
        </w:tabs>
        <w:ind w:left="284" w:firstLine="0"/>
      </w:pPr>
    </w:lvl>
  </w:abstractNum>
  <w:abstractNum w:abstractNumId="39" w15:restartNumberingAfterBreak="0">
    <w:nsid w:val="7677024E"/>
    <w:multiLevelType w:val="singleLevel"/>
    <w:tmpl w:val="B62667C2"/>
    <w:lvl w:ilvl="0">
      <w:start w:val="1"/>
      <w:numFmt w:val="bullet"/>
      <w:pStyle w:val="Opraveno"/>
      <w:lvlText w:val=""/>
      <w:lvlJc w:val="left"/>
      <w:pPr>
        <w:tabs>
          <w:tab w:val="num" w:pos="720"/>
        </w:tabs>
        <w:ind w:left="357" w:hanging="357"/>
      </w:pPr>
      <w:rPr>
        <w:rFonts w:ascii="Wingdings" w:hAnsi="Wingdings" w:hint="default"/>
      </w:rPr>
    </w:lvl>
  </w:abstractNum>
  <w:abstractNum w:abstractNumId="40" w15:restartNumberingAfterBreak="0">
    <w:nsid w:val="77F07DBB"/>
    <w:multiLevelType w:val="multilevel"/>
    <w:tmpl w:val="BCFA59DE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pStyle w:val="Psmenkavslovn"/>
      <w:lvlText w:val="%2)"/>
      <w:lvlJc w:val="left"/>
      <w:pPr>
        <w:tabs>
          <w:tab w:val="num" w:pos="814"/>
        </w:tabs>
        <w:ind w:left="73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1"/>
        </w:tabs>
        <w:ind w:left="187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41" w15:restartNumberingAfterBreak="0">
    <w:nsid w:val="7881CC40"/>
    <w:multiLevelType w:val="hybridMultilevel"/>
    <w:tmpl w:val="D8164BB4"/>
    <w:lvl w:ilvl="0" w:tplc="CEB80E4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77FC8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41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2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CE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87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6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85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AC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77354"/>
    <w:multiLevelType w:val="singleLevel"/>
    <w:tmpl w:val="16E81506"/>
    <w:lvl w:ilvl="0">
      <w:start w:val="1"/>
      <w:numFmt w:val="bullet"/>
      <w:pStyle w:val="Malpodpododrka"/>
      <w:lvlText w:val="▫"/>
      <w:lvlJc w:val="left"/>
      <w:pPr>
        <w:tabs>
          <w:tab w:val="num" w:pos="644"/>
        </w:tabs>
        <w:ind w:left="397" w:hanging="113"/>
      </w:pPr>
      <w:rPr>
        <w:rFonts w:ascii="Times New Roman" w:hAnsi="Times New Roman" w:hint="default"/>
        <w:i/>
        <w:iCs/>
      </w:rPr>
    </w:lvl>
  </w:abstractNum>
  <w:num w:numId="1" w16cid:durableId="999192430">
    <w:abstractNumId w:val="35"/>
  </w:num>
  <w:num w:numId="2" w16cid:durableId="2091847692">
    <w:abstractNumId w:val="20"/>
  </w:num>
  <w:num w:numId="3" w16cid:durableId="1359619632">
    <w:abstractNumId w:val="22"/>
  </w:num>
  <w:num w:numId="4" w16cid:durableId="1878547790">
    <w:abstractNumId w:val="33"/>
  </w:num>
  <w:num w:numId="5" w16cid:durableId="1148864478">
    <w:abstractNumId w:val="24"/>
  </w:num>
  <w:num w:numId="6" w16cid:durableId="305016362">
    <w:abstractNumId w:val="18"/>
  </w:num>
  <w:num w:numId="7" w16cid:durableId="773282060">
    <w:abstractNumId w:val="14"/>
  </w:num>
  <w:num w:numId="8" w16cid:durableId="3289507">
    <w:abstractNumId w:val="21"/>
  </w:num>
  <w:num w:numId="9" w16cid:durableId="1639646116">
    <w:abstractNumId w:val="10"/>
  </w:num>
  <w:num w:numId="10" w16cid:durableId="1157572485">
    <w:abstractNumId w:val="13"/>
  </w:num>
  <w:num w:numId="11" w16cid:durableId="201794025">
    <w:abstractNumId w:val="7"/>
  </w:num>
  <w:num w:numId="12" w16cid:durableId="384255029">
    <w:abstractNumId w:val="30"/>
  </w:num>
  <w:num w:numId="13" w16cid:durableId="373702372">
    <w:abstractNumId w:val="3"/>
  </w:num>
  <w:num w:numId="14" w16cid:durableId="35006790">
    <w:abstractNumId w:val="34"/>
  </w:num>
  <w:num w:numId="15" w16cid:durableId="792746404">
    <w:abstractNumId w:val="41"/>
  </w:num>
  <w:num w:numId="16" w16cid:durableId="1948731160">
    <w:abstractNumId w:val="5"/>
  </w:num>
  <w:num w:numId="17" w16cid:durableId="508254360">
    <w:abstractNumId w:val="25"/>
  </w:num>
  <w:num w:numId="18" w16cid:durableId="394816959">
    <w:abstractNumId w:val="42"/>
  </w:num>
  <w:num w:numId="19" w16cid:durableId="2091921736">
    <w:abstractNumId w:val="27"/>
  </w:num>
  <w:num w:numId="20" w16cid:durableId="1614366371">
    <w:abstractNumId w:val="4"/>
  </w:num>
  <w:num w:numId="21" w16cid:durableId="782069985">
    <w:abstractNumId w:val="28"/>
  </w:num>
  <w:num w:numId="22" w16cid:durableId="1182549598">
    <w:abstractNumId w:val="26"/>
  </w:num>
  <w:num w:numId="23" w16cid:durableId="1039861088">
    <w:abstractNumId w:val="32"/>
  </w:num>
  <w:num w:numId="24" w16cid:durableId="1818836594">
    <w:abstractNumId w:val="31"/>
  </w:num>
  <w:num w:numId="25" w16cid:durableId="1704793867">
    <w:abstractNumId w:val="15"/>
  </w:num>
  <w:num w:numId="26" w16cid:durableId="980187215">
    <w:abstractNumId w:val="2"/>
  </w:num>
  <w:num w:numId="27" w16cid:durableId="1297754600">
    <w:abstractNumId w:val="39"/>
  </w:num>
  <w:num w:numId="28" w16cid:durableId="1729567599">
    <w:abstractNumId w:val="23"/>
  </w:num>
  <w:num w:numId="29" w16cid:durableId="693849018">
    <w:abstractNumId w:val="40"/>
  </w:num>
  <w:num w:numId="30" w16cid:durableId="1610970076">
    <w:abstractNumId w:val="36"/>
  </w:num>
  <w:num w:numId="31" w16cid:durableId="417215720">
    <w:abstractNumId w:val="16"/>
  </w:num>
  <w:num w:numId="32" w16cid:durableId="1723678450">
    <w:abstractNumId w:val="6"/>
  </w:num>
  <w:num w:numId="33" w16cid:durableId="55706162">
    <w:abstractNumId w:val="37"/>
  </w:num>
  <w:num w:numId="34" w16cid:durableId="2034645950">
    <w:abstractNumId w:val="29"/>
  </w:num>
  <w:num w:numId="35" w16cid:durableId="935749474">
    <w:abstractNumId w:val="11"/>
  </w:num>
  <w:num w:numId="36" w16cid:durableId="1561137821">
    <w:abstractNumId w:val="0"/>
  </w:num>
  <w:num w:numId="37" w16cid:durableId="1242787224">
    <w:abstractNumId w:val="12"/>
  </w:num>
  <w:num w:numId="38" w16cid:durableId="617683383">
    <w:abstractNumId w:val="9"/>
  </w:num>
  <w:num w:numId="39" w16cid:durableId="841553534">
    <w:abstractNumId w:val="38"/>
  </w:num>
  <w:num w:numId="40" w16cid:durableId="329909554">
    <w:abstractNumId w:val="17"/>
  </w:num>
  <w:num w:numId="41" w16cid:durableId="1917935459">
    <w:abstractNumId w:val="19"/>
  </w:num>
  <w:num w:numId="42" w16cid:durableId="315763995">
    <w:abstractNumId w:val="8"/>
  </w:num>
  <w:num w:numId="43" w16cid:durableId="450979713">
    <w:abstractNumId w:val="1"/>
  </w:num>
  <w:num w:numId="44" w16cid:durableId="480075375">
    <w:abstractNumId w:val="28"/>
  </w:num>
  <w:num w:numId="45" w16cid:durableId="407576582">
    <w:abstractNumId w:val="28"/>
  </w:num>
  <w:num w:numId="46" w16cid:durableId="720518908">
    <w:abstractNumId w:val="28"/>
  </w:num>
  <w:num w:numId="47" w16cid:durableId="358238183">
    <w:abstractNumId w:val="28"/>
  </w:num>
  <w:num w:numId="48" w16cid:durableId="121853166">
    <w:abstractNumId w:val="0"/>
    <w:lvlOverride w:ilvl="0">
      <w:startOverride w:val="1"/>
    </w:lvlOverride>
  </w:num>
  <w:num w:numId="49" w16cid:durableId="1035814910">
    <w:abstractNumId w:val="0"/>
    <w:lvlOverride w:ilvl="0">
      <w:startOverride w:val="1"/>
    </w:lvlOverride>
  </w:num>
  <w:num w:numId="50" w16cid:durableId="73012271">
    <w:abstractNumId w:val="0"/>
    <w:lvlOverride w:ilvl="0">
      <w:startOverride w:val="1"/>
    </w:lvlOverride>
  </w:num>
  <w:num w:numId="51" w16cid:durableId="1551458334">
    <w:abstractNumId w:val="0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pos w:val="sectEnd"/>
    <w:numRestart w:val="eachSect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ezStarychStylu" w:val="4.8.2004"/>
  </w:docVars>
  <w:rsids>
    <w:rsidRoot w:val="00382D3A"/>
    <w:rsid w:val="0000017A"/>
    <w:rsid w:val="00000461"/>
    <w:rsid w:val="000006A8"/>
    <w:rsid w:val="0000090F"/>
    <w:rsid w:val="00000A63"/>
    <w:rsid w:val="00000D56"/>
    <w:rsid w:val="00000F66"/>
    <w:rsid w:val="0000116C"/>
    <w:rsid w:val="00001A91"/>
    <w:rsid w:val="00001D34"/>
    <w:rsid w:val="00001F78"/>
    <w:rsid w:val="00002602"/>
    <w:rsid w:val="000026FE"/>
    <w:rsid w:val="00002AA4"/>
    <w:rsid w:val="000031D9"/>
    <w:rsid w:val="00003395"/>
    <w:rsid w:val="0000340E"/>
    <w:rsid w:val="00003427"/>
    <w:rsid w:val="000037A5"/>
    <w:rsid w:val="00003A0A"/>
    <w:rsid w:val="00003EA4"/>
    <w:rsid w:val="00003F9D"/>
    <w:rsid w:val="0000430F"/>
    <w:rsid w:val="0000476F"/>
    <w:rsid w:val="000048C7"/>
    <w:rsid w:val="000049C3"/>
    <w:rsid w:val="00005075"/>
    <w:rsid w:val="000050EC"/>
    <w:rsid w:val="00005735"/>
    <w:rsid w:val="000057EB"/>
    <w:rsid w:val="00005D6C"/>
    <w:rsid w:val="00005E2A"/>
    <w:rsid w:val="00006240"/>
    <w:rsid w:val="000063DE"/>
    <w:rsid w:val="000065CA"/>
    <w:rsid w:val="00006781"/>
    <w:rsid w:val="000067BD"/>
    <w:rsid w:val="00006AF8"/>
    <w:rsid w:val="00006EAC"/>
    <w:rsid w:val="000070AB"/>
    <w:rsid w:val="000070BF"/>
    <w:rsid w:val="00007266"/>
    <w:rsid w:val="000074E6"/>
    <w:rsid w:val="000079B1"/>
    <w:rsid w:val="000100D5"/>
    <w:rsid w:val="0001091E"/>
    <w:rsid w:val="00010A8E"/>
    <w:rsid w:val="00010DCA"/>
    <w:rsid w:val="00010F0E"/>
    <w:rsid w:val="00010F1B"/>
    <w:rsid w:val="00011603"/>
    <w:rsid w:val="000117F8"/>
    <w:rsid w:val="00011833"/>
    <w:rsid w:val="0001186B"/>
    <w:rsid w:val="00011A6F"/>
    <w:rsid w:val="00011B94"/>
    <w:rsid w:val="00011C4B"/>
    <w:rsid w:val="00011CB5"/>
    <w:rsid w:val="00011E50"/>
    <w:rsid w:val="000121D6"/>
    <w:rsid w:val="000125A6"/>
    <w:rsid w:val="000125DE"/>
    <w:rsid w:val="00012BC4"/>
    <w:rsid w:val="00012CE2"/>
    <w:rsid w:val="00012D1D"/>
    <w:rsid w:val="00012E54"/>
    <w:rsid w:val="000130EF"/>
    <w:rsid w:val="00013434"/>
    <w:rsid w:val="000137FE"/>
    <w:rsid w:val="000139E0"/>
    <w:rsid w:val="00013BA2"/>
    <w:rsid w:val="00013DF6"/>
    <w:rsid w:val="00014111"/>
    <w:rsid w:val="00014150"/>
    <w:rsid w:val="00014887"/>
    <w:rsid w:val="000149B5"/>
    <w:rsid w:val="00014B99"/>
    <w:rsid w:val="00014D5D"/>
    <w:rsid w:val="00014DDD"/>
    <w:rsid w:val="00015225"/>
    <w:rsid w:val="00015958"/>
    <w:rsid w:val="000162F9"/>
    <w:rsid w:val="00016501"/>
    <w:rsid w:val="00016515"/>
    <w:rsid w:val="000165FF"/>
    <w:rsid w:val="000168F5"/>
    <w:rsid w:val="00016B70"/>
    <w:rsid w:val="00016F58"/>
    <w:rsid w:val="000170C7"/>
    <w:rsid w:val="00017169"/>
    <w:rsid w:val="00017188"/>
    <w:rsid w:val="00017197"/>
    <w:rsid w:val="00017563"/>
    <w:rsid w:val="00017768"/>
    <w:rsid w:val="0001788E"/>
    <w:rsid w:val="00017C40"/>
    <w:rsid w:val="00017CC9"/>
    <w:rsid w:val="00017EA8"/>
    <w:rsid w:val="0001DEF5"/>
    <w:rsid w:val="000200B5"/>
    <w:rsid w:val="00020A6B"/>
    <w:rsid w:val="00020E81"/>
    <w:rsid w:val="00021040"/>
    <w:rsid w:val="000215C3"/>
    <w:rsid w:val="00021793"/>
    <w:rsid w:val="00021881"/>
    <w:rsid w:val="00021BEC"/>
    <w:rsid w:val="0002226F"/>
    <w:rsid w:val="00022671"/>
    <w:rsid w:val="00023041"/>
    <w:rsid w:val="000236F4"/>
    <w:rsid w:val="00023851"/>
    <w:rsid w:val="0002386E"/>
    <w:rsid w:val="00023AD1"/>
    <w:rsid w:val="00023B83"/>
    <w:rsid w:val="00023DB4"/>
    <w:rsid w:val="00023FFE"/>
    <w:rsid w:val="00024478"/>
    <w:rsid w:val="00024571"/>
    <w:rsid w:val="000245D4"/>
    <w:rsid w:val="000245F5"/>
    <w:rsid w:val="000247BA"/>
    <w:rsid w:val="000248E5"/>
    <w:rsid w:val="00024E56"/>
    <w:rsid w:val="000250E5"/>
    <w:rsid w:val="00025302"/>
    <w:rsid w:val="00025856"/>
    <w:rsid w:val="00025B8F"/>
    <w:rsid w:val="00025CF6"/>
    <w:rsid w:val="00025EC4"/>
    <w:rsid w:val="000260BA"/>
    <w:rsid w:val="00026387"/>
    <w:rsid w:val="00026521"/>
    <w:rsid w:val="00026531"/>
    <w:rsid w:val="00026979"/>
    <w:rsid w:val="00026B98"/>
    <w:rsid w:val="00026E36"/>
    <w:rsid w:val="0002706D"/>
    <w:rsid w:val="00027095"/>
    <w:rsid w:val="00027461"/>
    <w:rsid w:val="000276C5"/>
    <w:rsid w:val="0002777B"/>
    <w:rsid w:val="00027802"/>
    <w:rsid w:val="00027D28"/>
    <w:rsid w:val="00027E30"/>
    <w:rsid w:val="00030002"/>
    <w:rsid w:val="000306D4"/>
    <w:rsid w:val="00030726"/>
    <w:rsid w:val="00030B25"/>
    <w:rsid w:val="00030F1E"/>
    <w:rsid w:val="00031158"/>
    <w:rsid w:val="000311EF"/>
    <w:rsid w:val="00031232"/>
    <w:rsid w:val="00031E6A"/>
    <w:rsid w:val="00031EBB"/>
    <w:rsid w:val="00032312"/>
    <w:rsid w:val="00032377"/>
    <w:rsid w:val="0003245E"/>
    <w:rsid w:val="00032462"/>
    <w:rsid w:val="000326AF"/>
    <w:rsid w:val="0003292E"/>
    <w:rsid w:val="00032AEA"/>
    <w:rsid w:val="00032CA1"/>
    <w:rsid w:val="00032ED8"/>
    <w:rsid w:val="000332CA"/>
    <w:rsid w:val="0003340E"/>
    <w:rsid w:val="00033958"/>
    <w:rsid w:val="00033A23"/>
    <w:rsid w:val="00033AC8"/>
    <w:rsid w:val="00034101"/>
    <w:rsid w:val="000349E8"/>
    <w:rsid w:val="00034FB4"/>
    <w:rsid w:val="00034FDC"/>
    <w:rsid w:val="00035102"/>
    <w:rsid w:val="000351CF"/>
    <w:rsid w:val="00035B2A"/>
    <w:rsid w:val="00035BEC"/>
    <w:rsid w:val="00035FB0"/>
    <w:rsid w:val="00036358"/>
    <w:rsid w:val="0003649E"/>
    <w:rsid w:val="0003677E"/>
    <w:rsid w:val="00036B80"/>
    <w:rsid w:val="00036ECE"/>
    <w:rsid w:val="00036ED2"/>
    <w:rsid w:val="00037268"/>
    <w:rsid w:val="00037412"/>
    <w:rsid w:val="000375C8"/>
    <w:rsid w:val="000379E9"/>
    <w:rsid w:val="00037DEB"/>
    <w:rsid w:val="00037ED6"/>
    <w:rsid w:val="00037F97"/>
    <w:rsid w:val="00040678"/>
    <w:rsid w:val="00040A3A"/>
    <w:rsid w:val="00041037"/>
    <w:rsid w:val="000411CF"/>
    <w:rsid w:val="00041321"/>
    <w:rsid w:val="00041325"/>
    <w:rsid w:val="000413D2"/>
    <w:rsid w:val="00041544"/>
    <w:rsid w:val="000415EB"/>
    <w:rsid w:val="000417C5"/>
    <w:rsid w:val="00041913"/>
    <w:rsid w:val="00041DD9"/>
    <w:rsid w:val="00041F15"/>
    <w:rsid w:val="00042727"/>
    <w:rsid w:val="00042795"/>
    <w:rsid w:val="000429FF"/>
    <w:rsid w:val="00042D0B"/>
    <w:rsid w:val="00042E91"/>
    <w:rsid w:val="0004313D"/>
    <w:rsid w:val="000431BA"/>
    <w:rsid w:val="000434FF"/>
    <w:rsid w:val="0004351E"/>
    <w:rsid w:val="000435C0"/>
    <w:rsid w:val="0004391D"/>
    <w:rsid w:val="00043CBC"/>
    <w:rsid w:val="00043F58"/>
    <w:rsid w:val="0004429F"/>
    <w:rsid w:val="00044820"/>
    <w:rsid w:val="0004487D"/>
    <w:rsid w:val="00045574"/>
    <w:rsid w:val="000456BA"/>
    <w:rsid w:val="00045BFC"/>
    <w:rsid w:val="00045D3D"/>
    <w:rsid w:val="0004617C"/>
    <w:rsid w:val="000465D1"/>
    <w:rsid w:val="0004688F"/>
    <w:rsid w:val="00046BD8"/>
    <w:rsid w:val="00046D2B"/>
    <w:rsid w:val="00046E30"/>
    <w:rsid w:val="00047180"/>
    <w:rsid w:val="00047255"/>
    <w:rsid w:val="00047532"/>
    <w:rsid w:val="0004770F"/>
    <w:rsid w:val="00047AC2"/>
    <w:rsid w:val="00047DCF"/>
    <w:rsid w:val="00047DE0"/>
    <w:rsid w:val="00050197"/>
    <w:rsid w:val="000505F1"/>
    <w:rsid w:val="0005075B"/>
    <w:rsid w:val="00050F73"/>
    <w:rsid w:val="0005100C"/>
    <w:rsid w:val="000515ED"/>
    <w:rsid w:val="0005177A"/>
    <w:rsid w:val="000517D4"/>
    <w:rsid w:val="0005198A"/>
    <w:rsid w:val="0005198F"/>
    <w:rsid w:val="00051A1A"/>
    <w:rsid w:val="00051D12"/>
    <w:rsid w:val="0005207F"/>
    <w:rsid w:val="00052825"/>
    <w:rsid w:val="00052BE4"/>
    <w:rsid w:val="00052CCE"/>
    <w:rsid w:val="00052D11"/>
    <w:rsid w:val="000534D2"/>
    <w:rsid w:val="0005359C"/>
    <w:rsid w:val="000537B8"/>
    <w:rsid w:val="00053AE1"/>
    <w:rsid w:val="00053E1F"/>
    <w:rsid w:val="00053FA8"/>
    <w:rsid w:val="000540B1"/>
    <w:rsid w:val="000542E4"/>
    <w:rsid w:val="000543AE"/>
    <w:rsid w:val="00054652"/>
    <w:rsid w:val="00054777"/>
    <w:rsid w:val="0005499C"/>
    <w:rsid w:val="00054B1B"/>
    <w:rsid w:val="00054DDB"/>
    <w:rsid w:val="00054ED1"/>
    <w:rsid w:val="00055177"/>
    <w:rsid w:val="000552A3"/>
    <w:rsid w:val="00055367"/>
    <w:rsid w:val="00055586"/>
    <w:rsid w:val="00055FEF"/>
    <w:rsid w:val="0005601E"/>
    <w:rsid w:val="00056079"/>
    <w:rsid w:val="0005609D"/>
    <w:rsid w:val="00056514"/>
    <w:rsid w:val="0005690D"/>
    <w:rsid w:val="000569E5"/>
    <w:rsid w:val="00056E8D"/>
    <w:rsid w:val="00056F10"/>
    <w:rsid w:val="00056F9A"/>
    <w:rsid w:val="0005777C"/>
    <w:rsid w:val="00057970"/>
    <w:rsid w:val="000579D6"/>
    <w:rsid w:val="00057ACC"/>
    <w:rsid w:val="00057CC5"/>
    <w:rsid w:val="00057CD7"/>
    <w:rsid w:val="00057D0D"/>
    <w:rsid w:val="00057D46"/>
    <w:rsid w:val="00057EC8"/>
    <w:rsid w:val="00060187"/>
    <w:rsid w:val="00060274"/>
    <w:rsid w:val="000602E0"/>
    <w:rsid w:val="000604E3"/>
    <w:rsid w:val="000607DB"/>
    <w:rsid w:val="00060AB1"/>
    <w:rsid w:val="00060BFB"/>
    <w:rsid w:val="00060CB7"/>
    <w:rsid w:val="00060CEA"/>
    <w:rsid w:val="00060DCC"/>
    <w:rsid w:val="000610B4"/>
    <w:rsid w:val="0006115A"/>
    <w:rsid w:val="0006156E"/>
    <w:rsid w:val="000618B6"/>
    <w:rsid w:val="000618F2"/>
    <w:rsid w:val="00061967"/>
    <w:rsid w:val="00061A89"/>
    <w:rsid w:val="00061BE0"/>
    <w:rsid w:val="0006213B"/>
    <w:rsid w:val="000622B1"/>
    <w:rsid w:val="000622F5"/>
    <w:rsid w:val="00062FE0"/>
    <w:rsid w:val="000630B9"/>
    <w:rsid w:val="000631F3"/>
    <w:rsid w:val="00063424"/>
    <w:rsid w:val="000638C8"/>
    <w:rsid w:val="00063BCA"/>
    <w:rsid w:val="00063DFA"/>
    <w:rsid w:val="00064AA0"/>
    <w:rsid w:val="00064B66"/>
    <w:rsid w:val="00064FE8"/>
    <w:rsid w:val="00065345"/>
    <w:rsid w:val="000654BD"/>
    <w:rsid w:val="0006553C"/>
    <w:rsid w:val="00065873"/>
    <w:rsid w:val="000659CA"/>
    <w:rsid w:val="00065A3B"/>
    <w:rsid w:val="000661F0"/>
    <w:rsid w:val="000664B0"/>
    <w:rsid w:val="00066948"/>
    <w:rsid w:val="0006706D"/>
    <w:rsid w:val="00067817"/>
    <w:rsid w:val="00067A52"/>
    <w:rsid w:val="00067B2A"/>
    <w:rsid w:val="00067C56"/>
    <w:rsid w:val="00067C95"/>
    <w:rsid w:val="00070280"/>
    <w:rsid w:val="00070539"/>
    <w:rsid w:val="000706A8"/>
    <w:rsid w:val="00070820"/>
    <w:rsid w:val="00070879"/>
    <w:rsid w:val="0007088B"/>
    <w:rsid w:val="00070938"/>
    <w:rsid w:val="00070D0E"/>
    <w:rsid w:val="00071031"/>
    <w:rsid w:val="00071248"/>
    <w:rsid w:val="00071312"/>
    <w:rsid w:val="00071441"/>
    <w:rsid w:val="00071496"/>
    <w:rsid w:val="000716DE"/>
    <w:rsid w:val="000718EB"/>
    <w:rsid w:val="000718FC"/>
    <w:rsid w:val="0007192C"/>
    <w:rsid w:val="00071A10"/>
    <w:rsid w:val="00071CAD"/>
    <w:rsid w:val="00071DA1"/>
    <w:rsid w:val="00071FDD"/>
    <w:rsid w:val="00072279"/>
    <w:rsid w:val="0007237F"/>
    <w:rsid w:val="0007248D"/>
    <w:rsid w:val="000726A2"/>
    <w:rsid w:val="00072913"/>
    <w:rsid w:val="00072A0F"/>
    <w:rsid w:val="00072CA8"/>
    <w:rsid w:val="00072E50"/>
    <w:rsid w:val="00072EBC"/>
    <w:rsid w:val="00072F19"/>
    <w:rsid w:val="000737A2"/>
    <w:rsid w:val="00073D41"/>
    <w:rsid w:val="0007436A"/>
    <w:rsid w:val="00074527"/>
    <w:rsid w:val="000745F8"/>
    <w:rsid w:val="000748F6"/>
    <w:rsid w:val="00074E85"/>
    <w:rsid w:val="00074E94"/>
    <w:rsid w:val="000758FE"/>
    <w:rsid w:val="00075C47"/>
    <w:rsid w:val="00076224"/>
    <w:rsid w:val="000766FB"/>
    <w:rsid w:val="00076769"/>
    <w:rsid w:val="00076846"/>
    <w:rsid w:val="00076E62"/>
    <w:rsid w:val="0007707E"/>
    <w:rsid w:val="0007720E"/>
    <w:rsid w:val="000775C5"/>
    <w:rsid w:val="00077C4C"/>
    <w:rsid w:val="00077D89"/>
    <w:rsid w:val="00077E15"/>
    <w:rsid w:val="00077F61"/>
    <w:rsid w:val="00080260"/>
    <w:rsid w:val="00080795"/>
    <w:rsid w:val="0008090B"/>
    <w:rsid w:val="00080FF8"/>
    <w:rsid w:val="00081480"/>
    <w:rsid w:val="0008156E"/>
    <w:rsid w:val="00081630"/>
    <w:rsid w:val="00081CDA"/>
    <w:rsid w:val="00081E0E"/>
    <w:rsid w:val="00081EA2"/>
    <w:rsid w:val="0008215C"/>
    <w:rsid w:val="0008215E"/>
    <w:rsid w:val="000825D1"/>
    <w:rsid w:val="00082FC5"/>
    <w:rsid w:val="000833FC"/>
    <w:rsid w:val="00083494"/>
    <w:rsid w:val="000835E5"/>
    <w:rsid w:val="0008380F"/>
    <w:rsid w:val="00083B84"/>
    <w:rsid w:val="000843CC"/>
    <w:rsid w:val="00084B36"/>
    <w:rsid w:val="00085377"/>
    <w:rsid w:val="00085497"/>
    <w:rsid w:val="0008550F"/>
    <w:rsid w:val="0008553F"/>
    <w:rsid w:val="00085C6F"/>
    <w:rsid w:val="00085D31"/>
    <w:rsid w:val="00085FA9"/>
    <w:rsid w:val="00086B72"/>
    <w:rsid w:val="00086D20"/>
    <w:rsid w:val="00086F57"/>
    <w:rsid w:val="0008743A"/>
    <w:rsid w:val="00087772"/>
    <w:rsid w:val="0008790A"/>
    <w:rsid w:val="000879AD"/>
    <w:rsid w:val="000879CB"/>
    <w:rsid w:val="00087CFA"/>
    <w:rsid w:val="00087F9F"/>
    <w:rsid w:val="0009003E"/>
    <w:rsid w:val="0009027E"/>
    <w:rsid w:val="00090830"/>
    <w:rsid w:val="00090971"/>
    <w:rsid w:val="00090A52"/>
    <w:rsid w:val="00091155"/>
    <w:rsid w:val="00091234"/>
    <w:rsid w:val="00091A3A"/>
    <w:rsid w:val="00091AEF"/>
    <w:rsid w:val="00091E57"/>
    <w:rsid w:val="000923B1"/>
    <w:rsid w:val="000923BB"/>
    <w:rsid w:val="000924E5"/>
    <w:rsid w:val="000925DF"/>
    <w:rsid w:val="000929DD"/>
    <w:rsid w:val="000934D0"/>
    <w:rsid w:val="0009362A"/>
    <w:rsid w:val="0009370D"/>
    <w:rsid w:val="00093720"/>
    <w:rsid w:val="00093A87"/>
    <w:rsid w:val="00093B6C"/>
    <w:rsid w:val="00093C9A"/>
    <w:rsid w:val="00093E32"/>
    <w:rsid w:val="00094199"/>
    <w:rsid w:val="00094265"/>
    <w:rsid w:val="00094272"/>
    <w:rsid w:val="0009466E"/>
    <w:rsid w:val="0009471D"/>
    <w:rsid w:val="0009499A"/>
    <w:rsid w:val="00094A82"/>
    <w:rsid w:val="00094CB6"/>
    <w:rsid w:val="00094D6C"/>
    <w:rsid w:val="00094DBE"/>
    <w:rsid w:val="00095449"/>
    <w:rsid w:val="00095491"/>
    <w:rsid w:val="000954B7"/>
    <w:rsid w:val="00095CC3"/>
    <w:rsid w:val="00096324"/>
    <w:rsid w:val="0009633B"/>
    <w:rsid w:val="00096469"/>
    <w:rsid w:val="0009667D"/>
    <w:rsid w:val="00096B72"/>
    <w:rsid w:val="00096D5E"/>
    <w:rsid w:val="00096EAE"/>
    <w:rsid w:val="00096EE5"/>
    <w:rsid w:val="000972F9"/>
    <w:rsid w:val="00097897"/>
    <w:rsid w:val="000978C0"/>
    <w:rsid w:val="000978C1"/>
    <w:rsid w:val="00097B33"/>
    <w:rsid w:val="00097D53"/>
    <w:rsid w:val="00097EF4"/>
    <w:rsid w:val="000A006E"/>
    <w:rsid w:val="000A065B"/>
    <w:rsid w:val="000A0678"/>
    <w:rsid w:val="000A102F"/>
    <w:rsid w:val="000A1211"/>
    <w:rsid w:val="000A122D"/>
    <w:rsid w:val="000A133A"/>
    <w:rsid w:val="000A14A5"/>
    <w:rsid w:val="000A1BA3"/>
    <w:rsid w:val="000A1F6A"/>
    <w:rsid w:val="000A2318"/>
    <w:rsid w:val="000A2404"/>
    <w:rsid w:val="000A2477"/>
    <w:rsid w:val="000A257F"/>
    <w:rsid w:val="000A28FB"/>
    <w:rsid w:val="000A2A73"/>
    <w:rsid w:val="000A2AD5"/>
    <w:rsid w:val="000A2B56"/>
    <w:rsid w:val="000A2BB3"/>
    <w:rsid w:val="000A2F44"/>
    <w:rsid w:val="000A3173"/>
    <w:rsid w:val="000A32B0"/>
    <w:rsid w:val="000A34C2"/>
    <w:rsid w:val="000A3595"/>
    <w:rsid w:val="000A37D1"/>
    <w:rsid w:val="000A3C90"/>
    <w:rsid w:val="000A41AE"/>
    <w:rsid w:val="000A4206"/>
    <w:rsid w:val="000A420E"/>
    <w:rsid w:val="000A454A"/>
    <w:rsid w:val="000A4624"/>
    <w:rsid w:val="000A4680"/>
    <w:rsid w:val="000A4A0D"/>
    <w:rsid w:val="000A4CCB"/>
    <w:rsid w:val="000A5192"/>
    <w:rsid w:val="000A528E"/>
    <w:rsid w:val="000A52F5"/>
    <w:rsid w:val="000A5357"/>
    <w:rsid w:val="000A5684"/>
    <w:rsid w:val="000A596D"/>
    <w:rsid w:val="000A5A44"/>
    <w:rsid w:val="000A5AAA"/>
    <w:rsid w:val="000A62A3"/>
    <w:rsid w:val="000A652C"/>
    <w:rsid w:val="000A65E7"/>
    <w:rsid w:val="000A6884"/>
    <w:rsid w:val="000A68D6"/>
    <w:rsid w:val="000A6A2D"/>
    <w:rsid w:val="000A7041"/>
    <w:rsid w:val="000A70FC"/>
    <w:rsid w:val="000A7978"/>
    <w:rsid w:val="000A7A91"/>
    <w:rsid w:val="000A7AC3"/>
    <w:rsid w:val="000A7BF2"/>
    <w:rsid w:val="000B04C1"/>
    <w:rsid w:val="000B0673"/>
    <w:rsid w:val="000B0A0E"/>
    <w:rsid w:val="000B0D14"/>
    <w:rsid w:val="000B1337"/>
    <w:rsid w:val="000B14DE"/>
    <w:rsid w:val="000B15B6"/>
    <w:rsid w:val="000B15D1"/>
    <w:rsid w:val="000B1A39"/>
    <w:rsid w:val="000B2006"/>
    <w:rsid w:val="000B2174"/>
    <w:rsid w:val="000B24A8"/>
    <w:rsid w:val="000B27B2"/>
    <w:rsid w:val="000B2905"/>
    <w:rsid w:val="000B29BA"/>
    <w:rsid w:val="000B2A65"/>
    <w:rsid w:val="000B2C3C"/>
    <w:rsid w:val="000B2D13"/>
    <w:rsid w:val="000B2F7C"/>
    <w:rsid w:val="000B3035"/>
    <w:rsid w:val="000B31CA"/>
    <w:rsid w:val="000B3795"/>
    <w:rsid w:val="000B3F5E"/>
    <w:rsid w:val="000B4142"/>
    <w:rsid w:val="000B42E6"/>
    <w:rsid w:val="000B4371"/>
    <w:rsid w:val="000B4A1D"/>
    <w:rsid w:val="000B4BD8"/>
    <w:rsid w:val="000B564C"/>
    <w:rsid w:val="000B5B7E"/>
    <w:rsid w:val="000B5C90"/>
    <w:rsid w:val="000B665F"/>
    <w:rsid w:val="000B6987"/>
    <w:rsid w:val="000B69B9"/>
    <w:rsid w:val="000B6A0C"/>
    <w:rsid w:val="000B6AA6"/>
    <w:rsid w:val="000B6BE4"/>
    <w:rsid w:val="000B748E"/>
    <w:rsid w:val="000B76DE"/>
    <w:rsid w:val="000B79D1"/>
    <w:rsid w:val="000B7E2E"/>
    <w:rsid w:val="000B7FA1"/>
    <w:rsid w:val="000C0478"/>
    <w:rsid w:val="000C0BAD"/>
    <w:rsid w:val="000C0CDD"/>
    <w:rsid w:val="000C1369"/>
    <w:rsid w:val="000C15CB"/>
    <w:rsid w:val="000C1CDC"/>
    <w:rsid w:val="000C1F37"/>
    <w:rsid w:val="000C1FC6"/>
    <w:rsid w:val="000C203E"/>
    <w:rsid w:val="000C2238"/>
    <w:rsid w:val="000C233A"/>
    <w:rsid w:val="000C27A7"/>
    <w:rsid w:val="000C290E"/>
    <w:rsid w:val="000C29F3"/>
    <w:rsid w:val="000C2CF5"/>
    <w:rsid w:val="000C2EE7"/>
    <w:rsid w:val="000C303C"/>
    <w:rsid w:val="000C36A7"/>
    <w:rsid w:val="000C36BF"/>
    <w:rsid w:val="000C3A50"/>
    <w:rsid w:val="000C405A"/>
    <w:rsid w:val="000C40A3"/>
    <w:rsid w:val="000C4163"/>
    <w:rsid w:val="000C46D7"/>
    <w:rsid w:val="000C47EC"/>
    <w:rsid w:val="000C4909"/>
    <w:rsid w:val="000C4E90"/>
    <w:rsid w:val="000C51C3"/>
    <w:rsid w:val="000C5692"/>
    <w:rsid w:val="000C56F6"/>
    <w:rsid w:val="000C58D1"/>
    <w:rsid w:val="000C58D6"/>
    <w:rsid w:val="000C5A0F"/>
    <w:rsid w:val="000C5AF1"/>
    <w:rsid w:val="000C5B3D"/>
    <w:rsid w:val="000C5C3C"/>
    <w:rsid w:val="000C605A"/>
    <w:rsid w:val="000C61D6"/>
    <w:rsid w:val="000C62D9"/>
    <w:rsid w:val="000C6533"/>
    <w:rsid w:val="000C6686"/>
    <w:rsid w:val="000C6A51"/>
    <w:rsid w:val="000C6D6B"/>
    <w:rsid w:val="000C712A"/>
    <w:rsid w:val="000C721E"/>
    <w:rsid w:val="000C75B9"/>
    <w:rsid w:val="000C7A53"/>
    <w:rsid w:val="000C7A69"/>
    <w:rsid w:val="000C7BA7"/>
    <w:rsid w:val="000C7DDE"/>
    <w:rsid w:val="000D068A"/>
    <w:rsid w:val="000D0730"/>
    <w:rsid w:val="000D07F4"/>
    <w:rsid w:val="000D0820"/>
    <w:rsid w:val="000D0AF8"/>
    <w:rsid w:val="000D0C25"/>
    <w:rsid w:val="000D140B"/>
    <w:rsid w:val="000D1705"/>
    <w:rsid w:val="000D1C9F"/>
    <w:rsid w:val="000D1EBC"/>
    <w:rsid w:val="000D203E"/>
    <w:rsid w:val="000D2356"/>
    <w:rsid w:val="000D2358"/>
    <w:rsid w:val="000D28B9"/>
    <w:rsid w:val="000D28F0"/>
    <w:rsid w:val="000D2C77"/>
    <w:rsid w:val="000D30AB"/>
    <w:rsid w:val="000D30F0"/>
    <w:rsid w:val="000D3396"/>
    <w:rsid w:val="000D368B"/>
    <w:rsid w:val="000D382E"/>
    <w:rsid w:val="000D3E0D"/>
    <w:rsid w:val="000D3E8B"/>
    <w:rsid w:val="000D41C0"/>
    <w:rsid w:val="000D41FB"/>
    <w:rsid w:val="000D43D1"/>
    <w:rsid w:val="000D4956"/>
    <w:rsid w:val="000D4C28"/>
    <w:rsid w:val="000D4EA8"/>
    <w:rsid w:val="000D4F70"/>
    <w:rsid w:val="000D5001"/>
    <w:rsid w:val="000D5196"/>
    <w:rsid w:val="000D5400"/>
    <w:rsid w:val="000D5448"/>
    <w:rsid w:val="000D5970"/>
    <w:rsid w:val="000D5AA0"/>
    <w:rsid w:val="000D5AB7"/>
    <w:rsid w:val="000D608C"/>
    <w:rsid w:val="000D6249"/>
    <w:rsid w:val="000D67A1"/>
    <w:rsid w:val="000D687B"/>
    <w:rsid w:val="000D6A50"/>
    <w:rsid w:val="000D6B39"/>
    <w:rsid w:val="000D6DD7"/>
    <w:rsid w:val="000D6F80"/>
    <w:rsid w:val="000D77C9"/>
    <w:rsid w:val="000D78BE"/>
    <w:rsid w:val="000D797C"/>
    <w:rsid w:val="000D7E88"/>
    <w:rsid w:val="000E0216"/>
    <w:rsid w:val="000E0F2B"/>
    <w:rsid w:val="000E14C2"/>
    <w:rsid w:val="000E15AB"/>
    <w:rsid w:val="000E191D"/>
    <w:rsid w:val="000E1D79"/>
    <w:rsid w:val="000E1F6E"/>
    <w:rsid w:val="000E2058"/>
    <w:rsid w:val="000E23F6"/>
    <w:rsid w:val="000E2476"/>
    <w:rsid w:val="000E29F4"/>
    <w:rsid w:val="000E2EA0"/>
    <w:rsid w:val="000E3102"/>
    <w:rsid w:val="000E31AB"/>
    <w:rsid w:val="000E3298"/>
    <w:rsid w:val="000E32A2"/>
    <w:rsid w:val="000E39C3"/>
    <w:rsid w:val="000E3AB4"/>
    <w:rsid w:val="000E3BC6"/>
    <w:rsid w:val="000E3CCB"/>
    <w:rsid w:val="000E3D1A"/>
    <w:rsid w:val="000E3D66"/>
    <w:rsid w:val="000E3FDC"/>
    <w:rsid w:val="000E45DD"/>
    <w:rsid w:val="000E469D"/>
    <w:rsid w:val="000E4E0E"/>
    <w:rsid w:val="000E4FEA"/>
    <w:rsid w:val="000E5368"/>
    <w:rsid w:val="000E57D6"/>
    <w:rsid w:val="000E5E4A"/>
    <w:rsid w:val="000E6294"/>
    <w:rsid w:val="000E661D"/>
    <w:rsid w:val="000E66E2"/>
    <w:rsid w:val="000E671D"/>
    <w:rsid w:val="000E6E38"/>
    <w:rsid w:val="000E6E70"/>
    <w:rsid w:val="000E70C2"/>
    <w:rsid w:val="000E7253"/>
    <w:rsid w:val="000E78AB"/>
    <w:rsid w:val="000E7AC2"/>
    <w:rsid w:val="000E7B69"/>
    <w:rsid w:val="000E7E67"/>
    <w:rsid w:val="000E7EFC"/>
    <w:rsid w:val="000F0071"/>
    <w:rsid w:val="000F02AB"/>
    <w:rsid w:val="000F0356"/>
    <w:rsid w:val="000F0652"/>
    <w:rsid w:val="000F0688"/>
    <w:rsid w:val="000F0B1A"/>
    <w:rsid w:val="000F141F"/>
    <w:rsid w:val="000F15C0"/>
    <w:rsid w:val="000F19FC"/>
    <w:rsid w:val="000F1F8F"/>
    <w:rsid w:val="000F200D"/>
    <w:rsid w:val="000F26A5"/>
    <w:rsid w:val="000F290E"/>
    <w:rsid w:val="000F29F3"/>
    <w:rsid w:val="000F2AA2"/>
    <w:rsid w:val="000F2E00"/>
    <w:rsid w:val="000F2EE5"/>
    <w:rsid w:val="000F303C"/>
    <w:rsid w:val="000F333F"/>
    <w:rsid w:val="000F3350"/>
    <w:rsid w:val="000F3734"/>
    <w:rsid w:val="000F39F0"/>
    <w:rsid w:val="000F3B6F"/>
    <w:rsid w:val="000F43A1"/>
    <w:rsid w:val="000F44D6"/>
    <w:rsid w:val="000F4582"/>
    <w:rsid w:val="000F48B5"/>
    <w:rsid w:val="000F4B52"/>
    <w:rsid w:val="000F4F19"/>
    <w:rsid w:val="000F4F93"/>
    <w:rsid w:val="000F5124"/>
    <w:rsid w:val="000F52EF"/>
    <w:rsid w:val="000F5783"/>
    <w:rsid w:val="000F5904"/>
    <w:rsid w:val="000F597D"/>
    <w:rsid w:val="000F5FD8"/>
    <w:rsid w:val="000F6141"/>
    <w:rsid w:val="000F6293"/>
    <w:rsid w:val="000F63FF"/>
    <w:rsid w:val="000F6A23"/>
    <w:rsid w:val="000F6A3C"/>
    <w:rsid w:val="000F6EA6"/>
    <w:rsid w:val="000F723A"/>
    <w:rsid w:val="000F75EB"/>
    <w:rsid w:val="000F790C"/>
    <w:rsid w:val="000F7F81"/>
    <w:rsid w:val="001003C9"/>
    <w:rsid w:val="001003EE"/>
    <w:rsid w:val="00100932"/>
    <w:rsid w:val="00101449"/>
    <w:rsid w:val="00101483"/>
    <w:rsid w:val="001016AC"/>
    <w:rsid w:val="001017D7"/>
    <w:rsid w:val="001018A8"/>
    <w:rsid w:val="00101967"/>
    <w:rsid w:val="00101E44"/>
    <w:rsid w:val="00101E6A"/>
    <w:rsid w:val="0010200F"/>
    <w:rsid w:val="00102118"/>
    <w:rsid w:val="001025D7"/>
    <w:rsid w:val="001027EF"/>
    <w:rsid w:val="00102DEE"/>
    <w:rsid w:val="00102FD5"/>
    <w:rsid w:val="001030A0"/>
    <w:rsid w:val="0010344C"/>
    <w:rsid w:val="001035F9"/>
    <w:rsid w:val="00103618"/>
    <w:rsid w:val="00103CB4"/>
    <w:rsid w:val="00103D0A"/>
    <w:rsid w:val="00103D42"/>
    <w:rsid w:val="00104015"/>
    <w:rsid w:val="00104068"/>
    <w:rsid w:val="00104243"/>
    <w:rsid w:val="001042FF"/>
    <w:rsid w:val="00104321"/>
    <w:rsid w:val="0010470C"/>
    <w:rsid w:val="00104C84"/>
    <w:rsid w:val="00104D4B"/>
    <w:rsid w:val="001052EB"/>
    <w:rsid w:val="00105325"/>
    <w:rsid w:val="00105AFA"/>
    <w:rsid w:val="00105B7F"/>
    <w:rsid w:val="00105CCA"/>
    <w:rsid w:val="00105E5F"/>
    <w:rsid w:val="00106149"/>
    <w:rsid w:val="0010645D"/>
    <w:rsid w:val="00106468"/>
    <w:rsid w:val="00106641"/>
    <w:rsid w:val="00106AD3"/>
    <w:rsid w:val="00106ED4"/>
    <w:rsid w:val="00106F0E"/>
    <w:rsid w:val="001074A6"/>
    <w:rsid w:val="00107684"/>
    <w:rsid w:val="001076AF"/>
    <w:rsid w:val="0010799D"/>
    <w:rsid w:val="001100B4"/>
    <w:rsid w:val="001100D6"/>
    <w:rsid w:val="00110155"/>
    <w:rsid w:val="00110291"/>
    <w:rsid w:val="001107FD"/>
    <w:rsid w:val="00110D42"/>
    <w:rsid w:val="00111041"/>
    <w:rsid w:val="00111587"/>
    <w:rsid w:val="001115C2"/>
    <w:rsid w:val="00111700"/>
    <w:rsid w:val="00112052"/>
    <w:rsid w:val="001120EC"/>
    <w:rsid w:val="00112408"/>
    <w:rsid w:val="00112835"/>
    <w:rsid w:val="00112879"/>
    <w:rsid w:val="0011299F"/>
    <w:rsid w:val="00112B11"/>
    <w:rsid w:val="00112C79"/>
    <w:rsid w:val="00112E36"/>
    <w:rsid w:val="00113150"/>
    <w:rsid w:val="00113391"/>
    <w:rsid w:val="001133CC"/>
    <w:rsid w:val="0011367B"/>
    <w:rsid w:val="00113891"/>
    <w:rsid w:val="00113903"/>
    <w:rsid w:val="00113E82"/>
    <w:rsid w:val="0011435F"/>
    <w:rsid w:val="0011463A"/>
    <w:rsid w:val="0011466D"/>
    <w:rsid w:val="00114A91"/>
    <w:rsid w:val="00114B83"/>
    <w:rsid w:val="00114E9E"/>
    <w:rsid w:val="00114F7B"/>
    <w:rsid w:val="00115CCF"/>
    <w:rsid w:val="00115DD9"/>
    <w:rsid w:val="00115FC6"/>
    <w:rsid w:val="001167EF"/>
    <w:rsid w:val="00116966"/>
    <w:rsid w:val="0011697F"/>
    <w:rsid w:val="00116AEB"/>
    <w:rsid w:val="00116CE4"/>
    <w:rsid w:val="00117034"/>
    <w:rsid w:val="001170C1"/>
    <w:rsid w:val="001172BE"/>
    <w:rsid w:val="001176D1"/>
    <w:rsid w:val="0011773C"/>
    <w:rsid w:val="0011779C"/>
    <w:rsid w:val="001177BC"/>
    <w:rsid w:val="00117CF6"/>
    <w:rsid w:val="00117E35"/>
    <w:rsid w:val="0012038A"/>
    <w:rsid w:val="001206AE"/>
    <w:rsid w:val="001206F9"/>
    <w:rsid w:val="00120A5B"/>
    <w:rsid w:val="00120CBE"/>
    <w:rsid w:val="00120EC8"/>
    <w:rsid w:val="0012116E"/>
    <w:rsid w:val="0012134D"/>
    <w:rsid w:val="00121403"/>
    <w:rsid w:val="001217B8"/>
    <w:rsid w:val="001225B6"/>
    <w:rsid w:val="001227DE"/>
    <w:rsid w:val="0012286E"/>
    <w:rsid w:val="00122A1C"/>
    <w:rsid w:val="00122FFA"/>
    <w:rsid w:val="00123546"/>
    <w:rsid w:val="00123574"/>
    <w:rsid w:val="00123E0B"/>
    <w:rsid w:val="00123F60"/>
    <w:rsid w:val="001243AA"/>
    <w:rsid w:val="00124A74"/>
    <w:rsid w:val="00124DE9"/>
    <w:rsid w:val="00124F83"/>
    <w:rsid w:val="001252C9"/>
    <w:rsid w:val="0012537E"/>
    <w:rsid w:val="001253EA"/>
    <w:rsid w:val="0012552A"/>
    <w:rsid w:val="00125714"/>
    <w:rsid w:val="0012577B"/>
    <w:rsid w:val="001257B0"/>
    <w:rsid w:val="00125AFA"/>
    <w:rsid w:val="00125BC1"/>
    <w:rsid w:val="00125F5B"/>
    <w:rsid w:val="00126252"/>
    <w:rsid w:val="001262E7"/>
    <w:rsid w:val="001264CE"/>
    <w:rsid w:val="00126591"/>
    <w:rsid w:val="001265B8"/>
    <w:rsid w:val="00126A42"/>
    <w:rsid w:val="00126CFE"/>
    <w:rsid w:val="00127028"/>
    <w:rsid w:val="001277EC"/>
    <w:rsid w:val="00127862"/>
    <w:rsid w:val="00127A47"/>
    <w:rsid w:val="00127D06"/>
    <w:rsid w:val="00127D18"/>
    <w:rsid w:val="0013023A"/>
    <w:rsid w:val="00130455"/>
    <w:rsid w:val="00130D47"/>
    <w:rsid w:val="00130D63"/>
    <w:rsid w:val="0013101D"/>
    <w:rsid w:val="00131467"/>
    <w:rsid w:val="00131574"/>
    <w:rsid w:val="00131679"/>
    <w:rsid w:val="00131CED"/>
    <w:rsid w:val="00131D61"/>
    <w:rsid w:val="00131E70"/>
    <w:rsid w:val="00131FEF"/>
    <w:rsid w:val="001323AC"/>
    <w:rsid w:val="001329D1"/>
    <w:rsid w:val="00133061"/>
    <w:rsid w:val="001330D2"/>
    <w:rsid w:val="001330DD"/>
    <w:rsid w:val="00133377"/>
    <w:rsid w:val="001334E9"/>
    <w:rsid w:val="00133622"/>
    <w:rsid w:val="0013365E"/>
    <w:rsid w:val="00133677"/>
    <w:rsid w:val="00133F7C"/>
    <w:rsid w:val="001341E9"/>
    <w:rsid w:val="00134313"/>
    <w:rsid w:val="001343D1"/>
    <w:rsid w:val="001347EF"/>
    <w:rsid w:val="00134AD5"/>
    <w:rsid w:val="0013503E"/>
    <w:rsid w:val="001351A7"/>
    <w:rsid w:val="0013541D"/>
    <w:rsid w:val="001355F4"/>
    <w:rsid w:val="0013562D"/>
    <w:rsid w:val="0013586D"/>
    <w:rsid w:val="00135913"/>
    <w:rsid w:val="001359C6"/>
    <w:rsid w:val="00135AC4"/>
    <w:rsid w:val="00135C44"/>
    <w:rsid w:val="00135EFC"/>
    <w:rsid w:val="0013642C"/>
    <w:rsid w:val="00136479"/>
    <w:rsid w:val="0013654E"/>
    <w:rsid w:val="00136640"/>
    <w:rsid w:val="00136FEC"/>
    <w:rsid w:val="00137283"/>
    <w:rsid w:val="0013728D"/>
    <w:rsid w:val="001379D7"/>
    <w:rsid w:val="00137AB4"/>
    <w:rsid w:val="00137CC9"/>
    <w:rsid w:val="00137E7D"/>
    <w:rsid w:val="00137FF0"/>
    <w:rsid w:val="0014000D"/>
    <w:rsid w:val="0014001C"/>
    <w:rsid w:val="0014053F"/>
    <w:rsid w:val="0014091E"/>
    <w:rsid w:val="00140BEF"/>
    <w:rsid w:val="00140DC0"/>
    <w:rsid w:val="00140E1E"/>
    <w:rsid w:val="001417C1"/>
    <w:rsid w:val="00141B1D"/>
    <w:rsid w:val="00142BBA"/>
    <w:rsid w:val="00142C50"/>
    <w:rsid w:val="001430A2"/>
    <w:rsid w:val="001431F9"/>
    <w:rsid w:val="001434D4"/>
    <w:rsid w:val="00143A87"/>
    <w:rsid w:val="00143C3F"/>
    <w:rsid w:val="001442D1"/>
    <w:rsid w:val="0014482E"/>
    <w:rsid w:val="00144D93"/>
    <w:rsid w:val="00144E9C"/>
    <w:rsid w:val="00144F35"/>
    <w:rsid w:val="00145414"/>
    <w:rsid w:val="00145456"/>
    <w:rsid w:val="0014608D"/>
    <w:rsid w:val="00146153"/>
    <w:rsid w:val="00146258"/>
    <w:rsid w:val="001469A3"/>
    <w:rsid w:val="00146AA2"/>
    <w:rsid w:val="00146AC1"/>
    <w:rsid w:val="00146BD6"/>
    <w:rsid w:val="00146BD7"/>
    <w:rsid w:val="00146D00"/>
    <w:rsid w:val="001475A0"/>
    <w:rsid w:val="001476C5"/>
    <w:rsid w:val="00147B97"/>
    <w:rsid w:val="00147D3C"/>
    <w:rsid w:val="001508E4"/>
    <w:rsid w:val="0015093C"/>
    <w:rsid w:val="00150BE1"/>
    <w:rsid w:val="00150BE6"/>
    <w:rsid w:val="00151057"/>
    <w:rsid w:val="001510A7"/>
    <w:rsid w:val="001510EB"/>
    <w:rsid w:val="0015123E"/>
    <w:rsid w:val="00151261"/>
    <w:rsid w:val="001515B6"/>
    <w:rsid w:val="00151660"/>
    <w:rsid w:val="00151793"/>
    <w:rsid w:val="00152082"/>
    <w:rsid w:val="0015212C"/>
    <w:rsid w:val="00152167"/>
    <w:rsid w:val="0015237F"/>
    <w:rsid w:val="0015252B"/>
    <w:rsid w:val="001525F4"/>
    <w:rsid w:val="0015266F"/>
    <w:rsid w:val="001526A3"/>
    <w:rsid w:val="001526C0"/>
    <w:rsid w:val="0015270B"/>
    <w:rsid w:val="00152A2C"/>
    <w:rsid w:val="00152A80"/>
    <w:rsid w:val="00152BE6"/>
    <w:rsid w:val="00152DFF"/>
    <w:rsid w:val="00152ED2"/>
    <w:rsid w:val="0015316C"/>
    <w:rsid w:val="00153584"/>
    <w:rsid w:val="001536A5"/>
    <w:rsid w:val="00153C9C"/>
    <w:rsid w:val="00154092"/>
    <w:rsid w:val="001541F0"/>
    <w:rsid w:val="00154957"/>
    <w:rsid w:val="0015528C"/>
    <w:rsid w:val="00155316"/>
    <w:rsid w:val="00155540"/>
    <w:rsid w:val="00155E9B"/>
    <w:rsid w:val="001560CF"/>
    <w:rsid w:val="001565E0"/>
    <w:rsid w:val="00156854"/>
    <w:rsid w:val="001569E4"/>
    <w:rsid w:val="00156D65"/>
    <w:rsid w:val="00157474"/>
    <w:rsid w:val="001576AE"/>
    <w:rsid w:val="001579A8"/>
    <w:rsid w:val="00157E6A"/>
    <w:rsid w:val="00157F6D"/>
    <w:rsid w:val="0016008F"/>
    <w:rsid w:val="0016036B"/>
    <w:rsid w:val="00160952"/>
    <w:rsid w:val="00160D85"/>
    <w:rsid w:val="00160D94"/>
    <w:rsid w:val="00160FDB"/>
    <w:rsid w:val="0016117D"/>
    <w:rsid w:val="00161227"/>
    <w:rsid w:val="0016123A"/>
    <w:rsid w:val="00161AFF"/>
    <w:rsid w:val="00161B30"/>
    <w:rsid w:val="00161FAD"/>
    <w:rsid w:val="00162610"/>
    <w:rsid w:val="0016285A"/>
    <w:rsid w:val="00162939"/>
    <w:rsid w:val="00162A1C"/>
    <w:rsid w:val="00162BEC"/>
    <w:rsid w:val="00162DB0"/>
    <w:rsid w:val="00162DF8"/>
    <w:rsid w:val="001634FA"/>
    <w:rsid w:val="001636A5"/>
    <w:rsid w:val="001638F9"/>
    <w:rsid w:val="00163969"/>
    <w:rsid w:val="00164164"/>
    <w:rsid w:val="001643ED"/>
    <w:rsid w:val="0016446D"/>
    <w:rsid w:val="00164475"/>
    <w:rsid w:val="00164598"/>
    <w:rsid w:val="001647D3"/>
    <w:rsid w:val="0016497A"/>
    <w:rsid w:val="00164A8F"/>
    <w:rsid w:val="00164B5C"/>
    <w:rsid w:val="00164D05"/>
    <w:rsid w:val="00164E71"/>
    <w:rsid w:val="00164FF4"/>
    <w:rsid w:val="0016522E"/>
    <w:rsid w:val="00165326"/>
    <w:rsid w:val="001653A4"/>
    <w:rsid w:val="001657D9"/>
    <w:rsid w:val="0016595C"/>
    <w:rsid w:val="001659FF"/>
    <w:rsid w:val="00165C6A"/>
    <w:rsid w:val="00165EB4"/>
    <w:rsid w:val="00166349"/>
    <w:rsid w:val="001666E0"/>
    <w:rsid w:val="001666FE"/>
    <w:rsid w:val="001669BD"/>
    <w:rsid w:val="001671AC"/>
    <w:rsid w:val="0016720D"/>
    <w:rsid w:val="001674C0"/>
    <w:rsid w:val="0016772D"/>
    <w:rsid w:val="001679E8"/>
    <w:rsid w:val="00167C4B"/>
    <w:rsid w:val="00170010"/>
    <w:rsid w:val="00170375"/>
    <w:rsid w:val="001704E6"/>
    <w:rsid w:val="00170DB6"/>
    <w:rsid w:val="00170DF4"/>
    <w:rsid w:val="00171366"/>
    <w:rsid w:val="0017199C"/>
    <w:rsid w:val="00171A68"/>
    <w:rsid w:val="00171AF9"/>
    <w:rsid w:val="0017251A"/>
    <w:rsid w:val="001726EE"/>
    <w:rsid w:val="00172754"/>
    <w:rsid w:val="001729C2"/>
    <w:rsid w:val="00173046"/>
    <w:rsid w:val="00173369"/>
    <w:rsid w:val="0017348E"/>
    <w:rsid w:val="001736D5"/>
    <w:rsid w:val="00173F3C"/>
    <w:rsid w:val="001741FC"/>
    <w:rsid w:val="001744DB"/>
    <w:rsid w:val="00174B37"/>
    <w:rsid w:val="00174D2A"/>
    <w:rsid w:val="001756B1"/>
    <w:rsid w:val="00175914"/>
    <w:rsid w:val="00175A3F"/>
    <w:rsid w:val="00175A67"/>
    <w:rsid w:val="00175A75"/>
    <w:rsid w:val="00175D18"/>
    <w:rsid w:val="00175D88"/>
    <w:rsid w:val="00175F23"/>
    <w:rsid w:val="00175FEF"/>
    <w:rsid w:val="00176142"/>
    <w:rsid w:val="001764C0"/>
    <w:rsid w:val="001766A0"/>
    <w:rsid w:val="001767D2"/>
    <w:rsid w:val="0017685D"/>
    <w:rsid w:val="001769FA"/>
    <w:rsid w:val="00176C60"/>
    <w:rsid w:val="00176E9B"/>
    <w:rsid w:val="00176F34"/>
    <w:rsid w:val="001770C3"/>
    <w:rsid w:val="00177127"/>
    <w:rsid w:val="00177292"/>
    <w:rsid w:val="00177543"/>
    <w:rsid w:val="001777B0"/>
    <w:rsid w:val="00177C06"/>
    <w:rsid w:val="00180399"/>
    <w:rsid w:val="001804F0"/>
    <w:rsid w:val="00180704"/>
    <w:rsid w:val="00180741"/>
    <w:rsid w:val="00180827"/>
    <w:rsid w:val="00180ADE"/>
    <w:rsid w:val="00180C6A"/>
    <w:rsid w:val="00181441"/>
    <w:rsid w:val="00181928"/>
    <w:rsid w:val="00181B39"/>
    <w:rsid w:val="00181BDB"/>
    <w:rsid w:val="00181FB1"/>
    <w:rsid w:val="00182008"/>
    <w:rsid w:val="00182428"/>
    <w:rsid w:val="001826FB"/>
    <w:rsid w:val="00182769"/>
    <w:rsid w:val="00182F36"/>
    <w:rsid w:val="001830FB"/>
    <w:rsid w:val="00183152"/>
    <w:rsid w:val="001831A1"/>
    <w:rsid w:val="001831E1"/>
    <w:rsid w:val="0018330D"/>
    <w:rsid w:val="001835E5"/>
    <w:rsid w:val="0018387C"/>
    <w:rsid w:val="00183A96"/>
    <w:rsid w:val="00183B24"/>
    <w:rsid w:val="00183CEB"/>
    <w:rsid w:val="00184454"/>
    <w:rsid w:val="00184557"/>
    <w:rsid w:val="0018455A"/>
    <w:rsid w:val="00184756"/>
    <w:rsid w:val="001847DC"/>
    <w:rsid w:val="001848F7"/>
    <w:rsid w:val="001849EB"/>
    <w:rsid w:val="00184BFF"/>
    <w:rsid w:val="00185412"/>
    <w:rsid w:val="001854C9"/>
    <w:rsid w:val="00185818"/>
    <w:rsid w:val="00185D7A"/>
    <w:rsid w:val="00186014"/>
    <w:rsid w:val="001861AE"/>
    <w:rsid w:val="00186738"/>
    <w:rsid w:val="00186A9C"/>
    <w:rsid w:val="00186AA0"/>
    <w:rsid w:val="00186AC3"/>
    <w:rsid w:val="00186DEE"/>
    <w:rsid w:val="00187186"/>
    <w:rsid w:val="00187816"/>
    <w:rsid w:val="00187B6A"/>
    <w:rsid w:val="00187BF3"/>
    <w:rsid w:val="00187EEE"/>
    <w:rsid w:val="0019036F"/>
    <w:rsid w:val="00190405"/>
    <w:rsid w:val="0019079F"/>
    <w:rsid w:val="00190B16"/>
    <w:rsid w:val="0019160E"/>
    <w:rsid w:val="00191768"/>
    <w:rsid w:val="001927B9"/>
    <w:rsid w:val="00192A1D"/>
    <w:rsid w:val="00193175"/>
    <w:rsid w:val="00193327"/>
    <w:rsid w:val="00193937"/>
    <w:rsid w:val="0019444D"/>
    <w:rsid w:val="00194F97"/>
    <w:rsid w:val="00195287"/>
    <w:rsid w:val="001952F4"/>
    <w:rsid w:val="001955C3"/>
    <w:rsid w:val="00195862"/>
    <w:rsid w:val="00195987"/>
    <w:rsid w:val="00195B76"/>
    <w:rsid w:val="00196053"/>
    <w:rsid w:val="0019620C"/>
    <w:rsid w:val="00196625"/>
    <w:rsid w:val="00196968"/>
    <w:rsid w:val="0019696E"/>
    <w:rsid w:val="00196BF2"/>
    <w:rsid w:val="00196F17"/>
    <w:rsid w:val="0019773D"/>
    <w:rsid w:val="001978BF"/>
    <w:rsid w:val="00197964"/>
    <w:rsid w:val="00197A0A"/>
    <w:rsid w:val="001A0AD8"/>
    <w:rsid w:val="001A1233"/>
    <w:rsid w:val="001A1514"/>
    <w:rsid w:val="001A1C35"/>
    <w:rsid w:val="001A1E09"/>
    <w:rsid w:val="001A253D"/>
    <w:rsid w:val="001A25DC"/>
    <w:rsid w:val="001A272B"/>
    <w:rsid w:val="001A28B8"/>
    <w:rsid w:val="001A2D40"/>
    <w:rsid w:val="001A2DA5"/>
    <w:rsid w:val="001A301E"/>
    <w:rsid w:val="001A314A"/>
    <w:rsid w:val="001A34DA"/>
    <w:rsid w:val="001A358A"/>
    <w:rsid w:val="001A3638"/>
    <w:rsid w:val="001A37FB"/>
    <w:rsid w:val="001A3AB4"/>
    <w:rsid w:val="001A3B51"/>
    <w:rsid w:val="001A3F5F"/>
    <w:rsid w:val="001A419A"/>
    <w:rsid w:val="001A43B9"/>
    <w:rsid w:val="001A46A3"/>
    <w:rsid w:val="001A48DF"/>
    <w:rsid w:val="001A4A13"/>
    <w:rsid w:val="001A5A2A"/>
    <w:rsid w:val="001A5AB7"/>
    <w:rsid w:val="001A5F29"/>
    <w:rsid w:val="001A5F97"/>
    <w:rsid w:val="001A6022"/>
    <w:rsid w:val="001A6558"/>
    <w:rsid w:val="001A6766"/>
    <w:rsid w:val="001A681E"/>
    <w:rsid w:val="001A69FC"/>
    <w:rsid w:val="001A6D59"/>
    <w:rsid w:val="001A7189"/>
    <w:rsid w:val="001A7216"/>
    <w:rsid w:val="001A729F"/>
    <w:rsid w:val="001A752D"/>
    <w:rsid w:val="001A7F36"/>
    <w:rsid w:val="001B0139"/>
    <w:rsid w:val="001B01D6"/>
    <w:rsid w:val="001B0AE0"/>
    <w:rsid w:val="001B0D05"/>
    <w:rsid w:val="001B10B0"/>
    <w:rsid w:val="001B143A"/>
    <w:rsid w:val="001B1622"/>
    <w:rsid w:val="001B1871"/>
    <w:rsid w:val="001B1BA6"/>
    <w:rsid w:val="001B1FCD"/>
    <w:rsid w:val="001B21D2"/>
    <w:rsid w:val="001B2251"/>
    <w:rsid w:val="001B2257"/>
    <w:rsid w:val="001B24A9"/>
    <w:rsid w:val="001B3048"/>
    <w:rsid w:val="001B30D0"/>
    <w:rsid w:val="001B331B"/>
    <w:rsid w:val="001B3CFE"/>
    <w:rsid w:val="001B3D72"/>
    <w:rsid w:val="001B3D7F"/>
    <w:rsid w:val="001B3F56"/>
    <w:rsid w:val="001B421C"/>
    <w:rsid w:val="001B4279"/>
    <w:rsid w:val="001B4362"/>
    <w:rsid w:val="001B44F9"/>
    <w:rsid w:val="001B4A2D"/>
    <w:rsid w:val="001B4AEB"/>
    <w:rsid w:val="001B4B03"/>
    <w:rsid w:val="001B4B90"/>
    <w:rsid w:val="001B4C32"/>
    <w:rsid w:val="001B50FF"/>
    <w:rsid w:val="001B5363"/>
    <w:rsid w:val="001B5BAA"/>
    <w:rsid w:val="001B6434"/>
    <w:rsid w:val="001B661D"/>
    <w:rsid w:val="001B6625"/>
    <w:rsid w:val="001B691E"/>
    <w:rsid w:val="001B7AA1"/>
    <w:rsid w:val="001C0157"/>
    <w:rsid w:val="001C037D"/>
    <w:rsid w:val="001C04A2"/>
    <w:rsid w:val="001C07C7"/>
    <w:rsid w:val="001C09DD"/>
    <w:rsid w:val="001C0D3D"/>
    <w:rsid w:val="001C15A4"/>
    <w:rsid w:val="001C1630"/>
    <w:rsid w:val="001C1C4C"/>
    <w:rsid w:val="001C1CF9"/>
    <w:rsid w:val="001C2B60"/>
    <w:rsid w:val="001C2BF4"/>
    <w:rsid w:val="001C2F43"/>
    <w:rsid w:val="001C2F5A"/>
    <w:rsid w:val="001C31E8"/>
    <w:rsid w:val="001C32C7"/>
    <w:rsid w:val="001C34FA"/>
    <w:rsid w:val="001C353D"/>
    <w:rsid w:val="001C3B0A"/>
    <w:rsid w:val="001C408B"/>
    <w:rsid w:val="001C4C0E"/>
    <w:rsid w:val="001C4EDD"/>
    <w:rsid w:val="001C5653"/>
    <w:rsid w:val="001C57AD"/>
    <w:rsid w:val="001C5AE7"/>
    <w:rsid w:val="001C5D43"/>
    <w:rsid w:val="001C5E34"/>
    <w:rsid w:val="001C6109"/>
    <w:rsid w:val="001C68B9"/>
    <w:rsid w:val="001C68EB"/>
    <w:rsid w:val="001C6A62"/>
    <w:rsid w:val="001C6AB6"/>
    <w:rsid w:val="001C779A"/>
    <w:rsid w:val="001C796D"/>
    <w:rsid w:val="001D03C9"/>
    <w:rsid w:val="001D0653"/>
    <w:rsid w:val="001D079A"/>
    <w:rsid w:val="001D09B7"/>
    <w:rsid w:val="001D0A39"/>
    <w:rsid w:val="001D0B02"/>
    <w:rsid w:val="001D0FD1"/>
    <w:rsid w:val="001D125A"/>
    <w:rsid w:val="001D13A9"/>
    <w:rsid w:val="001D161B"/>
    <w:rsid w:val="001D16C0"/>
    <w:rsid w:val="001D16FB"/>
    <w:rsid w:val="001D1711"/>
    <w:rsid w:val="001D18E1"/>
    <w:rsid w:val="001D1973"/>
    <w:rsid w:val="001D1A55"/>
    <w:rsid w:val="001D1BFE"/>
    <w:rsid w:val="001D1F1D"/>
    <w:rsid w:val="001D20DD"/>
    <w:rsid w:val="001D215C"/>
    <w:rsid w:val="001D26CE"/>
    <w:rsid w:val="001D298A"/>
    <w:rsid w:val="001D2AB7"/>
    <w:rsid w:val="001D2BF4"/>
    <w:rsid w:val="001D2C45"/>
    <w:rsid w:val="001D2EAB"/>
    <w:rsid w:val="001D2FD3"/>
    <w:rsid w:val="001D306B"/>
    <w:rsid w:val="001D3821"/>
    <w:rsid w:val="001D39C5"/>
    <w:rsid w:val="001D39D6"/>
    <w:rsid w:val="001D3D92"/>
    <w:rsid w:val="001D3DC1"/>
    <w:rsid w:val="001D3E51"/>
    <w:rsid w:val="001D3ED1"/>
    <w:rsid w:val="001D42EC"/>
    <w:rsid w:val="001D42F3"/>
    <w:rsid w:val="001D4588"/>
    <w:rsid w:val="001D4607"/>
    <w:rsid w:val="001D47B7"/>
    <w:rsid w:val="001D486F"/>
    <w:rsid w:val="001D4E38"/>
    <w:rsid w:val="001D4F47"/>
    <w:rsid w:val="001D5B10"/>
    <w:rsid w:val="001D5DAB"/>
    <w:rsid w:val="001D5F8C"/>
    <w:rsid w:val="001D609F"/>
    <w:rsid w:val="001D624E"/>
    <w:rsid w:val="001D6364"/>
    <w:rsid w:val="001D6420"/>
    <w:rsid w:val="001D679F"/>
    <w:rsid w:val="001D71FA"/>
    <w:rsid w:val="001D758B"/>
    <w:rsid w:val="001D75FE"/>
    <w:rsid w:val="001E07B5"/>
    <w:rsid w:val="001E0822"/>
    <w:rsid w:val="001E083E"/>
    <w:rsid w:val="001E08CA"/>
    <w:rsid w:val="001E0984"/>
    <w:rsid w:val="001E0B50"/>
    <w:rsid w:val="001E0B60"/>
    <w:rsid w:val="001E0CCA"/>
    <w:rsid w:val="001E0E6C"/>
    <w:rsid w:val="001E0F9A"/>
    <w:rsid w:val="001E118B"/>
    <w:rsid w:val="001E14FD"/>
    <w:rsid w:val="001E1BBD"/>
    <w:rsid w:val="001E1E84"/>
    <w:rsid w:val="001E2175"/>
    <w:rsid w:val="001E235B"/>
    <w:rsid w:val="001E2537"/>
    <w:rsid w:val="001E264E"/>
    <w:rsid w:val="001E2831"/>
    <w:rsid w:val="001E2B2F"/>
    <w:rsid w:val="001E3316"/>
    <w:rsid w:val="001E3CAA"/>
    <w:rsid w:val="001E4BD5"/>
    <w:rsid w:val="001E4E79"/>
    <w:rsid w:val="001E504A"/>
    <w:rsid w:val="001E50E4"/>
    <w:rsid w:val="001E5217"/>
    <w:rsid w:val="001E5741"/>
    <w:rsid w:val="001E58BD"/>
    <w:rsid w:val="001E592A"/>
    <w:rsid w:val="001E5997"/>
    <w:rsid w:val="001E59A8"/>
    <w:rsid w:val="001E5D4F"/>
    <w:rsid w:val="001E5F88"/>
    <w:rsid w:val="001E5FE6"/>
    <w:rsid w:val="001E61A7"/>
    <w:rsid w:val="001E6695"/>
    <w:rsid w:val="001E68F1"/>
    <w:rsid w:val="001E6A28"/>
    <w:rsid w:val="001E6DE8"/>
    <w:rsid w:val="001E70E1"/>
    <w:rsid w:val="001E71EC"/>
    <w:rsid w:val="001E7321"/>
    <w:rsid w:val="001E752B"/>
    <w:rsid w:val="001E782D"/>
    <w:rsid w:val="001F00BB"/>
    <w:rsid w:val="001F0946"/>
    <w:rsid w:val="001F194C"/>
    <w:rsid w:val="001F1F98"/>
    <w:rsid w:val="001F21D1"/>
    <w:rsid w:val="001F23F9"/>
    <w:rsid w:val="001F2472"/>
    <w:rsid w:val="001F2486"/>
    <w:rsid w:val="001F2764"/>
    <w:rsid w:val="001F2CC1"/>
    <w:rsid w:val="001F2DFF"/>
    <w:rsid w:val="001F2E30"/>
    <w:rsid w:val="001F2F85"/>
    <w:rsid w:val="001F31A4"/>
    <w:rsid w:val="001F3933"/>
    <w:rsid w:val="001F3D4F"/>
    <w:rsid w:val="001F4699"/>
    <w:rsid w:val="001F4B7C"/>
    <w:rsid w:val="001F4BBB"/>
    <w:rsid w:val="001F4D13"/>
    <w:rsid w:val="001F4DBE"/>
    <w:rsid w:val="001F5DB8"/>
    <w:rsid w:val="001F5EBF"/>
    <w:rsid w:val="001F5F78"/>
    <w:rsid w:val="001F60E2"/>
    <w:rsid w:val="001F664F"/>
    <w:rsid w:val="001F668D"/>
    <w:rsid w:val="001F67C7"/>
    <w:rsid w:val="001F681B"/>
    <w:rsid w:val="001F6894"/>
    <w:rsid w:val="001F6AEF"/>
    <w:rsid w:val="001F6C7C"/>
    <w:rsid w:val="001F6D66"/>
    <w:rsid w:val="001F6DE4"/>
    <w:rsid w:val="001F70F3"/>
    <w:rsid w:val="001F7350"/>
    <w:rsid w:val="001F7510"/>
    <w:rsid w:val="001F774D"/>
    <w:rsid w:val="0020036A"/>
    <w:rsid w:val="00200D20"/>
    <w:rsid w:val="00201145"/>
    <w:rsid w:val="00201147"/>
    <w:rsid w:val="00201289"/>
    <w:rsid w:val="002012F8"/>
    <w:rsid w:val="00202060"/>
    <w:rsid w:val="00202887"/>
    <w:rsid w:val="00202B11"/>
    <w:rsid w:val="00202FE9"/>
    <w:rsid w:val="0020310C"/>
    <w:rsid w:val="00203154"/>
    <w:rsid w:val="002031BB"/>
    <w:rsid w:val="00203383"/>
    <w:rsid w:val="00203452"/>
    <w:rsid w:val="00203C4B"/>
    <w:rsid w:val="00203EE5"/>
    <w:rsid w:val="00204121"/>
    <w:rsid w:val="00204674"/>
    <w:rsid w:val="002046F9"/>
    <w:rsid w:val="002047F2"/>
    <w:rsid w:val="0020485D"/>
    <w:rsid w:val="00204A27"/>
    <w:rsid w:val="00204A98"/>
    <w:rsid w:val="00204B56"/>
    <w:rsid w:val="00205796"/>
    <w:rsid w:val="002057B9"/>
    <w:rsid w:val="00205ED4"/>
    <w:rsid w:val="00206938"/>
    <w:rsid w:val="00206939"/>
    <w:rsid w:val="00206DF0"/>
    <w:rsid w:val="00206E8B"/>
    <w:rsid w:val="00207080"/>
    <w:rsid w:val="00207089"/>
    <w:rsid w:val="002071F5"/>
    <w:rsid w:val="002072C1"/>
    <w:rsid w:val="002075C8"/>
    <w:rsid w:val="00207BC8"/>
    <w:rsid w:val="00207C56"/>
    <w:rsid w:val="00210110"/>
    <w:rsid w:val="0021014C"/>
    <w:rsid w:val="002107AB"/>
    <w:rsid w:val="00210885"/>
    <w:rsid w:val="00210A97"/>
    <w:rsid w:val="00210DB9"/>
    <w:rsid w:val="00210EF8"/>
    <w:rsid w:val="00210F75"/>
    <w:rsid w:val="0021100E"/>
    <w:rsid w:val="0021152E"/>
    <w:rsid w:val="0021168E"/>
    <w:rsid w:val="0021187B"/>
    <w:rsid w:val="00211D89"/>
    <w:rsid w:val="00211DB1"/>
    <w:rsid w:val="00211E1C"/>
    <w:rsid w:val="00211F0A"/>
    <w:rsid w:val="00212316"/>
    <w:rsid w:val="002126BC"/>
    <w:rsid w:val="00212BEB"/>
    <w:rsid w:val="00213065"/>
    <w:rsid w:val="002132A4"/>
    <w:rsid w:val="00213376"/>
    <w:rsid w:val="002134E5"/>
    <w:rsid w:val="00213686"/>
    <w:rsid w:val="00213691"/>
    <w:rsid w:val="00213B01"/>
    <w:rsid w:val="00213ED3"/>
    <w:rsid w:val="0021405E"/>
    <w:rsid w:val="00214774"/>
    <w:rsid w:val="00215055"/>
    <w:rsid w:val="002152D6"/>
    <w:rsid w:val="00215655"/>
    <w:rsid w:val="00215863"/>
    <w:rsid w:val="00215902"/>
    <w:rsid w:val="00215B96"/>
    <w:rsid w:val="00215FC3"/>
    <w:rsid w:val="002162FC"/>
    <w:rsid w:val="002167BA"/>
    <w:rsid w:val="00216AE7"/>
    <w:rsid w:val="00216F85"/>
    <w:rsid w:val="0021704C"/>
    <w:rsid w:val="00217792"/>
    <w:rsid w:val="002179DA"/>
    <w:rsid w:val="00217EA4"/>
    <w:rsid w:val="00220430"/>
    <w:rsid w:val="00220694"/>
    <w:rsid w:val="00220728"/>
    <w:rsid w:val="00220A5D"/>
    <w:rsid w:val="00220C0E"/>
    <w:rsid w:val="002212C3"/>
    <w:rsid w:val="00221445"/>
    <w:rsid w:val="002214C1"/>
    <w:rsid w:val="002215E2"/>
    <w:rsid w:val="002216F8"/>
    <w:rsid w:val="00221868"/>
    <w:rsid w:val="00221DAD"/>
    <w:rsid w:val="0022201A"/>
    <w:rsid w:val="002220D4"/>
    <w:rsid w:val="002220FB"/>
    <w:rsid w:val="0022219F"/>
    <w:rsid w:val="00222BF1"/>
    <w:rsid w:val="00222C64"/>
    <w:rsid w:val="00222D5E"/>
    <w:rsid w:val="002230AD"/>
    <w:rsid w:val="002234F7"/>
    <w:rsid w:val="00223950"/>
    <w:rsid w:val="002239A6"/>
    <w:rsid w:val="00223ACF"/>
    <w:rsid w:val="00223E4A"/>
    <w:rsid w:val="00224131"/>
    <w:rsid w:val="002242A5"/>
    <w:rsid w:val="002243EC"/>
    <w:rsid w:val="00224D1B"/>
    <w:rsid w:val="002251C8"/>
    <w:rsid w:val="0022561A"/>
    <w:rsid w:val="00225AC2"/>
    <w:rsid w:val="00225C16"/>
    <w:rsid w:val="00225EBA"/>
    <w:rsid w:val="0022605D"/>
    <w:rsid w:val="0022613B"/>
    <w:rsid w:val="00226289"/>
    <w:rsid w:val="00226477"/>
    <w:rsid w:val="00226825"/>
    <w:rsid w:val="00226BCD"/>
    <w:rsid w:val="00226E73"/>
    <w:rsid w:val="00226E98"/>
    <w:rsid w:val="002272B8"/>
    <w:rsid w:val="002275F5"/>
    <w:rsid w:val="00227857"/>
    <w:rsid w:val="00227B31"/>
    <w:rsid w:val="00227C13"/>
    <w:rsid w:val="00227DC2"/>
    <w:rsid w:val="00230436"/>
    <w:rsid w:val="002305D8"/>
    <w:rsid w:val="00230745"/>
    <w:rsid w:val="00230896"/>
    <w:rsid w:val="00230982"/>
    <w:rsid w:val="002309AB"/>
    <w:rsid w:val="00230AB9"/>
    <w:rsid w:val="00230D03"/>
    <w:rsid w:val="00230F07"/>
    <w:rsid w:val="00231344"/>
    <w:rsid w:val="00231864"/>
    <w:rsid w:val="00231A69"/>
    <w:rsid w:val="00231B6D"/>
    <w:rsid w:val="00231D48"/>
    <w:rsid w:val="00231F77"/>
    <w:rsid w:val="00232057"/>
    <w:rsid w:val="00232086"/>
    <w:rsid w:val="002324DB"/>
    <w:rsid w:val="002327AD"/>
    <w:rsid w:val="00232889"/>
    <w:rsid w:val="0023291D"/>
    <w:rsid w:val="00232A02"/>
    <w:rsid w:val="00232A19"/>
    <w:rsid w:val="00232C0E"/>
    <w:rsid w:val="00233D2A"/>
    <w:rsid w:val="00233D7B"/>
    <w:rsid w:val="00233F0F"/>
    <w:rsid w:val="002345C1"/>
    <w:rsid w:val="0023468F"/>
    <w:rsid w:val="002346EE"/>
    <w:rsid w:val="00234C86"/>
    <w:rsid w:val="00234CA2"/>
    <w:rsid w:val="00234E9A"/>
    <w:rsid w:val="00235351"/>
    <w:rsid w:val="002353A6"/>
    <w:rsid w:val="00235864"/>
    <w:rsid w:val="00235A37"/>
    <w:rsid w:val="00235AC6"/>
    <w:rsid w:val="002361C6"/>
    <w:rsid w:val="00236846"/>
    <w:rsid w:val="0023687E"/>
    <w:rsid w:val="00236B5D"/>
    <w:rsid w:val="00236C71"/>
    <w:rsid w:val="00236D79"/>
    <w:rsid w:val="00237200"/>
    <w:rsid w:val="002375F6"/>
    <w:rsid w:val="0023797C"/>
    <w:rsid w:val="00237B30"/>
    <w:rsid w:val="00237F12"/>
    <w:rsid w:val="00237F19"/>
    <w:rsid w:val="00240C25"/>
    <w:rsid w:val="00240C46"/>
    <w:rsid w:val="00240D4F"/>
    <w:rsid w:val="00240D68"/>
    <w:rsid w:val="00240E2D"/>
    <w:rsid w:val="00241723"/>
    <w:rsid w:val="002418DD"/>
    <w:rsid w:val="00241D49"/>
    <w:rsid w:val="00242007"/>
    <w:rsid w:val="0024205E"/>
    <w:rsid w:val="00242317"/>
    <w:rsid w:val="00242585"/>
    <w:rsid w:val="00242CA6"/>
    <w:rsid w:val="00242D4B"/>
    <w:rsid w:val="00242E63"/>
    <w:rsid w:val="00242F20"/>
    <w:rsid w:val="0024300A"/>
    <w:rsid w:val="00243094"/>
    <w:rsid w:val="002435EF"/>
    <w:rsid w:val="00243848"/>
    <w:rsid w:val="00243ACF"/>
    <w:rsid w:val="00243B29"/>
    <w:rsid w:val="00243CA8"/>
    <w:rsid w:val="00243F57"/>
    <w:rsid w:val="0024412C"/>
    <w:rsid w:val="002441F4"/>
    <w:rsid w:val="002442D6"/>
    <w:rsid w:val="0024444A"/>
    <w:rsid w:val="0024486A"/>
    <w:rsid w:val="00244A2B"/>
    <w:rsid w:val="00244A83"/>
    <w:rsid w:val="00244C13"/>
    <w:rsid w:val="00244E0F"/>
    <w:rsid w:val="00244EB6"/>
    <w:rsid w:val="002450DE"/>
    <w:rsid w:val="002452CD"/>
    <w:rsid w:val="002457F6"/>
    <w:rsid w:val="002458E7"/>
    <w:rsid w:val="00245A5C"/>
    <w:rsid w:val="00245D67"/>
    <w:rsid w:val="00245E10"/>
    <w:rsid w:val="00246074"/>
    <w:rsid w:val="00246076"/>
    <w:rsid w:val="0024637D"/>
    <w:rsid w:val="002464E5"/>
    <w:rsid w:val="002464FF"/>
    <w:rsid w:val="002469AF"/>
    <w:rsid w:val="00246A54"/>
    <w:rsid w:val="00246D14"/>
    <w:rsid w:val="00246FD1"/>
    <w:rsid w:val="00247010"/>
    <w:rsid w:val="00247337"/>
    <w:rsid w:val="00247549"/>
    <w:rsid w:val="0024760A"/>
    <w:rsid w:val="0024764D"/>
    <w:rsid w:val="00247B02"/>
    <w:rsid w:val="00247BBB"/>
    <w:rsid w:val="00247C93"/>
    <w:rsid w:val="0025088A"/>
    <w:rsid w:val="00250B4E"/>
    <w:rsid w:val="00250D09"/>
    <w:rsid w:val="00251347"/>
    <w:rsid w:val="002514A0"/>
    <w:rsid w:val="00251851"/>
    <w:rsid w:val="00251FB6"/>
    <w:rsid w:val="00252146"/>
    <w:rsid w:val="0025227C"/>
    <w:rsid w:val="002525B0"/>
    <w:rsid w:val="002528FB"/>
    <w:rsid w:val="00253633"/>
    <w:rsid w:val="0025367F"/>
    <w:rsid w:val="00253C53"/>
    <w:rsid w:val="00254232"/>
    <w:rsid w:val="002543EA"/>
    <w:rsid w:val="002545A2"/>
    <w:rsid w:val="00254729"/>
    <w:rsid w:val="00254A19"/>
    <w:rsid w:val="00254BA0"/>
    <w:rsid w:val="00254C41"/>
    <w:rsid w:val="00254EB9"/>
    <w:rsid w:val="00255078"/>
    <w:rsid w:val="0025531E"/>
    <w:rsid w:val="00255B4D"/>
    <w:rsid w:val="00255BC0"/>
    <w:rsid w:val="002561E0"/>
    <w:rsid w:val="00256DAD"/>
    <w:rsid w:val="00256DB9"/>
    <w:rsid w:val="00257304"/>
    <w:rsid w:val="00257451"/>
    <w:rsid w:val="0025774E"/>
    <w:rsid w:val="00257FF1"/>
    <w:rsid w:val="002602C0"/>
    <w:rsid w:val="00260755"/>
    <w:rsid w:val="00260C7B"/>
    <w:rsid w:val="00260C80"/>
    <w:rsid w:val="00260E6C"/>
    <w:rsid w:val="00261398"/>
    <w:rsid w:val="00261418"/>
    <w:rsid w:val="00261515"/>
    <w:rsid w:val="002615A1"/>
    <w:rsid w:val="00261623"/>
    <w:rsid w:val="002616C2"/>
    <w:rsid w:val="002616E8"/>
    <w:rsid w:val="002617BD"/>
    <w:rsid w:val="00262514"/>
    <w:rsid w:val="00262A0A"/>
    <w:rsid w:val="00262A0C"/>
    <w:rsid w:val="00262AB6"/>
    <w:rsid w:val="00262ECC"/>
    <w:rsid w:val="0026327A"/>
    <w:rsid w:val="0026441E"/>
    <w:rsid w:val="002647DF"/>
    <w:rsid w:val="00264A53"/>
    <w:rsid w:val="00264D4D"/>
    <w:rsid w:val="00264DDC"/>
    <w:rsid w:val="00264FF2"/>
    <w:rsid w:val="00265016"/>
    <w:rsid w:val="002653C7"/>
    <w:rsid w:val="002658B0"/>
    <w:rsid w:val="00265CB1"/>
    <w:rsid w:val="00265D33"/>
    <w:rsid w:val="00266151"/>
    <w:rsid w:val="00266990"/>
    <w:rsid w:val="00266995"/>
    <w:rsid w:val="00266D44"/>
    <w:rsid w:val="00266F5A"/>
    <w:rsid w:val="00266FAE"/>
    <w:rsid w:val="0026724D"/>
    <w:rsid w:val="00267A53"/>
    <w:rsid w:val="00267C91"/>
    <w:rsid w:val="00270459"/>
    <w:rsid w:val="002705A0"/>
    <w:rsid w:val="002705DF"/>
    <w:rsid w:val="00270645"/>
    <w:rsid w:val="00271006"/>
    <w:rsid w:val="0027106A"/>
    <w:rsid w:val="00271658"/>
    <w:rsid w:val="00271E2C"/>
    <w:rsid w:val="00271E4B"/>
    <w:rsid w:val="00272483"/>
    <w:rsid w:val="002727C4"/>
    <w:rsid w:val="00272A89"/>
    <w:rsid w:val="00272BDD"/>
    <w:rsid w:val="00272F45"/>
    <w:rsid w:val="00273069"/>
    <w:rsid w:val="00273292"/>
    <w:rsid w:val="0027351F"/>
    <w:rsid w:val="002735D1"/>
    <w:rsid w:val="00273841"/>
    <w:rsid w:val="00273C01"/>
    <w:rsid w:val="00273CB1"/>
    <w:rsid w:val="00274056"/>
    <w:rsid w:val="002744D0"/>
    <w:rsid w:val="0027454E"/>
    <w:rsid w:val="00274A12"/>
    <w:rsid w:val="00274BAC"/>
    <w:rsid w:val="0027500D"/>
    <w:rsid w:val="002751D4"/>
    <w:rsid w:val="002752B5"/>
    <w:rsid w:val="002752C0"/>
    <w:rsid w:val="0027564C"/>
    <w:rsid w:val="00275925"/>
    <w:rsid w:val="00275B85"/>
    <w:rsid w:val="0027603E"/>
    <w:rsid w:val="002760BB"/>
    <w:rsid w:val="0027623D"/>
    <w:rsid w:val="002765C9"/>
    <w:rsid w:val="00276A4C"/>
    <w:rsid w:val="00276CEF"/>
    <w:rsid w:val="00277258"/>
    <w:rsid w:val="002772F0"/>
    <w:rsid w:val="00277683"/>
    <w:rsid w:val="00277735"/>
    <w:rsid w:val="0027792C"/>
    <w:rsid w:val="00277A53"/>
    <w:rsid w:val="00277AF4"/>
    <w:rsid w:val="00280059"/>
    <w:rsid w:val="002805CF"/>
    <w:rsid w:val="00280815"/>
    <w:rsid w:val="0028095A"/>
    <w:rsid w:val="00280E97"/>
    <w:rsid w:val="002823C6"/>
    <w:rsid w:val="002824D9"/>
    <w:rsid w:val="0028278C"/>
    <w:rsid w:val="0028294A"/>
    <w:rsid w:val="002836B7"/>
    <w:rsid w:val="002837FE"/>
    <w:rsid w:val="002838AD"/>
    <w:rsid w:val="00283904"/>
    <w:rsid w:val="00283A47"/>
    <w:rsid w:val="00283D9D"/>
    <w:rsid w:val="00284379"/>
    <w:rsid w:val="002844A6"/>
    <w:rsid w:val="00284869"/>
    <w:rsid w:val="002848FE"/>
    <w:rsid w:val="00284B76"/>
    <w:rsid w:val="00284B96"/>
    <w:rsid w:val="00284DFF"/>
    <w:rsid w:val="002856A2"/>
    <w:rsid w:val="00286037"/>
    <w:rsid w:val="002860E4"/>
    <w:rsid w:val="002861BD"/>
    <w:rsid w:val="002861EA"/>
    <w:rsid w:val="00286457"/>
    <w:rsid w:val="00286532"/>
    <w:rsid w:val="00286AEB"/>
    <w:rsid w:val="00286BBF"/>
    <w:rsid w:val="00286E7E"/>
    <w:rsid w:val="00287262"/>
    <w:rsid w:val="0028777A"/>
    <w:rsid w:val="00287863"/>
    <w:rsid w:val="002878BA"/>
    <w:rsid w:val="00287926"/>
    <w:rsid w:val="00287D2C"/>
    <w:rsid w:val="00287FEE"/>
    <w:rsid w:val="002902D6"/>
    <w:rsid w:val="00290367"/>
    <w:rsid w:val="00290837"/>
    <w:rsid w:val="0029085B"/>
    <w:rsid w:val="00290900"/>
    <w:rsid w:val="00290ABA"/>
    <w:rsid w:val="00290F55"/>
    <w:rsid w:val="00290FB5"/>
    <w:rsid w:val="00291245"/>
    <w:rsid w:val="002914E4"/>
    <w:rsid w:val="0029202F"/>
    <w:rsid w:val="002922F1"/>
    <w:rsid w:val="00292357"/>
    <w:rsid w:val="002924C3"/>
    <w:rsid w:val="00292CCC"/>
    <w:rsid w:val="00292EE4"/>
    <w:rsid w:val="0029312B"/>
    <w:rsid w:val="00293A09"/>
    <w:rsid w:val="0029423A"/>
    <w:rsid w:val="0029441A"/>
    <w:rsid w:val="002947C4"/>
    <w:rsid w:val="00294815"/>
    <w:rsid w:val="00294973"/>
    <w:rsid w:val="0029526B"/>
    <w:rsid w:val="002958B1"/>
    <w:rsid w:val="002959AF"/>
    <w:rsid w:val="00295CC4"/>
    <w:rsid w:val="002962D1"/>
    <w:rsid w:val="002962FE"/>
    <w:rsid w:val="0029630E"/>
    <w:rsid w:val="002968BF"/>
    <w:rsid w:val="00296931"/>
    <w:rsid w:val="00296A1C"/>
    <w:rsid w:val="00296B0D"/>
    <w:rsid w:val="00296D41"/>
    <w:rsid w:val="002977C6"/>
    <w:rsid w:val="00297C09"/>
    <w:rsid w:val="00297C73"/>
    <w:rsid w:val="00297D52"/>
    <w:rsid w:val="002A0047"/>
    <w:rsid w:val="002A008F"/>
    <w:rsid w:val="002A054E"/>
    <w:rsid w:val="002A0ADE"/>
    <w:rsid w:val="002A0B05"/>
    <w:rsid w:val="002A0B5A"/>
    <w:rsid w:val="002A0C0B"/>
    <w:rsid w:val="002A0C2C"/>
    <w:rsid w:val="002A0EA9"/>
    <w:rsid w:val="002A0F86"/>
    <w:rsid w:val="002A1345"/>
    <w:rsid w:val="002A16DE"/>
    <w:rsid w:val="002A1882"/>
    <w:rsid w:val="002A1B37"/>
    <w:rsid w:val="002A1C35"/>
    <w:rsid w:val="002A1D7C"/>
    <w:rsid w:val="002A1F15"/>
    <w:rsid w:val="002A1F21"/>
    <w:rsid w:val="002A24CB"/>
    <w:rsid w:val="002A2909"/>
    <w:rsid w:val="002A2C57"/>
    <w:rsid w:val="002A2EDB"/>
    <w:rsid w:val="002A2F39"/>
    <w:rsid w:val="002A3031"/>
    <w:rsid w:val="002A33BE"/>
    <w:rsid w:val="002A3937"/>
    <w:rsid w:val="002A3D04"/>
    <w:rsid w:val="002A3D36"/>
    <w:rsid w:val="002A3DD6"/>
    <w:rsid w:val="002A4678"/>
    <w:rsid w:val="002A47C1"/>
    <w:rsid w:val="002A4E30"/>
    <w:rsid w:val="002A4E8A"/>
    <w:rsid w:val="002A5025"/>
    <w:rsid w:val="002A552B"/>
    <w:rsid w:val="002A5A9C"/>
    <w:rsid w:val="002A5E0A"/>
    <w:rsid w:val="002A67B0"/>
    <w:rsid w:val="002A6CBB"/>
    <w:rsid w:val="002A6DB1"/>
    <w:rsid w:val="002A6E8D"/>
    <w:rsid w:val="002A7C0B"/>
    <w:rsid w:val="002A7CBC"/>
    <w:rsid w:val="002A7F08"/>
    <w:rsid w:val="002B018E"/>
    <w:rsid w:val="002B03EA"/>
    <w:rsid w:val="002B0474"/>
    <w:rsid w:val="002B0772"/>
    <w:rsid w:val="002B0F18"/>
    <w:rsid w:val="002B0F7B"/>
    <w:rsid w:val="002B1063"/>
    <w:rsid w:val="002B1133"/>
    <w:rsid w:val="002B12BA"/>
    <w:rsid w:val="002B13F1"/>
    <w:rsid w:val="002B167D"/>
    <w:rsid w:val="002B1AEF"/>
    <w:rsid w:val="002B1DFD"/>
    <w:rsid w:val="002B1E4F"/>
    <w:rsid w:val="002B230A"/>
    <w:rsid w:val="002B237A"/>
    <w:rsid w:val="002B25F5"/>
    <w:rsid w:val="002B2C5D"/>
    <w:rsid w:val="002B2CE1"/>
    <w:rsid w:val="002B2E1A"/>
    <w:rsid w:val="002B2E2D"/>
    <w:rsid w:val="002B2E30"/>
    <w:rsid w:val="002B4059"/>
    <w:rsid w:val="002B4089"/>
    <w:rsid w:val="002B42A4"/>
    <w:rsid w:val="002B5428"/>
    <w:rsid w:val="002B5A2A"/>
    <w:rsid w:val="002B667F"/>
    <w:rsid w:val="002B6723"/>
    <w:rsid w:val="002B6B66"/>
    <w:rsid w:val="002B6BBF"/>
    <w:rsid w:val="002B7095"/>
    <w:rsid w:val="002B7165"/>
    <w:rsid w:val="002B7E39"/>
    <w:rsid w:val="002B7E40"/>
    <w:rsid w:val="002C0296"/>
    <w:rsid w:val="002C0947"/>
    <w:rsid w:val="002C0954"/>
    <w:rsid w:val="002C0AFC"/>
    <w:rsid w:val="002C0FD6"/>
    <w:rsid w:val="002C152C"/>
    <w:rsid w:val="002C1A2F"/>
    <w:rsid w:val="002C1C28"/>
    <w:rsid w:val="002C1D0A"/>
    <w:rsid w:val="002C1DA0"/>
    <w:rsid w:val="002C1E2E"/>
    <w:rsid w:val="002C1E9F"/>
    <w:rsid w:val="002C1F2F"/>
    <w:rsid w:val="002C20D5"/>
    <w:rsid w:val="002C2327"/>
    <w:rsid w:val="002C2706"/>
    <w:rsid w:val="002C2C40"/>
    <w:rsid w:val="002C2E56"/>
    <w:rsid w:val="002C3287"/>
    <w:rsid w:val="002C3834"/>
    <w:rsid w:val="002C3C62"/>
    <w:rsid w:val="002C4089"/>
    <w:rsid w:val="002C422E"/>
    <w:rsid w:val="002C4344"/>
    <w:rsid w:val="002C4670"/>
    <w:rsid w:val="002C4856"/>
    <w:rsid w:val="002C5DCA"/>
    <w:rsid w:val="002C5E62"/>
    <w:rsid w:val="002C66D2"/>
    <w:rsid w:val="002C6C5C"/>
    <w:rsid w:val="002C6F39"/>
    <w:rsid w:val="002C6F6C"/>
    <w:rsid w:val="002C7047"/>
    <w:rsid w:val="002C7197"/>
    <w:rsid w:val="002C7379"/>
    <w:rsid w:val="002C7392"/>
    <w:rsid w:val="002C74FA"/>
    <w:rsid w:val="002C75C6"/>
    <w:rsid w:val="002C7A2B"/>
    <w:rsid w:val="002C7AF6"/>
    <w:rsid w:val="002C7CB3"/>
    <w:rsid w:val="002C7F16"/>
    <w:rsid w:val="002C7F68"/>
    <w:rsid w:val="002D0081"/>
    <w:rsid w:val="002D00FF"/>
    <w:rsid w:val="002D0385"/>
    <w:rsid w:val="002D0952"/>
    <w:rsid w:val="002D0A68"/>
    <w:rsid w:val="002D0AA4"/>
    <w:rsid w:val="002D0DF6"/>
    <w:rsid w:val="002D1454"/>
    <w:rsid w:val="002D14D2"/>
    <w:rsid w:val="002D178C"/>
    <w:rsid w:val="002D1C77"/>
    <w:rsid w:val="002D1CA9"/>
    <w:rsid w:val="002D216E"/>
    <w:rsid w:val="002D2690"/>
    <w:rsid w:val="002D2E9B"/>
    <w:rsid w:val="002D2F6B"/>
    <w:rsid w:val="002D2F9A"/>
    <w:rsid w:val="002D32D0"/>
    <w:rsid w:val="002D371D"/>
    <w:rsid w:val="002D3B2F"/>
    <w:rsid w:val="002D3BDF"/>
    <w:rsid w:val="002D413B"/>
    <w:rsid w:val="002D472C"/>
    <w:rsid w:val="002D4B26"/>
    <w:rsid w:val="002D4F43"/>
    <w:rsid w:val="002D50FD"/>
    <w:rsid w:val="002D52DC"/>
    <w:rsid w:val="002D55F7"/>
    <w:rsid w:val="002D5D0A"/>
    <w:rsid w:val="002D5DB7"/>
    <w:rsid w:val="002D5E8F"/>
    <w:rsid w:val="002D61FD"/>
    <w:rsid w:val="002D6410"/>
    <w:rsid w:val="002D6A98"/>
    <w:rsid w:val="002D6AB3"/>
    <w:rsid w:val="002D6B31"/>
    <w:rsid w:val="002D716D"/>
    <w:rsid w:val="002D7351"/>
    <w:rsid w:val="002D753C"/>
    <w:rsid w:val="002D7975"/>
    <w:rsid w:val="002D79E5"/>
    <w:rsid w:val="002D7FFC"/>
    <w:rsid w:val="002E0E67"/>
    <w:rsid w:val="002E11E7"/>
    <w:rsid w:val="002E12DD"/>
    <w:rsid w:val="002E18D4"/>
    <w:rsid w:val="002E20A7"/>
    <w:rsid w:val="002E21F9"/>
    <w:rsid w:val="002E2737"/>
    <w:rsid w:val="002E2A3A"/>
    <w:rsid w:val="002E3251"/>
    <w:rsid w:val="002E3391"/>
    <w:rsid w:val="002E3554"/>
    <w:rsid w:val="002E377B"/>
    <w:rsid w:val="002E3E92"/>
    <w:rsid w:val="002E3EBE"/>
    <w:rsid w:val="002E421D"/>
    <w:rsid w:val="002E43F9"/>
    <w:rsid w:val="002E45B7"/>
    <w:rsid w:val="002E4B7F"/>
    <w:rsid w:val="002E4B88"/>
    <w:rsid w:val="002E5064"/>
    <w:rsid w:val="002E5192"/>
    <w:rsid w:val="002E5736"/>
    <w:rsid w:val="002E5830"/>
    <w:rsid w:val="002E5C78"/>
    <w:rsid w:val="002E5EF1"/>
    <w:rsid w:val="002E6024"/>
    <w:rsid w:val="002E6050"/>
    <w:rsid w:val="002E612F"/>
    <w:rsid w:val="002E623C"/>
    <w:rsid w:val="002E6244"/>
    <w:rsid w:val="002E677A"/>
    <w:rsid w:val="002E689F"/>
    <w:rsid w:val="002E68DA"/>
    <w:rsid w:val="002E69C8"/>
    <w:rsid w:val="002E6A3D"/>
    <w:rsid w:val="002E6A45"/>
    <w:rsid w:val="002E6D03"/>
    <w:rsid w:val="002E6D6C"/>
    <w:rsid w:val="002E6E3D"/>
    <w:rsid w:val="002E7229"/>
    <w:rsid w:val="002E7258"/>
    <w:rsid w:val="002E728C"/>
    <w:rsid w:val="002E7707"/>
    <w:rsid w:val="002E7D74"/>
    <w:rsid w:val="002F0059"/>
    <w:rsid w:val="002F0170"/>
    <w:rsid w:val="002F0208"/>
    <w:rsid w:val="002F0AF6"/>
    <w:rsid w:val="002F0C14"/>
    <w:rsid w:val="002F0FB7"/>
    <w:rsid w:val="002F1069"/>
    <w:rsid w:val="002F11E4"/>
    <w:rsid w:val="002F1A0F"/>
    <w:rsid w:val="002F1A78"/>
    <w:rsid w:val="002F1B12"/>
    <w:rsid w:val="002F2657"/>
    <w:rsid w:val="002F2790"/>
    <w:rsid w:val="002F2A49"/>
    <w:rsid w:val="002F2CF9"/>
    <w:rsid w:val="002F2F47"/>
    <w:rsid w:val="002F3AFD"/>
    <w:rsid w:val="002F3CF7"/>
    <w:rsid w:val="002F3DD5"/>
    <w:rsid w:val="002F3EF7"/>
    <w:rsid w:val="002F4206"/>
    <w:rsid w:val="002F43E1"/>
    <w:rsid w:val="002F46D6"/>
    <w:rsid w:val="002F48BA"/>
    <w:rsid w:val="002F4A26"/>
    <w:rsid w:val="002F4DF0"/>
    <w:rsid w:val="002F4F12"/>
    <w:rsid w:val="002F522D"/>
    <w:rsid w:val="002F547B"/>
    <w:rsid w:val="002F571E"/>
    <w:rsid w:val="002F5AD4"/>
    <w:rsid w:val="002F615F"/>
    <w:rsid w:val="002F6290"/>
    <w:rsid w:val="002F63B8"/>
    <w:rsid w:val="002F671C"/>
    <w:rsid w:val="002F6B52"/>
    <w:rsid w:val="002F6F0F"/>
    <w:rsid w:val="002F73E6"/>
    <w:rsid w:val="002F742C"/>
    <w:rsid w:val="002F7456"/>
    <w:rsid w:val="002F75C5"/>
    <w:rsid w:val="002F775A"/>
    <w:rsid w:val="002F7EB6"/>
    <w:rsid w:val="002F7EFF"/>
    <w:rsid w:val="003003F9"/>
    <w:rsid w:val="003005BC"/>
    <w:rsid w:val="003005F8"/>
    <w:rsid w:val="00300636"/>
    <w:rsid w:val="00300DC1"/>
    <w:rsid w:val="00300E1F"/>
    <w:rsid w:val="00300F4D"/>
    <w:rsid w:val="003010EC"/>
    <w:rsid w:val="003013AC"/>
    <w:rsid w:val="00301783"/>
    <w:rsid w:val="0030208D"/>
    <w:rsid w:val="003021EE"/>
    <w:rsid w:val="003021FB"/>
    <w:rsid w:val="00302910"/>
    <w:rsid w:val="00302915"/>
    <w:rsid w:val="00302D1C"/>
    <w:rsid w:val="00302F3B"/>
    <w:rsid w:val="00303128"/>
    <w:rsid w:val="0030354C"/>
    <w:rsid w:val="0030376D"/>
    <w:rsid w:val="0030394E"/>
    <w:rsid w:val="00303AAF"/>
    <w:rsid w:val="00304228"/>
    <w:rsid w:val="00305376"/>
    <w:rsid w:val="00305747"/>
    <w:rsid w:val="00305A03"/>
    <w:rsid w:val="00305B3A"/>
    <w:rsid w:val="00305D70"/>
    <w:rsid w:val="00305E6F"/>
    <w:rsid w:val="00306018"/>
    <w:rsid w:val="00306215"/>
    <w:rsid w:val="003064E7"/>
    <w:rsid w:val="00306697"/>
    <w:rsid w:val="003068E1"/>
    <w:rsid w:val="00306E32"/>
    <w:rsid w:val="003075A6"/>
    <w:rsid w:val="00307994"/>
    <w:rsid w:val="003079D3"/>
    <w:rsid w:val="00307C34"/>
    <w:rsid w:val="00307CDC"/>
    <w:rsid w:val="0031003C"/>
    <w:rsid w:val="00310811"/>
    <w:rsid w:val="00310FCD"/>
    <w:rsid w:val="00311168"/>
    <w:rsid w:val="0031168F"/>
    <w:rsid w:val="00311A52"/>
    <w:rsid w:val="00311BB6"/>
    <w:rsid w:val="00311E28"/>
    <w:rsid w:val="00311E33"/>
    <w:rsid w:val="00312A2C"/>
    <w:rsid w:val="00312C4C"/>
    <w:rsid w:val="00312DD7"/>
    <w:rsid w:val="00312F95"/>
    <w:rsid w:val="00313506"/>
    <w:rsid w:val="003135D3"/>
    <w:rsid w:val="00313682"/>
    <w:rsid w:val="00313736"/>
    <w:rsid w:val="003137BF"/>
    <w:rsid w:val="00313A93"/>
    <w:rsid w:val="003141B6"/>
    <w:rsid w:val="003141EB"/>
    <w:rsid w:val="00314324"/>
    <w:rsid w:val="0031433A"/>
    <w:rsid w:val="003143D8"/>
    <w:rsid w:val="0031465A"/>
    <w:rsid w:val="0031474A"/>
    <w:rsid w:val="00314AB0"/>
    <w:rsid w:val="0031502D"/>
    <w:rsid w:val="00315235"/>
    <w:rsid w:val="003152F2"/>
    <w:rsid w:val="003159BA"/>
    <w:rsid w:val="00315B71"/>
    <w:rsid w:val="00315D12"/>
    <w:rsid w:val="003160C6"/>
    <w:rsid w:val="003165DC"/>
    <w:rsid w:val="003166B3"/>
    <w:rsid w:val="00316A4E"/>
    <w:rsid w:val="00317524"/>
    <w:rsid w:val="00317C40"/>
    <w:rsid w:val="003200F5"/>
    <w:rsid w:val="003203FF"/>
    <w:rsid w:val="00320646"/>
    <w:rsid w:val="00320A51"/>
    <w:rsid w:val="00320CE9"/>
    <w:rsid w:val="0032127A"/>
    <w:rsid w:val="003214F4"/>
    <w:rsid w:val="003224FE"/>
    <w:rsid w:val="0032255D"/>
    <w:rsid w:val="00322A9E"/>
    <w:rsid w:val="00323074"/>
    <w:rsid w:val="003230BE"/>
    <w:rsid w:val="00323178"/>
    <w:rsid w:val="00323355"/>
    <w:rsid w:val="003235E4"/>
    <w:rsid w:val="0032388C"/>
    <w:rsid w:val="0032393F"/>
    <w:rsid w:val="00323B36"/>
    <w:rsid w:val="00323D98"/>
    <w:rsid w:val="00323E5C"/>
    <w:rsid w:val="003240A9"/>
    <w:rsid w:val="003249D8"/>
    <w:rsid w:val="00325319"/>
    <w:rsid w:val="003255B8"/>
    <w:rsid w:val="003256C6"/>
    <w:rsid w:val="00325726"/>
    <w:rsid w:val="003258E8"/>
    <w:rsid w:val="00325942"/>
    <w:rsid w:val="00325A13"/>
    <w:rsid w:val="00325B89"/>
    <w:rsid w:val="00326230"/>
    <w:rsid w:val="003263A6"/>
    <w:rsid w:val="0032664D"/>
    <w:rsid w:val="003266FE"/>
    <w:rsid w:val="0032687A"/>
    <w:rsid w:val="00326CE9"/>
    <w:rsid w:val="0032739B"/>
    <w:rsid w:val="003273A0"/>
    <w:rsid w:val="003273C0"/>
    <w:rsid w:val="00327492"/>
    <w:rsid w:val="00327738"/>
    <w:rsid w:val="00327901"/>
    <w:rsid w:val="00327BDB"/>
    <w:rsid w:val="00330096"/>
    <w:rsid w:val="003306DA"/>
    <w:rsid w:val="00330727"/>
    <w:rsid w:val="00330BCC"/>
    <w:rsid w:val="00330C94"/>
    <w:rsid w:val="00330F01"/>
    <w:rsid w:val="0033112A"/>
    <w:rsid w:val="003313CC"/>
    <w:rsid w:val="0033140E"/>
    <w:rsid w:val="00331691"/>
    <w:rsid w:val="00331694"/>
    <w:rsid w:val="00331955"/>
    <w:rsid w:val="00331A80"/>
    <w:rsid w:val="00331B80"/>
    <w:rsid w:val="00331D70"/>
    <w:rsid w:val="00331EB6"/>
    <w:rsid w:val="00331F94"/>
    <w:rsid w:val="0033262E"/>
    <w:rsid w:val="003327C5"/>
    <w:rsid w:val="003328A0"/>
    <w:rsid w:val="003332CF"/>
    <w:rsid w:val="00333317"/>
    <w:rsid w:val="00333ADC"/>
    <w:rsid w:val="00333AF9"/>
    <w:rsid w:val="00333C7B"/>
    <w:rsid w:val="00334653"/>
    <w:rsid w:val="003347FE"/>
    <w:rsid w:val="00334B50"/>
    <w:rsid w:val="00334D34"/>
    <w:rsid w:val="00334EA7"/>
    <w:rsid w:val="00334FB4"/>
    <w:rsid w:val="00334FC5"/>
    <w:rsid w:val="00335220"/>
    <w:rsid w:val="00335385"/>
    <w:rsid w:val="00335403"/>
    <w:rsid w:val="0033566E"/>
    <w:rsid w:val="00335A61"/>
    <w:rsid w:val="00335DA2"/>
    <w:rsid w:val="00335E53"/>
    <w:rsid w:val="0033607C"/>
    <w:rsid w:val="003360F5"/>
    <w:rsid w:val="003363F6"/>
    <w:rsid w:val="00336412"/>
    <w:rsid w:val="003364E1"/>
    <w:rsid w:val="003367A8"/>
    <w:rsid w:val="00336ACE"/>
    <w:rsid w:val="003371AE"/>
    <w:rsid w:val="003372AC"/>
    <w:rsid w:val="00337370"/>
    <w:rsid w:val="00337E29"/>
    <w:rsid w:val="00340103"/>
    <w:rsid w:val="003404EE"/>
    <w:rsid w:val="00340A32"/>
    <w:rsid w:val="00340DB2"/>
    <w:rsid w:val="00340FAC"/>
    <w:rsid w:val="00340FE4"/>
    <w:rsid w:val="00341057"/>
    <w:rsid w:val="00341136"/>
    <w:rsid w:val="0034127B"/>
    <w:rsid w:val="00341450"/>
    <w:rsid w:val="003414C6"/>
    <w:rsid w:val="003415FE"/>
    <w:rsid w:val="0034198D"/>
    <w:rsid w:val="00341A6F"/>
    <w:rsid w:val="00341C86"/>
    <w:rsid w:val="00341CC2"/>
    <w:rsid w:val="00341FB0"/>
    <w:rsid w:val="00342BD0"/>
    <w:rsid w:val="0034311D"/>
    <w:rsid w:val="003435CD"/>
    <w:rsid w:val="003437AB"/>
    <w:rsid w:val="00343ABD"/>
    <w:rsid w:val="00343CDD"/>
    <w:rsid w:val="00343D75"/>
    <w:rsid w:val="00343F2F"/>
    <w:rsid w:val="00344158"/>
    <w:rsid w:val="003444FE"/>
    <w:rsid w:val="00344575"/>
    <w:rsid w:val="00344857"/>
    <w:rsid w:val="00345218"/>
    <w:rsid w:val="00345344"/>
    <w:rsid w:val="0034539F"/>
    <w:rsid w:val="0034553E"/>
    <w:rsid w:val="00345596"/>
    <w:rsid w:val="00345626"/>
    <w:rsid w:val="00345856"/>
    <w:rsid w:val="00345CD1"/>
    <w:rsid w:val="00345D20"/>
    <w:rsid w:val="003462F2"/>
    <w:rsid w:val="00346387"/>
    <w:rsid w:val="0034653D"/>
    <w:rsid w:val="00346548"/>
    <w:rsid w:val="00346870"/>
    <w:rsid w:val="00346CDB"/>
    <w:rsid w:val="0034772C"/>
    <w:rsid w:val="00347A99"/>
    <w:rsid w:val="00350323"/>
    <w:rsid w:val="003508AF"/>
    <w:rsid w:val="003509C0"/>
    <w:rsid w:val="003509DF"/>
    <w:rsid w:val="00350C90"/>
    <w:rsid w:val="00350E18"/>
    <w:rsid w:val="003510BE"/>
    <w:rsid w:val="003511E9"/>
    <w:rsid w:val="003514BB"/>
    <w:rsid w:val="003514FD"/>
    <w:rsid w:val="00351576"/>
    <w:rsid w:val="00351710"/>
    <w:rsid w:val="003517DD"/>
    <w:rsid w:val="00351A2F"/>
    <w:rsid w:val="00351C20"/>
    <w:rsid w:val="0035247B"/>
    <w:rsid w:val="003526D6"/>
    <w:rsid w:val="003528CF"/>
    <w:rsid w:val="00352996"/>
    <w:rsid w:val="00352A19"/>
    <w:rsid w:val="00352B17"/>
    <w:rsid w:val="00352C99"/>
    <w:rsid w:val="003538AF"/>
    <w:rsid w:val="003538F4"/>
    <w:rsid w:val="00353C9B"/>
    <w:rsid w:val="00353CF1"/>
    <w:rsid w:val="00353EE6"/>
    <w:rsid w:val="003553CB"/>
    <w:rsid w:val="003553FD"/>
    <w:rsid w:val="003555A8"/>
    <w:rsid w:val="003559A5"/>
    <w:rsid w:val="00355E5A"/>
    <w:rsid w:val="0035618D"/>
    <w:rsid w:val="003563B0"/>
    <w:rsid w:val="00356802"/>
    <w:rsid w:val="00356886"/>
    <w:rsid w:val="00356941"/>
    <w:rsid w:val="00356FC0"/>
    <w:rsid w:val="0035736D"/>
    <w:rsid w:val="003576AC"/>
    <w:rsid w:val="0035770A"/>
    <w:rsid w:val="00357924"/>
    <w:rsid w:val="00357FBD"/>
    <w:rsid w:val="003607EC"/>
    <w:rsid w:val="00360BFD"/>
    <w:rsid w:val="00360C2F"/>
    <w:rsid w:val="00361009"/>
    <w:rsid w:val="00361065"/>
    <w:rsid w:val="00361336"/>
    <w:rsid w:val="003614C4"/>
    <w:rsid w:val="00361667"/>
    <w:rsid w:val="0036188C"/>
    <w:rsid w:val="00361A49"/>
    <w:rsid w:val="00361BBD"/>
    <w:rsid w:val="00361CB0"/>
    <w:rsid w:val="00361F34"/>
    <w:rsid w:val="00362530"/>
    <w:rsid w:val="0036271B"/>
    <w:rsid w:val="00362BFB"/>
    <w:rsid w:val="00362F83"/>
    <w:rsid w:val="0036418F"/>
    <w:rsid w:val="003644F0"/>
    <w:rsid w:val="00364C61"/>
    <w:rsid w:val="00364C62"/>
    <w:rsid w:val="00364FF4"/>
    <w:rsid w:val="00365495"/>
    <w:rsid w:val="0036566E"/>
    <w:rsid w:val="00365815"/>
    <w:rsid w:val="003659BD"/>
    <w:rsid w:val="00365B07"/>
    <w:rsid w:val="00365E84"/>
    <w:rsid w:val="003661C9"/>
    <w:rsid w:val="003666A0"/>
    <w:rsid w:val="003666D8"/>
    <w:rsid w:val="003668C9"/>
    <w:rsid w:val="00366953"/>
    <w:rsid w:val="00366AD9"/>
    <w:rsid w:val="00366BC0"/>
    <w:rsid w:val="0036717E"/>
    <w:rsid w:val="0036765D"/>
    <w:rsid w:val="00367DAA"/>
    <w:rsid w:val="00367E65"/>
    <w:rsid w:val="003702BD"/>
    <w:rsid w:val="00370347"/>
    <w:rsid w:val="003705E0"/>
    <w:rsid w:val="00370EBB"/>
    <w:rsid w:val="0037130E"/>
    <w:rsid w:val="00371690"/>
    <w:rsid w:val="0037211B"/>
    <w:rsid w:val="00372504"/>
    <w:rsid w:val="00372867"/>
    <w:rsid w:val="003728F0"/>
    <w:rsid w:val="00372974"/>
    <w:rsid w:val="00372989"/>
    <w:rsid w:val="00372A13"/>
    <w:rsid w:val="00372CEA"/>
    <w:rsid w:val="00372CEC"/>
    <w:rsid w:val="00372EF2"/>
    <w:rsid w:val="00372FE3"/>
    <w:rsid w:val="0037318A"/>
    <w:rsid w:val="003735D3"/>
    <w:rsid w:val="003736B6"/>
    <w:rsid w:val="0037393C"/>
    <w:rsid w:val="00373A3E"/>
    <w:rsid w:val="0037436B"/>
    <w:rsid w:val="0037480F"/>
    <w:rsid w:val="00374A95"/>
    <w:rsid w:val="00374D83"/>
    <w:rsid w:val="0037500C"/>
    <w:rsid w:val="00375097"/>
    <w:rsid w:val="0037544A"/>
    <w:rsid w:val="003759A1"/>
    <w:rsid w:val="00375BC4"/>
    <w:rsid w:val="00375BE6"/>
    <w:rsid w:val="00375D3D"/>
    <w:rsid w:val="0037605E"/>
    <w:rsid w:val="0037631D"/>
    <w:rsid w:val="00376C39"/>
    <w:rsid w:val="00376E56"/>
    <w:rsid w:val="003771E5"/>
    <w:rsid w:val="003775EC"/>
    <w:rsid w:val="00377B3F"/>
    <w:rsid w:val="00377C8F"/>
    <w:rsid w:val="00377E26"/>
    <w:rsid w:val="00377F61"/>
    <w:rsid w:val="0038004B"/>
    <w:rsid w:val="0038022A"/>
    <w:rsid w:val="003804AC"/>
    <w:rsid w:val="0038059A"/>
    <w:rsid w:val="003805CD"/>
    <w:rsid w:val="0038074B"/>
    <w:rsid w:val="00380822"/>
    <w:rsid w:val="0038092C"/>
    <w:rsid w:val="00380D34"/>
    <w:rsid w:val="00380DAD"/>
    <w:rsid w:val="00380E09"/>
    <w:rsid w:val="00380EDB"/>
    <w:rsid w:val="0038101F"/>
    <w:rsid w:val="003812F5"/>
    <w:rsid w:val="00381384"/>
    <w:rsid w:val="003813FB"/>
    <w:rsid w:val="0038145F"/>
    <w:rsid w:val="003814B8"/>
    <w:rsid w:val="0038189F"/>
    <w:rsid w:val="00381B75"/>
    <w:rsid w:val="00381BF1"/>
    <w:rsid w:val="00381EBC"/>
    <w:rsid w:val="003820D1"/>
    <w:rsid w:val="0038242D"/>
    <w:rsid w:val="00382A42"/>
    <w:rsid w:val="00382A68"/>
    <w:rsid w:val="00382B6A"/>
    <w:rsid w:val="00382C11"/>
    <w:rsid w:val="00382C2A"/>
    <w:rsid w:val="00382C99"/>
    <w:rsid w:val="00382CE4"/>
    <w:rsid w:val="00382D3A"/>
    <w:rsid w:val="00382E03"/>
    <w:rsid w:val="00382E8C"/>
    <w:rsid w:val="00382EFE"/>
    <w:rsid w:val="0038317A"/>
    <w:rsid w:val="00383483"/>
    <w:rsid w:val="00383679"/>
    <w:rsid w:val="00383D94"/>
    <w:rsid w:val="00383F00"/>
    <w:rsid w:val="0038405B"/>
    <w:rsid w:val="0038412B"/>
    <w:rsid w:val="0038419C"/>
    <w:rsid w:val="00384501"/>
    <w:rsid w:val="00384F00"/>
    <w:rsid w:val="00384F19"/>
    <w:rsid w:val="003851A0"/>
    <w:rsid w:val="00385227"/>
    <w:rsid w:val="00385773"/>
    <w:rsid w:val="003858C3"/>
    <w:rsid w:val="00385999"/>
    <w:rsid w:val="00385B8C"/>
    <w:rsid w:val="00385CF5"/>
    <w:rsid w:val="00385EB9"/>
    <w:rsid w:val="00386206"/>
    <w:rsid w:val="00386642"/>
    <w:rsid w:val="003867F2"/>
    <w:rsid w:val="0038694E"/>
    <w:rsid w:val="00386A30"/>
    <w:rsid w:val="00386E20"/>
    <w:rsid w:val="00386F25"/>
    <w:rsid w:val="00387004"/>
    <w:rsid w:val="0038710D"/>
    <w:rsid w:val="003877EE"/>
    <w:rsid w:val="00387DBE"/>
    <w:rsid w:val="00387F83"/>
    <w:rsid w:val="00390270"/>
    <w:rsid w:val="00390592"/>
    <w:rsid w:val="0039066C"/>
    <w:rsid w:val="00390694"/>
    <w:rsid w:val="00390B35"/>
    <w:rsid w:val="00390B5E"/>
    <w:rsid w:val="00390E77"/>
    <w:rsid w:val="003913D3"/>
    <w:rsid w:val="00391567"/>
    <w:rsid w:val="00391611"/>
    <w:rsid w:val="00391E88"/>
    <w:rsid w:val="00391F59"/>
    <w:rsid w:val="0039208C"/>
    <w:rsid w:val="00392142"/>
    <w:rsid w:val="0039219E"/>
    <w:rsid w:val="00392300"/>
    <w:rsid w:val="00392434"/>
    <w:rsid w:val="003927AC"/>
    <w:rsid w:val="0039299E"/>
    <w:rsid w:val="00392F3A"/>
    <w:rsid w:val="00392F8A"/>
    <w:rsid w:val="0039346D"/>
    <w:rsid w:val="00393993"/>
    <w:rsid w:val="00393B81"/>
    <w:rsid w:val="00393DFA"/>
    <w:rsid w:val="00393F32"/>
    <w:rsid w:val="0039476D"/>
    <w:rsid w:val="00394953"/>
    <w:rsid w:val="00394A79"/>
    <w:rsid w:val="00394C5A"/>
    <w:rsid w:val="0039542A"/>
    <w:rsid w:val="003954F0"/>
    <w:rsid w:val="003955C7"/>
    <w:rsid w:val="0039576E"/>
    <w:rsid w:val="003959AA"/>
    <w:rsid w:val="00395C32"/>
    <w:rsid w:val="00395ED3"/>
    <w:rsid w:val="00396154"/>
    <w:rsid w:val="00396179"/>
    <w:rsid w:val="00396AEA"/>
    <w:rsid w:val="00396E21"/>
    <w:rsid w:val="00396F91"/>
    <w:rsid w:val="00397074"/>
    <w:rsid w:val="00397A91"/>
    <w:rsid w:val="003A00F0"/>
    <w:rsid w:val="003A0303"/>
    <w:rsid w:val="003A0608"/>
    <w:rsid w:val="003A113C"/>
    <w:rsid w:val="003A166B"/>
    <w:rsid w:val="003A16A5"/>
    <w:rsid w:val="003A279A"/>
    <w:rsid w:val="003A2F3B"/>
    <w:rsid w:val="003A2FBE"/>
    <w:rsid w:val="003A2FD0"/>
    <w:rsid w:val="003A3134"/>
    <w:rsid w:val="003A31AC"/>
    <w:rsid w:val="003A350F"/>
    <w:rsid w:val="003A38F7"/>
    <w:rsid w:val="003A3E83"/>
    <w:rsid w:val="003A409D"/>
    <w:rsid w:val="003A43A2"/>
    <w:rsid w:val="003A4A0E"/>
    <w:rsid w:val="003A4ABD"/>
    <w:rsid w:val="003A4AC3"/>
    <w:rsid w:val="003A4B07"/>
    <w:rsid w:val="003A4DF0"/>
    <w:rsid w:val="003A4E2A"/>
    <w:rsid w:val="003A4F71"/>
    <w:rsid w:val="003A4F8E"/>
    <w:rsid w:val="003A5048"/>
    <w:rsid w:val="003A50A0"/>
    <w:rsid w:val="003A5832"/>
    <w:rsid w:val="003A5942"/>
    <w:rsid w:val="003A5C37"/>
    <w:rsid w:val="003A6274"/>
    <w:rsid w:val="003A6A34"/>
    <w:rsid w:val="003A7069"/>
    <w:rsid w:val="003A717F"/>
    <w:rsid w:val="003A7184"/>
    <w:rsid w:val="003A7B21"/>
    <w:rsid w:val="003A7C22"/>
    <w:rsid w:val="003A7DA1"/>
    <w:rsid w:val="003B0343"/>
    <w:rsid w:val="003B0523"/>
    <w:rsid w:val="003B05C0"/>
    <w:rsid w:val="003B0765"/>
    <w:rsid w:val="003B0889"/>
    <w:rsid w:val="003B0953"/>
    <w:rsid w:val="003B0C20"/>
    <w:rsid w:val="003B1006"/>
    <w:rsid w:val="003B1A10"/>
    <w:rsid w:val="003B1D87"/>
    <w:rsid w:val="003B1DC5"/>
    <w:rsid w:val="003B2222"/>
    <w:rsid w:val="003B2254"/>
    <w:rsid w:val="003B288B"/>
    <w:rsid w:val="003B2CF8"/>
    <w:rsid w:val="003B2FD6"/>
    <w:rsid w:val="003B31FD"/>
    <w:rsid w:val="003B3A6E"/>
    <w:rsid w:val="003B3AA1"/>
    <w:rsid w:val="003B3B7F"/>
    <w:rsid w:val="003B3C22"/>
    <w:rsid w:val="003B41EE"/>
    <w:rsid w:val="003B4675"/>
    <w:rsid w:val="003B4B27"/>
    <w:rsid w:val="003B4F81"/>
    <w:rsid w:val="003B53E3"/>
    <w:rsid w:val="003B565F"/>
    <w:rsid w:val="003B5866"/>
    <w:rsid w:val="003B5C4C"/>
    <w:rsid w:val="003B6073"/>
    <w:rsid w:val="003B6280"/>
    <w:rsid w:val="003B65C2"/>
    <w:rsid w:val="003B75FE"/>
    <w:rsid w:val="003B7963"/>
    <w:rsid w:val="003B7B16"/>
    <w:rsid w:val="003B7E3B"/>
    <w:rsid w:val="003B7F93"/>
    <w:rsid w:val="003C0179"/>
    <w:rsid w:val="003C01A0"/>
    <w:rsid w:val="003C05B1"/>
    <w:rsid w:val="003C0601"/>
    <w:rsid w:val="003C0F2D"/>
    <w:rsid w:val="003C13FF"/>
    <w:rsid w:val="003C141E"/>
    <w:rsid w:val="003C1646"/>
    <w:rsid w:val="003C169F"/>
    <w:rsid w:val="003C17AD"/>
    <w:rsid w:val="003C1803"/>
    <w:rsid w:val="003C19C8"/>
    <w:rsid w:val="003C1B46"/>
    <w:rsid w:val="003C1C1B"/>
    <w:rsid w:val="003C1F28"/>
    <w:rsid w:val="003C261E"/>
    <w:rsid w:val="003C2A49"/>
    <w:rsid w:val="003C2F60"/>
    <w:rsid w:val="003C3499"/>
    <w:rsid w:val="003C350A"/>
    <w:rsid w:val="003C3556"/>
    <w:rsid w:val="003C3587"/>
    <w:rsid w:val="003C3671"/>
    <w:rsid w:val="003C3D43"/>
    <w:rsid w:val="003C3F14"/>
    <w:rsid w:val="003C3F70"/>
    <w:rsid w:val="003C4229"/>
    <w:rsid w:val="003C426A"/>
    <w:rsid w:val="003C4AFB"/>
    <w:rsid w:val="003C4B6A"/>
    <w:rsid w:val="003C4B85"/>
    <w:rsid w:val="003C4C66"/>
    <w:rsid w:val="003C5139"/>
    <w:rsid w:val="003C552F"/>
    <w:rsid w:val="003C5FAC"/>
    <w:rsid w:val="003C665F"/>
    <w:rsid w:val="003C684F"/>
    <w:rsid w:val="003C6A05"/>
    <w:rsid w:val="003C6CB8"/>
    <w:rsid w:val="003C6D1A"/>
    <w:rsid w:val="003C6E16"/>
    <w:rsid w:val="003C6EFA"/>
    <w:rsid w:val="003C72F3"/>
    <w:rsid w:val="003C757D"/>
    <w:rsid w:val="003C75DE"/>
    <w:rsid w:val="003C77E2"/>
    <w:rsid w:val="003C78B4"/>
    <w:rsid w:val="003C7C48"/>
    <w:rsid w:val="003C7EFF"/>
    <w:rsid w:val="003C7F72"/>
    <w:rsid w:val="003C7F84"/>
    <w:rsid w:val="003D02C2"/>
    <w:rsid w:val="003D02D2"/>
    <w:rsid w:val="003D0657"/>
    <w:rsid w:val="003D082A"/>
    <w:rsid w:val="003D0879"/>
    <w:rsid w:val="003D0F5C"/>
    <w:rsid w:val="003D14B6"/>
    <w:rsid w:val="003D1525"/>
    <w:rsid w:val="003D1682"/>
    <w:rsid w:val="003D1B31"/>
    <w:rsid w:val="003D1DA6"/>
    <w:rsid w:val="003D1FB9"/>
    <w:rsid w:val="003D2116"/>
    <w:rsid w:val="003D24B7"/>
    <w:rsid w:val="003D2604"/>
    <w:rsid w:val="003D2797"/>
    <w:rsid w:val="003D2A29"/>
    <w:rsid w:val="003D2F50"/>
    <w:rsid w:val="003D2FBD"/>
    <w:rsid w:val="003D3006"/>
    <w:rsid w:val="003D3512"/>
    <w:rsid w:val="003D3690"/>
    <w:rsid w:val="003D3746"/>
    <w:rsid w:val="003D399C"/>
    <w:rsid w:val="003D4161"/>
    <w:rsid w:val="003D4966"/>
    <w:rsid w:val="003D4A0E"/>
    <w:rsid w:val="003D4BE3"/>
    <w:rsid w:val="003D4C68"/>
    <w:rsid w:val="003D50F9"/>
    <w:rsid w:val="003D5394"/>
    <w:rsid w:val="003D5C41"/>
    <w:rsid w:val="003D616B"/>
    <w:rsid w:val="003D6A02"/>
    <w:rsid w:val="003D6D28"/>
    <w:rsid w:val="003D6DAA"/>
    <w:rsid w:val="003D712C"/>
    <w:rsid w:val="003D7131"/>
    <w:rsid w:val="003D7539"/>
    <w:rsid w:val="003D763E"/>
    <w:rsid w:val="003D79FF"/>
    <w:rsid w:val="003D7D9A"/>
    <w:rsid w:val="003E0162"/>
    <w:rsid w:val="003E07B0"/>
    <w:rsid w:val="003E0835"/>
    <w:rsid w:val="003E0A95"/>
    <w:rsid w:val="003E0D76"/>
    <w:rsid w:val="003E13BC"/>
    <w:rsid w:val="003E144B"/>
    <w:rsid w:val="003E1541"/>
    <w:rsid w:val="003E1553"/>
    <w:rsid w:val="003E15B9"/>
    <w:rsid w:val="003E19F5"/>
    <w:rsid w:val="003E1D22"/>
    <w:rsid w:val="003E1D3F"/>
    <w:rsid w:val="003E201B"/>
    <w:rsid w:val="003E20F4"/>
    <w:rsid w:val="003E214A"/>
    <w:rsid w:val="003E22BB"/>
    <w:rsid w:val="003E28F0"/>
    <w:rsid w:val="003E3061"/>
    <w:rsid w:val="003E3A8F"/>
    <w:rsid w:val="003E3B6A"/>
    <w:rsid w:val="003E41F5"/>
    <w:rsid w:val="003E44BC"/>
    <w:rsid w:val="003E461F"/>
    <w:rsid w:val="003E47B4"/>
    <w:rsid w:val="003E4842"/>
    <w:rsid w:val="003E4EA7"/>
    <w:rsid w:val="003E5078"/>
    <w:rsid w:val="003E510F"/>
    <w:rsid w:val="003E52F1"/>
    <w:rsid w:val="003E5729"/>
    <w:rsid w:val="003E59BA"/>
    <w:rsid w:val="003E5A36"/>
    <w:rsid w:val="003E5CC3"/>
    <w:rsid w:val="003E5F06"/>
    <w:rsid w:val="003E6484"/>
    <w:rsid w:val="003E67F5"/>
    <w:rsid w:val="003E68D0"/>
    <w:rsid w:val="003E6BA3"/>
    <w:rsid w:val="003E6D16"/>
    <w:rsid w:val="003E76F5"/>
    <w:rsid w:val="003E79A3"/>
    <w:rsid w:val="003F0086"/>
    <w:rsid w:val="003F0401"/>
    <w:rsid w:val="003F044A"/>
    <w:rsid w:val="003F0635"/>
    <w:rsid w:val="003F0A5E"/>
    <w:rsid w:val="003F0AA9"/>
    <w:rsid w:val="003F0EC6"/>
    <w:rsid w:val="003F10AC"/>
    <w:rsid w:val="003F1404"/>
    <w:rsid w:val="003F1453"/>
    <w:rsid w:val="003F1552"/>
    <w:rsid w:val="003F177B"/>
    <w:rsid w:val="003F17F3"/>
    <w:rsid w:val="003F2B91"/>
    <w:rsid w:val="003F30EF"/>
    <w:rsid w:val="003F34AF"/>
    <w:rsid w:val="003F3696"/>
    <w:rsid w:val="003F3957"/>
    <w:rsid w:val="003F3B39"/>
    <w:rsid w:val="003F45C0"/>
    <w:rsid w:val="003F4B55"/>
    <w:rsid w:val="003F4C3A"/>
    <w:rsid w:val="003F4FE1"/>
    <w:rsid w:val="003F56AA"/>
    <w:rsid w:val="003F5E8E"/>
    <w:rsid w:val="003F5EBF"/>
    <w:rsid w:val="003F5FD3"/>
    <w:rsid w:val="003F6071"/>
    <w:rsid w:val="003F61F4"/>
    <w:rsid w:val="003F6270"/>
    <w:rsid w:val="003F6A60"/>
    <w:rsid w:val="003F6BCA"/>
    <w:rsid w:val="003F6EF5"/>
    <w:rsid w:val="003F782B"/>
    <w:rsid w:val="003F789E"/>
    <w:rsid w:val="003F78E7"/>
    <w:rsid w:val="003F7EF3"/>
    <w:rsid w:val="004005E5"/>
    <w:rsid w:val="00400894"/>
    <w:rsid w:val="004008F1"/>
    <w:rsid w:val="00400ADA"/>
    <w:rsid w:val="00400B56"/>
    <w:rsid w:val="00400D1B"/>
    <w:rsid w:val="00400E78"/>
    <w:rsid w:val="004017A9"/>
    <w:rsid w:val="004017AC"/>
    <w:rsid w:val="00401AD6"/>
    <w:rsid w:val="00401CFF"/>
    <w:rsid w:val="00402114"/>
    <w:rsid w:val="00402525"/>
    <w:rsid w:val="00402C40"/>
    <w:rsid w:val="00402D76"/>
    <w:rsid w:val="00402E24"/>
    <w:rsid w:val="00402F6A"/>
    <w:rsid w:val="00403242"/>
    <w:rsid w:val="0040429C"/>
    <w:rsid w:val="00404419"/>
    <w:rsid w:val="00404C1C"/>
    <w:rsid w:val="00404FDF"/>
    <w:rsid w:val="004050BE"/>
    <w:rsid w:val="00405211"/>
    <w:rsid w:val="004052AA"/>
    <w:rsid w:val="0040550F"/>
    <w:rsid w:val="00405641"/>
    <w:rsid w:val="004057F6"/>
    <w:rsid w:val="00406161"/>
    <w:rsid w:val="004064F9"/>
    <w:rsid w:val="00406719"/>
    <w:rsid w:val="00406EF1"/>
    <w:rsid w:val="004072A3"/>
    <w:rsid w:val="00407DB9"/>
    <w:rsid w:val="004103EA"/>
    <w:rsid w:val="00410430"/>
    <w:rsid w:val="0041098C"/>
    <w:rsid w:val="00410ECD"/>
    <w:rsid w:val="00411024"/>
    <w:rsid w:val="00411756"/>
    <w:rsid w:val="004119C1"/>
    <w:rsid w:val="00411BDB"/>
    <w:rsid w:val="0041200B"/>
    <w:rsid w:val="0041272E"/>
    <w:rsid w:val="00412783"/>
    <w:rsid w:val="004130DB"/>
    <w:rsid w:val="004131F6"/>
    <w:rsid w:val="00413338"/>
    <w:rsid w:val="004133ED"/>
    <w:rsid w:val="0041394E"/>
    <w:rsid w:val="00413BE0"/>
    <w:rsid w:val="00414026"/>
    <w:rsid w:val="00414096"/>
    <w:rsid w:val="00414364"/>
    <w:rsid w:val="00414423"/>
    <w:rsid w:val="004144B2"/>
    <w:rsid w:val="004146A5"/>
    <w:rsid w:val="00414749"/>
    <w:rsid w:val="00414786"/>
    <w:rsid w:val="00414973"/>
    <w:rsid w:val="00415079"/>
    <w:rsid w:val="0041525E"/>
    <w:rsid w:val="00415638"/>
    <w:rsid w:val="00415B57"/>
    <w:rsid w:val="00415C48"/>
    <w:rsid w:val="00415F51"/>
    <w:rsid w:val="004161C8"/>
    <w:rsid w:val="0041632A"/>
    <w:rsid w:val="00416886"/>
    <w:rsid w:val="00416AE8"/>
    <w:rsid w:val="00417305"/>
    <w:rsid w:val="00417386"/>
    <w:rsid w:val="004179A1"/>
    <w:rsid w:val="00417DC2"/>
    <w:rsid w:val="00417DF2"/>
    <w:rsid w:val="004201C6"/>
    <w:rsid w:val="00420206"/>
    <w:rsid w:val="00420248"/>
    <w:rsid w:val="0042088B"/>
    <w:rsid w:val="004208F7"/>
    <w:rsid w:val="00421115"/>
    <w:rsid w:val="00421892"/>
    <w:rsid w:val="00421D0B"/>
    <w:rsid w:val="00421F33"/>
    <w:rsid w:val="0042241E"/>
    <w:rsid w:val="004229CF"/>
    <w:rsid w:val="00422F0A"/>
    <w:rsid w:val="00422FE8"/>
    <w:rsid w:val="004230CF"/>
    <w:rsid w:val="00423A93"/>
    <w:rsid w:val="00423CAE"/>
    <w:rsid w:val="00423F20"/>
    <w:rsid w:val="00423FBB"/>
    <w:rsid w:val="00424B17"/>
    <w:rsid w:val="00424D3D"/>
    <w:rsid w:val="00424E00"/>
    <w:rsid w:val="0042541E"/>
    <w:rsid w:val="00425630"/>
    <w:rsid w:val="00425B53"/>
    <w:rsid w:val="00425B78"/>
    <w:rsid w:val="00425BD4"/>
    <w:rsid w:val="00425CB1"/>
    <w:rsid w:val="00426483"/>
    <w:rsid w:val="0042672D"/>
    <w:rsid w:val="00426C85"/>
    <w:rsid w:val="00426DA7"/>
    <w:rsid w:val="00426E2A"/>
    <w:rsid w:val="00426F16"/>
    <w:rsid w:val="0042707E"/>
    <w:rsid w:val="0042710E"/>
    <w:rsid w:val="004273D8"/>
    <w:rsid w:val="00427A28"/>
    <w:rsid w:val="00427B5E"/>
    <w:rsid w:val="0043003F"/>
    <w:rsid w:val="0043022B"/>
    <w:rsid w:val="004306A9"/>
    <w:rsid w:val="00430758"/>
    <w:rsid w:val="004309F3"/>
    <w:rsid w:val="004310B0"/>
    <w:rsid w:val="004311D0"/>
    <w:rsid w:val="004316B8"/>
    <w:rsid w:val="004318C6"/>
    <w:rsid w:val="00431F87"/>
    <w:rsid w:val="00432108"/>
    <w:rsid w:val="00432479"/>
    <w:rsid w:val="004327D2"/>
    <w:rsid w:val="00432B09"/>
    <w:rsid w:val="004331DF"/>
    <w:rsid w:val="0043326A"/>
    <w:rsid w:val="0043346A"/>
    <w:rsid w:val="00433550"/>
    <w:rsid w:val="00433CD2"/>
    <w:rsid w:val="004340C1"/>
    <w:rsid w:val="0043410D"/>
    <w:rsid w:val="00434359"/>
    <w:rsid w:val="00434633"/>
    <w:rsid w:val="00434763"/>
    <w:rsid w:val="00434A8F"/>
    <w:rsid w:val="004358C6"/>
    <w:rsid w:val="00435BCA"/>
    <w:rsid w:val="0043602F"/>
    <w:rsid w:val="004360C3"/>
    <w:rsid w:val="0043646F"/>
    <w:rsid w:val="00436557"/>
    <w:rsid w:val="004366EF"/>
    <w:rsid w:val="00436836"/>
    <w:rsid w:val="00437156"/>
    <w:rsid w:val="0043737D"/>
    <w:rsid w:val="0043790C"/>
    <w:rsid w:val="0043791D"/>
    <w:rsid w:val="00437AD8"/>
    <w:rsid w:val="00437BA6"/>
    <w:rsid w:val="00437D68"/>
    <w:rsid w:val="0044017B"/>
    <w:rsid w:val="00440802"/>
    <w:rsid w:val="00440E29"/>
    <w:rsid w:val="004411D2"/>
    <w:rsid w:val="0044126B"/>
    <w:rsid w:val="0044140C"/>
    <w:rsid w:val="004415DA"/>
    <w:rsid w:val="004415DE"/>
    <w:rsid w:val="00441ED7"/>
    <w:rsid w:val="00442353"/>
    <w:rsid w:val="004423EE"/>
    <w:rsid w:val="004427A6"/>
    <w:rsid w:val="0044282B"/>
    <w:rsid w:val="004429B0"/>
    <w:rsid w:val="00442AD6"/>
    <w:rsid w:val="00442F72"/>
    <w:rsid w:val="0044308A"/>
    <w:rsid w:val="00443196"/>
    <w:rsid w:val="00443682"/>
    <w:rsid w:val="004436AC"/>
    <w:rsid w:val="004438BA"/>
    <w:rsid w:val="004438F1"/>
    <w:rsid w:val="00443968"/>
    <w:rsid w:val="00443F9B"/>
    <w:rsid w:val="004444F6"/>
    <w:rsid w:val="0044493F"/>
    <w:rsid w:val="00444D13"/>
    <w:rsid w:val="004451EA"/>
    <w:rsid w:val="00445631"/>
    <w:rsid w:val="004458B7"/>
    <w:rsid w:val="00445A58"/>
    <w:rsid w:val="00445ACC"/>
    <w:rsid w:val="00445C56"/>
    <w:rsid w:val="00445D97"/>
    <w:rsid w:val="004462D1"/>
    <w:rsid w:val="004463A3"/>
    <w:rsid w:val="00446479"/>
    <w:rsid w:val="00446555"/>
    <w:rsid w:val="00446AEF"/>
    <w:rsid w:val="00446C19"/>
    <w:rsid w:val="00446EFA"/>
    <w:rsid w:val="0044729C"/>
    <w:rsid w:val="004474ED"/>
    <w:rsid w:val="004479D9"/>
    <w:rsid w:val="00447DD2"/>
    <w:rsid w:val="00447F7E"/>
    <w:rsid w:val="00447F93"/>
    <w:rsid w:val="00447FD2"/>
    <w:rsid w:val="00450384"/>
    <w:rsid w:val="004509CB"/>
    <w:rsid w:val="00450AA9"/>
    <w:rsid w:val="00450B2D"/>
    <w:rsid w:val="00450B87"/>
    <w:rsid w:val="00450C44"/>
    <w:rsid w:val="00450C97"/>
    <w:rsid w:val="004518EA"/>
    <w:rsid w:val="00451CBE"/>
    <w:rsid w:val="0045223D"/>
    <w:rsid w:val="0045232B"/>
    <w:rsid w:val="0045250F"/>
    <w:rsid w:val="00452D59"/>
    <w:rsid w:val="00452FA9"/>
    <w:rsid w:val="004531D2"/>
    <w:rsid w:val="004537A2"/>
    <w:rsid w:val="00453B9C"/>
    <w:rsid w:val="00453E0D"/>
    <w:rsid w:val="00454398"/>
    <w:rsid w:val="004546A5"/>
    <w:rsid w:val="004547EC"/>
    <w:rsid w:val="00454A41"/>
    <w:rsid w:val="00454C12"/>
    <w:rsid w:val="00455196"/>
    <w:rsid w:val="00455260"/>
    <w:rsid w:val="004554FD"/>
    <w:rsid w:val="00455E5E"/>
    <w:rsid w:val="00455EF4"/>
    <w:rsid w:val="00456D36"/>
    <w:rsid w:val="00456E49"/>
    <w:rsid w:val="00456E8F"/>
    <w:rsid w:val="00456E98"/>
    <w:rsid w:val="00456F03"/>
    <w:rsid w:val="00457159"/>
    <w:rsid w:val="004571F9"/>
    <w:rsid w:val="00457419"/>
    <w:rsid w:val="0045752D"/>
    <w:rsid w:val="004577C4"/>
    <w:rsid w:val="004579EF"/>
    <w:rsid w:val="00457E1B"/>
    <w:rsid w:val="00457F3B"/>
    <w:rsid w:val="0046020C"/>
    <w:rsid w:val="004604AD"/>
    <w:rsid w:val="00460526"/>
    <w:rsid w:val="004606CA"/>
    <w:rsid w:val="0046073E"/>
    <w:rsid w:val="004613DD"/>
    <w:rsid w:val="00461744"/>
    <w:rsid w:val="00461E56"/>
    <w:rsid w:val="00462194"/>
    <w:rsid w:val="0046228F"/>
    <w:rsid w:val="00462942"/>
    <w:rsid w:val="004629E8"/>
    <w:rsid w:val="00462A60"/>
    <w:rsid w:val="00462CBD"/>
    <w:rsid w:val="00462E88"/>
    <w:rsid w:val="0046342C"/>
    <w:rsid w:val="004636B9"/>
    <w:rsid w:val="00463A70"/>
    <w:rsid w:val="00463DC6"/>
    <w:rsid w:val="00464225"/>
    <w:rsid w:val="00464364"/>
    <w:rsid w:val="004647D0"/>
    <w:rsid w:val="00464ACA"/>
    <w:rsid w:val="004651FA"/>
    <w:rsid w:val="0046524D"/>
    <w:rsid w:val="0046538A"/>
    <w:rsid w:val="004656E4"/>
    <w:rsid w:val="004658D0"/>
    <w:rsid w:val="004659EB"/>
    <w:rsid w:val="00465D2A"/>
    <w:rsid w:val="004660EB"/>
    <w:rsid w:val="0046633B"/>
    <w:rsid w:val="00466501"/>
    <w:rsid w:val="0046683B"/>
    <w:rsid w:val="00466A3C"/>
    <w:rsid w:val="00466A55"/>
    <w:rsid w:val="0046727A"/>
    <w:rsid w:val="00467373"/>
    <w:rsid w:val="004678AB"/>
    <w:rsid w:val="00467968"/>
    <w:rsid w:val="00467AA9"/>
    <w:rsid w:val="00467BE2"/>
    <w:rsid w:val="00467C78"/>
    <w:rsid w:val="00467CC8"/>
    <w:rsid w:val="00467DA3"/>
    <w:rsid w:val="004700E4"/>
    <w:rsid w:val="00470172"/>
    <w:rsid w:val="004709B2"/>
    <w:rsid w:val="00470A5C"/>
    <w:rsid w:val="00470C4A"/>
    <w:rsid w:val="00471050"/>
    <w:rsid w:val="0047110D"/>
    <w:rsid w:val="004715B5"/>
    <w:rsid w:val="00471753"/>
    <w:rsid w:val="00471989"/>
    <w:rsid w:val="0047203F"/>
    <w:rsid w:val="004721D8"/>
    <w:rsid w:val="00472395"/>
    <w:rsid w:val="0047259C"/>
    <w:rsid w:val="004725D2"/>
    <w:rsid w:val="004725E1"/>
    <w:rsid w:val="00472794"/>
    <w:rsid w:val="00472ACE"/>
    <w:rsid w:val="00472CAF"/>
    <w:rsid w:val="00472ED5"/>
    <w:rsid w:val="00473310"/>
    <w:rsid w:val="00473353"/>
    <w:rsid w:val="00473514"/>
    <w:rsid w:val="00473534"/>
    <w:rsid w:val="0047364E"/>
    <w:rsid w:val="00473663"/>
    <w:rsid w:val="004738FB"/>
    <w:rsid w:val="00473D0B"/>
    <w:rsid w:val="00473D98"/>
    <w:rsid w:val="00473F85"/>
    <w:rsid w:val="004742EE"/>
    <w:rsid w:val="004744E0"/>
    <w:rsid w:val="0047461B"/>
    <w:rsid w:val="00474665"/>
    <w:rsid w:val="00474AD4"/>
    <w:rsid w:val="00474DEC"/>
    <w:rsid w:val="0047534C"/>
    <w:rsid w:val="004754AA"/>
    <w:rsid w:val="00475928"/>
    <w:rsid w:val="004759D8"/>
    <w:rsid w:val="00475B39"/>
    <w:rsid w:val="00475B72"/>
    <w:rsid w:val="004763BC"/>
    <w:rsid w:val="004763E5"/>
    <w:rsid w:val="00476440"/>
    <w:rsid w:val="00476E05"/>
    <w:rsid w:val="004770B0"/>
    <w:rsid w:val="0047774F"/>
    <w:rsid w:val="004778ED"/>
    <w:rsid w:val="00477977"/>
    <w:rsid w:val="00480088"/>
    <w:rsid w:val="004802A5"/>
    <w:rsid w:val="00480362"/>
    <w:rsid w:val="004806BC"/>
    <w:rsid w:val="00480881"/>
    <w:rsid w:val="00480DE7"/>
    <w:rsid w:val="00480E25"/>
    <w:rsid w:val="004810C2"/>
    <w:rsid w:val="004812F8"/>
    <w:rsid w:val="004815A0"/>
    <w:rsid w:val="0048189C"/>
    <w:rsid w:val="00481F27"/>
    <w:rsid w:val="00482867"/>
    <w:rsid w:val="00482A34"/>
    <w:rsid w:val="00482E93"/>
    <w:rsid w:val="00482F22"/>
    <w:rsid w:val="00482FF3"/>
    <w:rsid w:val="0048344B"/>
    <w:rsid w:val="00483554"/>
    <w:rsid w:val="00483D07"/>
    <w:rsid w:val="00484177"/>
    <w:rsid w:val="00484874"/>
    <w:rsid w:val="00484904"/>
    <w:rsid w:val="004849F1"/>
    <w:rsid w:val="00484CE0"/>
    <w:rsid w:val="00484D00"/>
    <w:rsid w:val="00484E56"/>
    <w:rsid w:val="004850ED"/>
    <w:rsid w:val="00485576"/>
    <w:rsid w:val="00485BF4"/>
    <w:rsid w:val="00485C7F"/>
    <w:rsid w:val="00485CCD"/>
    <w:rsid w:val="00485E7C"/>
    <w:rsid w:val="0048657F"/>
    <w:rsid w:val="004866C1"/>
    <w:rsid w:val="004866D6"/>
    <w:rsid w:val="00486908"/>
    <w:rsid w:val="00486B02"/>
    <w:rsid w:val="00486C5F"/>
    <w:rsid w:val="00486E14"/>
    <w:rsid w:val="00487249"/>
    <w:rsid w:val="00487724"/>
    <w:rsid w:val="004877FC"/>
    <w:rsid w:val="00487C4C"/>
    <w:rsid w:val="00487CB1"/>
    <w:rsid w:val="00487E4D"/>
    <w:rsid w:val="00487F4E"/>
    <w:rsid w:val="004906A8"/>
    <w:rsid w:val="0049077B"/>
    <w:rsid w:val="00490B0A"/>
    <w:rsid w:val="004911A8"/>
    <w:rsid w:val="00491248"/>
    <w:rsid w:val="00491389"/>
    <w:rsid w:val="00491546"/>
    <w:rsid w:val="00491846"/>
    <w:rsid w:val="00491AE6"/>
    <w:rsid w:val="00491EBB"/>
    <w:rsid w:val="0049200D"/>
    <w:rsid w:val="004920BA"/>
    <w:rsid w:val="0049251F"/>
    <w:rsid w:val="004927A0"/>
    <w:rsid w:val="00492841"/>
    <w:rsid w:val="00492EB4"/>
    <w:rsid w:val="00493232"/>
    <w:rsid w:val="00493241"/>
    <w:rsid w:val="00493426"/>
    <w:rsid w:val="0049394F"/>
    <w:rsid w:val="00493C90"/>
    <w:rsid w:val="00493F26"/>
    <w:rsid w:val="00494328"/>
    <w:rsid w:val="004948FF"/>
    <w:rsid w:val="00494DE5"/>
    <w:rsid w:val="00495873"/>
    <w:rsid w:val="0049629F"/>
    <w:rsid w:val="004962A2"/>
    <w:rsid w:val="004963AE"/>
    <w:rsid w:val="00496475"/>
    <w:rsid w:val="004968AB"/>
    <w:rsid w:val="00496E18"/>
    <w:rsid w:val="00496EFA"/>
    <w:rsid w:val="00497210"/>
    <w:rsid w:val="00497502"/>
    <w:rsid w:val="00497531"/>
    <w:rsid w:val="00497618"/>
    <w:rsid w:val="00497894"/>
    <w:rsid w:val="00497F07"/>
    <w:rsid w:val="00497FA5"/>
    <w:rsid w:val="00497FC4"/>
    <w:rsid w:val="004A0288"/>
    <w:rsid w:val="004A0529"/>
    <w:rsid w:val="004A0C3B"/>
    <w:rsid w:val="004A1265"/>
    <w:rsid w:val="004A1595"/>
    <w:rsid w:val="004A1622"/>
    <w:rsid w:val="004A16B3"/>
    <w:rsid w:val="004A172D"/>
    <w:rsid w:val="004A22E6"/>
    <w:rsid w:val="004A2785"/>
    <w:rsid w:val="004A2E83"/>
    <w:rsid w:val="004A2F20"/>
    <w:rsid w:val="004A323C"/>
    <w:rsid w:val="004A32EB"/>
    <w:rsid w:val="004A3502"/>
    <w:rsid w:val="004A36CB"/>
    <w:rsid w:val="004A3731"/>
    <w:rsid w:val="004A39FF"/>
    <w:rsid w:val="004A3B2C"/>
    <w:rsid w:val="004A3D18"/>
    <w:rsid w:val="004A3D5A"/>
    <w:rsid w:val="004A3F15"/>
    <w:rsid w:val="004A4353"/>
    <w:rsid w:val="004A436C"/>
    <w:rsid w:val="004A43AA"/>
    <w:rsid w:val="004A4CAC"/>
    <w:rsid w:val="004A51B8"/>
    <w:rsid w:val="004A5606"/>
    <w:rsid w:val="004A5C4B"/>
    <w:rsid w:val="004A5D69"/>
    <w:rsid w:val="004A606B"/>
    <w:rsid w:val="004A6472"/>
    <w:rsid w:val="004A755B"/>
    <w:rsid w:val="004A793C"/>
    <w:rsid w:val="004A7945"/>
    <w:rsid w:val="004A79F9"/>
    <w:rsid w:val="004A7FE1"/>
    <w:rsid w:val="004B0551"/>
    <w:rsid w:val="004B07BF"/>
    <w:rsid w:val="004B08E1"/>
    <w:rsid w:val="004B0986"/>
    <w:rsid w:val="004B0E26"/>
    <w:rsid w:val="004B1446"/>
    <w:rsid w:val="004B154F"/>
    <w:rsid w:val="004B157D"/>
    <w:rsid w:val="004B19DF"/>
    <w:rsid w:val="004B1B8C"/>
    <w:rsid w:val="004B1CE1"/>
    <w:rsid w:val="004B1E1F"/>
    <w:rsid w:val="004B1FE8"/>
    <w:rsid w:val="004B1FEC"/>
    <w:rsid w:val="004B2285"/>
    <w:rsid w:val="004B24C9"/>
    <w:rsid w:val="004B2865"/>
    <w:rsid w:val="004B2A60"/>
    <w:rsid w:val="004B2B0A"/>
    <w:rsid w:val="004B33CE"/>
    <w:rsid w:val="004B411A"/>
    <w:rsid w:val="004B4280"/>
    <w:rsid w:val="004B4404"/>
    <w:rsid w:val="004B45BA"/>
    <w:rsid w:val="004B4A24"/>
    <w:rsid w:val="004B4AE9"/>
    <w:rsid w:val="004B5DB7"/>
    <w:rsid w:val="004B5DD1"/>
    <w:rsid w:val="004B5EC8"/>
    <w:rsid w:val="004B632B"/>
    <w:rsid w:val="004B63AD"/>
    <w:rsid w:val="004B66F1"/>
    <w:rsid w:val="004B6734"/>
    <w:rsid w:val="004B6800"/>
    <w:rsid w:val="004B6C7A"/>
    <w:rsid w:val="004B6DCC"/>
    <w:rsid w:val="004B6F09"/>
    <w:rsid w:val="004B6F13"/>
    <w:rsid w:val="004B6FE9"/>
    <w:rsid w:val="004B7222"/>
    <w:rsid w:val="004B7443"/>
    <w:rsid w:val="004B74B4"/>
    <w:rsid w:val="004B74E3"/>
    <w:rsid w:val="004B758F"/>
    <w:rsid w:val="004B7900"/>
    <w:rsid w:val="004B7960"/>
    <w:rsid w:val="004B7AD8"/>
    <w:rsid w:val="004B7CBD"/>
    <w:rsid w:val="004B7F71"/>
    <w:rsid w:val="004C0100"/>
    <w:rsid w:val="004C078E"/>
    <w:rsid w:val="004C1124"/>
    <w:rsid w:val="004C15E7"/>
    <w:rsid w:val="004C1644"/>
    <w:rsid w:val="004C17B3"/>
    <w:rsid w:val="004C1842"/>
    <w:rsid w:val="004C1ACC"/>
    <w:rsid w:val="004C1ADB"/>
    <w:rsid w:val="004C2076"/>
    <w:rsid w:val="004C21E5"/>
    <w:rsid w:val="004C22A9"/>
    <w:rsid w:val="004C232D"/>
    <w:rsid w:val="004C2A98"/>
    <w:rsid w:val="004C322B"/>
    <w:rsid w:val="004C3321"/>
    <w:rsid w:val="004C33A1"/>
    <w:rsid w:val="004C3479"/>
    <w:rsid w:val="004C35E9"/>
    <w:rsid w:val="004C36B7"/>
    <w:rsid w:val="004C3769"/>
    <w:rsid w:val="004C3F34"/>
    <w:rsid w:val="004C3F9E"/>
    <w:rsid w:val="004C435C"/>
    <w:rsid w:val="004C48E3"/>
    <w:rsid w:val="004C4DE8"/>
    <w:rsid w:val="004C4FB1"/>
    <w:rsid w:val="004C4FF9"/>
    <w:rsid w:val="004C510D"/>
    <w:rsid w:val="004C5848"/>
    <w:rsid w:val="004C5A1E"/>
    <w:rsid w:val="004C5AA4"/>
    <w:rsid w:val="004C5C1C"/>
    <w:rsid w:val="004C5E69"/>
    <w:rsid w:val="004C5F45"/>
    <w:rsid w:val="004C5FD6"/>
    <w:rsid w:val="004C6027"/>
    <w:rsid w:val="004C6D45"/>
    <w:rsid w:val="004C7244"/>
    <w:rsid w:val="004C761A"/>
    <w:rsid w:val="004C77C7"/>
    <w:rsid w:val="004C788C"/>
    <w:rsid w:val="004C79D7"/>
    <w:rsid w:val="004C7D62"/>
    <w:rsid w:val="004C7DF5"/>
    <w:rsid w:val="004D06A6"/>
    <w:rsid w:val="004D07A7"/>
    <w:rsid w:val="004D0AAE"/>
    <w:rsid w:val="004D0B81"/>
    <w:rsid w:val="004D0FCD"/>
    <w:rsid w:val="004D1030"/>
    <w:rsid w:val="004D1197"/>
    <w:rsid w:val="004D18C3"/>
    <w:rsid w:val="004D1963"/>
    <w:rsid w:val="004D234D"/>
    <w:rsid w:val="004D259E"/>
    <w:rsid w:val="004D298A"/>
    <w:rsid w:val="004D2EE3"/>
    <w:rsid w:val="004D2EFB"/>
    <w:rsid w:val="004D2F82"/>
    <w:rsid w:val="004D31AE"/>
    <w:rsid w:val="004D31D0"/>
    <w:rsid w:val="004D3412"/>
    <w:rsid w:val="004D34B0"/>
    <w:rsid w:val="004D367E"/>
    <w:rsid w:val="004D395E"/>
    <w:rsid w:val="004D3AD1"/>
    <w:rsid w:val="004D3B0E"/>
    <w:rsid w:val="004D3F08"/>
    <w:rsid w:val="004D4320"/>
    <w:rsid w:val="004D4702"/>
    <w:rsid w:val="004D488A"/>
    <w:rsid w:val="004D4D50"/>
    <w:rsid w:val="004D522E"/>
    <w:rsid w:val="004D5A17"/>
    <w:rsid w:val="004D5A21"/>
    <w:rsid w:val="004D5B03"/>
    <w:rsid w:val="004D5B6E"/>
    <w:rsid w:val="004D5CD2"/>
    <w:rsid w:val="004D62AB"/>
    <w:rsid w:val="004D63F3"/>
    <w:rsid w:val="004D6759"/>
    <w:rsid w:val="004D67E4"/>
    <w:rsid w:val="004D69DA"/>
    <w:rsid w:val="004D6FA9"/>
    <w:rsid w:val="004D6FFB"/>
    <w:rsid w:val="004D76FA"/>
    <w:rsid w:val="004D786A"/>
    <w:rsid w:val="004D795B"/>
    <w:rsid w:val="004D79E1"/>
    <w:rsid w:val="004D7E8E"/>
    <w:rsid w:val="004E0062"/>
    <w:rsid w:val="004E0566"/>
    <w:rsid w:val="004E082E"/>
    <w:rsid w:val="004E0831"/>
    <w:rsid w:val="004E0AF6"/>
    <w:rsid w:val="004E0B43"/>
    <w:rsid w:val="004E0EEF"/>
    <w:rsid w:val="004E144B"/>
    <w:rsid w:val="004E1A3B"/>
    <w:rsid w:val="004E1E68"/>
    <w:rsid w:val="004E2053"/>
    <w:rsid w:val="004E2087"/>
    <w:rsid w:val="004E20E9"/>
    <w:rsid w:val="004E20FD"/>
    <w:rsid w:val="004E22B1"/>
    <w:rsid w:val="004E22F6"/>
    <w:rsid w:val="004E2366"/>
    <w:rsid w:val="004E2433"/>
    <w:rsid w:val="004E259D"/>
    <w:rsid w:val="004E2B5B"/>
    <w:rsid w:val="004E314E"/>
    <w:rsid w:val="004E32EF"/>
    <w:rsid w:val="004E390A"/>
    <w:rsid w:val="004E3914"/>
    <w:rsid w:val="004E39F0"/>
    <w:rsid w:val="004E43D5"/>
    <w:rsid w:val="004E471F"/>
    <w:rsid w:val="004E4894"/>
    <w:rsid w:val="004E4B74"/>
    <w:rsid w:val="004E4DE0"/>
    <w:rsid w:val="004E4EBB"/>
    <w:rsid w:val="004E4F69"/>
    <w:rsid w:val="004E51A4"/>
    <w:rsid w:val="004E526B"/>
    <w:rsid w:val="004E5307"/>
    <w:rsid w:val="004E5583"/>
    <w:rsid w:val="004E5A2D"/>
    <w:rsid w:val="004E5B39"/>
    <w:rsid w:val="004E5FE0"/>
    <w:rsid w:val="004E60B0"/>
    <w:rsid w:val="004E6210"/>
    <w:rsid w:val="004E6477"/>
    <w:rsid w:val="004E67F0"/>
    <w:rsid w:val="004E6845"/>
    <w:rsid w:val="004E6AB0"/>
    <w:rsid w:val="004E6BA1"/>
    <w:rsid w:val="004E6C60"/>
    <w:rsid w:val="004E6C8D"/>
    <w:rsid w:val="004E7136"/>
    <w:rsid w:val="004E7751"/>
    <w:rsid w:val="004E7C4E"/>
    <w:rsid w:val="004E7DDA"/>
    <w:rsid w:val="004E7E56"/>
    <w:rsid w:val="004F0353"/>
    <w:rsid w:val="004F04C5"/>
    <w:rsid w:val="004F0567"/>
    <w:rsid w:val="004F059D"/>
    <w:rsid w:val="004F06BB"/>
    <w:rsid w:val="004F08A3"/>
    <w:rsid w:val="004F0B9D"/>
    <w:rsid w:val="004F0BD3"/>
    <w:rsid w:val="004F0F23"/>
    <w:rsid w:val="004F13DA"/>
    <w:rsid w:val="004F1A7D"/>
    <w:rsid w:val="004F1D5F"/>
    <w:rsid w:val="004F1F47"/>
    <w:rsid w:val="004F1F4D"/>
    <w:rsid w:val="004F2274"/>
    <w:rsid w:val="004F2286"/>
    <w:rsid w:val="004F2460"/>
    <w:rsid w:val="004F27D2"/>
    <w:rsid w:val="004F2CBF"/>
    <w:rsid w:val="004F3157"/>
    <w:rsid w:val="004F3254"/>
    <w:rsid w:val="004F3303"/>
    <w:rsid w:val="004F394F"/>
    <w:rsid w:val="004F3A24"/>
    <w:rsid w:val="004F3C0E"/>
    <w:rsid w:val="004F3FDB"/>
    <w:rsid w:val="004F4069"/>
    <w:rsid w:val="004F4EA3"/>
    <w:rsid w:val="004F526B"/>
    <w:rsid w:val="004F5B63"/>
    <w:rsid w:val="004F60B4"/>
    <w:rsid w:val="004F66C0"/>
    <w:rsid w:val="004F6AC9"/>
    <w:rsid w:val="004F70B5"/>
    <w:rsid w:val="004F7195"/>
    <w:rsid w:val="004F719F"/>
    <w:rsid w:val="004F7562"/>
    <w:rsid w:val="004F75F6"/>
    <w:rsid w:val="004F79C3"/>
    <w:rsid w:val="0050048E"/>
    <w:rsid w:val="00500AEF"/>
    <w:rsid w:val="00500B0C"/>
    <w:rsid w:val="00500B86"/>
    <w:rsid w:val="00500CEE"/>
    <w:rsid w:val="00501325"/>
    <w:rsid w:val="00501360"/>
    <w:rsid w:val="0050136B"/>
    <w:rsid w:val="005015B9"/>
    <w:rsid w:val="005018EF"/>
    <w:rsid w:val="0050197A"/>
    <w:rsid w:val="00501B7B"/>
    <w:rsid w:val="00501E70"/>
    <w:rsid w:val="00501FF1"/>
    <w:rsid w:val="00502011"/>
    <w:rsid w:val="005022CD"/>
    <w:rsid w:val="005025E8"/>
    <w:rsid w:val="0050276D"/>
    <w:rsid w:val="00502823"/>
    <w:rsid w:val="00502F69"/>
    <w:rsid w:val="00502FB7"/>
    <w:rsid w:val="00503004"/>
    <w:rsid w:val="00503013"/>
    <w:rsid w:val="00503061"/>
    <w:rsid w:val="00503161"/>
    <w:rsid w:val="005031D3"/>
    <w:rsid w:val="0050351C"/>
    <w:rsid w:val="005035C0"/>
    <w:rsid w:val="00503ACA"/>
    <w:rsid w:val="00503B8E"/>
    <w:rsid w:val="00503BE9"/>
    <w:rsid w:val="00503C44"/>
    <w:rsid w:val="00503DA2"/>
    <w:rsid w:val="00503E66"/>
    <w:rsid w:val="0050421F"/>
    <w:rsid w:val="0050451D"/>
    <w:rsid w:val="00504E6C"/>
    <w:rsid w:val="00504F9A"/>
    <w:rsid w:val="00505117"/>
    <w:rsid w:val="005056CD"/>
    <w:rsid w:val="005058F7"/>
    <w:rsid w:val="00505D53"/>
    <w:rsid w:val="00505DE5"/>
    <w:rsid w:val="0050642D"/>
    <w:rsid w:val="00506713"/>
    <w:rsid w:val="005067E2"/>
    <w:rsid w:val="00506D2B"/>
    <w:rsid w:val="00507382"/>
    <w:rsid w:val="00507D98"/>
    <w:rsid w:val="00507DDF"/>
    <w:rsid w:val="0051008B"/>
    <w:rsid w:val="0051092C"/>
    <w:rsid w:val="00511243"/>
    <w:rsid w:val="00511443"/>
    <w:rsid w:val="0051150B"/>
    <w:rsid w:val="005116ED"/>
    <w:rsid w:val="00511727"/>
    <w:rsid w:val="005119BA"/>
    <w:rsid w:val="005121D8"/>
    <w:rsid w:val="00512606"/>
    <w:rsid w:val="005126CF"/>
    <w:rsid w:val="00512947"/>
    <w:rsid w:val="00512F5B"/>
    <w:rsid w:val="00513445"/>
    <w:rsid w:val="0051347F"/>
    <w:rsid w:val="0051388E"/>
    <w:rsid w:val="005138B7"/>
    <w:rsid w:val="00513957"/>
    <w:rsid w:val="00513C2C"/>
    <w:rsid w:val="00513E2A"/>
    <w:rsid w:val="00514934"/>
    <w:rsid w:val="00514B92"/>
    <w:rsid w:val="00514DAF"/>
    <w:rsid w:val="00514FC2"/>
    <w:rsid w:val="00514FCE"/>
    <w:rsid w:val="0051516A"/>
    <w:rsid w:val="00515326"/>
    <w:rsid w:val="005153F4"/>
    <w:rsid w:val="00515429"/>
    <w:rsid w:val="00515691"/>
    <w:rsid w:val="00515A5C"/>
    <w:rsid w:val="00515C6F"/>
    <w:rsid w:val="00515EC8"/>
    <w:rsid w:val="00516725"/>
    <w:rsid w:val="00516AD2"/>
    <w:rsid w:val="00517612"/>
    <w:rsid w:val="00520540"/>
    <w:rsid w:val="00521877"/>
    <w:rsid w:val="00521EDF"/>
    <w:rsid w:val="00521F5A"/>
    <w:rsid w:val="00522064"/>
    <w:rsid w:val="0052222D"/>
    <w:rsid w:val="0052227D"/>
    <w:rsid w:val="00522689"/>
    <w:rsid w:val="0052273F"/>
    <w:rsid w:val="00522800"/>
    <w:rsid w:val="00522ACA"/>
    <w:rsid w:val="00522B76"/>
    <w:rsid w:val="00522F84"/>
    <w:rsid w:val="005232A2"/>
    <w:rsid w:val="0052342C"/>
    <w:rsid w:val="00523718"/>
    <w:rsid w:val="005237CB"/>
    <w:rsid w:val="00523B34"/>
    <w:rsid w:val="00523C2E"/>
    <w:rsid w:val="00523D09"/>
    <w:rsid w:val="00523DD7"/>
    <w:rsid w:val="00523DEB"/>
    <w:rsid w:val="005240CC"/>
    <w:rsid w:val="005240F7"/>
    <w:rsid w:val="0052421B"/>
    <w:rsid w:val="005244A6"/>
    <w:rsid w:val="005246A4"/>
    <w:rsid w:val="00524F05"/>
    <w:rsid w:val="0052500D"/>
    <w:rsid w:val="0052516A"/>
    <w:rsid w:val="005251EA"/>
    <w:rsid w:val="005252D8"/>
    <w:rsid w:val="0052539E"/>
    <w:rsid w:val="005254B5"/>
    <w:rsid w:val="005259ED"/>
    <w:rsid w:val="00525A5C"/>
    <w:rsid w:val="00525CF2"/>
    <w:rsid w:val="00525FC7"/>
    <w:rsid w:val="00525FEF"/>
    <w:rsid w:val="005263BF"/>
    <w:rsid w:val="0052644B"/>
    <w:rsid w:val="00526DEE"/>
    <w:rsid w:val="00526EA9"/>
    <w:rsid w:val="0052703E"/>
    <w:rsid w:val="005270D9"/>
    <w:rsid w:val="005271E4"/>
    <w:rsid w:val="0052756F"/>
    <w:rsid w:val="005277DC"/>
    <w:rsid w:val="00527EDB"/>
    <w:rsid w:val="0053010F"/>
    <w:rsid w:val="005306B6"/>
    <w:rsid w:val="005307D9"/>
    <w:rsid w:val="005311E6"/>
    <w:rsid w:val="005312D9"/>
    <w:rsid w:val="005315F9"/>
    <w:rsid w:val="00531695"/>
    <w:rsid w:val="00531CE5"/>
    <w:rsid w:val="00532149"/>
    <w:rsid w:val="005324D9"/>
    <w:rsid w:val="005326DE"/>
    <w:rsid w:val="005327AC"/>
    <w:rsid w:val="00532E6B"/>
    <w:rsid w:val="0053312D"/>
    <w:rsid w:val="00533685"/>
    <w:rsid w:val="00533A35"/>
    <w:rsid w:val="00533A3B"/>
    <w:rsid w:val="00533AF9"/>
    <w:rsid w:val="00533C54"/>
    <w:rsid w:val="00533C7E"/>
    <w:rsid w:val="00533C82"/>
    <w:rsid w:val="00533E8A"/>
    <w:rsid w:val="00533EAF"/>
    <w:rsid w:val="005340DB"/>
    <w:rsid w:val="0053442B"/>
    <w:rsid w:val="00534599"/>
    <w:rsid w:val="00534970"/>
    <w:rsid w:val="00534AC5"/>
    <w:rsid w:val="00534C10"/>
    <w:rsid w:val="00534CF3"/>
    <w:rsid w:val="00535516"/>
    <w:rsid w:val="00535772"/>
    <w:rsid w:val="005357FC"/>
    <w:rsid w:val="0053597D"/>
    <w:rsid w:val="00535C94"/>
    <w:rsid w:val="00535F30"/>
    <w:rsid w:val="00536779"/>
    <w:rsid w:val="00536786"/>
    <w:rsid w:val="0053687F"/>
    <w:rsid w:val="00536B9E"/>
    <w:rsid w:val="00537032"/>
    <w:rsid w:val="005377D9"/>
    <w:rsid w:val="00537885"/>
    <w:rsid w:val="00537A4D"/>
    <w:rsid w:val="00537AEA"/>
    <w:rsid w:val="00537D89"/>
    <w:rsid w:val="00537ED8"/>
    <w:rsid w:val="00537F74"/>
    <w:rsid w:val="0054022A"/>
    <w:rsid w:val="00540419"/>
    <w:rsid w:val="00540BD6"/>
    <w:rsid w:val="00541204"/>
    <w:rsid w:val="0054133D"/>
    <w:rsid w:val="005414B7"/>
    <w:rsid w:val="00541A88"/>
    <w:rsid w:val="00541A8B"/>
    <w:rsid w:val="00541FA6"/>
    <w:rsid w:val="005420CA"/>
    <w:rsid w:val="005426E7"/>
    <w:rsid w:val="00543039"/>
    <w:rsid w:val="005431B2"/>
    <w:rsid w:val="0054334F"/>
    <w:rsid w:val="00543482"/>
    <w:rsid w:val="0054372B"/>
    <w:rsid w:val="0054396E"/>
    <w:rsid w:val="00543A89"/>
    <w:rsid w:val="00543D24"/>
    <w:rsid w:val="00543D4A"/>
    <w:rsid w:val="00543E5C"/>
    <w:rsid w:val="0054478B"/>
    <w:rsid w:val="00544C6A"/>
    <w:rsid w:val="00544D8D"/>
    <w:rsid w:val="00544E8E"/>
    <w:rsid w:val="00544F3E"/>
    <w:rsid w:val="0054502C"/>
    <w:rsid w:val="00545204"/>
    <w:rsid w:val="0054533D"/>
    <w:rsid w:val="00545362"/>
    <w:rsid w:val="005453EA"/>
    <w:rsid w:val="00545B6E"/>
    <w:rsid w:val="00545C26"/>
    <w:rsid w:val="00545F75"/>
    <w:rsid w:val="00546304"/>
    <w:rsid w:val="0054649C"/>
    <w:rsid w:val="0054669C"/>
    <w:rsid w:val="00546981"/>
    <w:rsid w:val="00546E00"/>
    <w:rsid w:val="00547068"/>
    <w:rsid w:val="00547276"/>
    <w:rsid w:val="00547777"/>
    <w:rsid w:val="005478F3"/>
    <w:rsid w:val="00547C98"/>
    <w:rsid w:val="00547D7A"/>
    <w:rsid w:val="00547EAA"/>
    <w:rsid w:val="00547F73"/>
    <w:rsid w:val="00550314"/>
    <w:rsid w:val="00550400"/>
    <w:rsid w:val="00550444"/>
    <w:rsid w:val="00550694"/>
    <w:rsid w:val="005509FF"/>
    <w:rsid w:val="00550B98"/>
    <w:rsid w:val="00550DA0"/>
    <w:rsid w:val="00550DBC"/>
    <w:rsid w:val="00551231"/>
    <w:rsid w:val="0055124B"/>
    <w:rsid w:val="005516D7"/>
    <w:rsid w:val="005517B1"/>
    <w:rsid w:val="00551806"/>
    <w:rsid w:val="00551973"/>
    <w:rsid w:val="00551B2B"/>
    <w:rsid w:val="00551B74"/>
    <w:rsid w:val="00551CE7"/>
    <w:rsid w:val="00552147"/>
    <w:rsid w:val="005528B0"/>
    <w:rsid w:val="00552B7F"/>
    <w:rsid w:val="00552B8A"/>
    <w:rsid w:val="00552D33"/>
    <w:rsid w:val="005533CF"/>
    <w:rsid w:val="00553617"/>
    <w:rsid w:val="00553727"/>
    <w:rsid w:val="00553777"/>
    <w:rsid w:val="00553828"/>
    <w:rsid w:val="005538E5"/>
    <w:rsid w:val="00553FD0"/>
    <w:rsid w:val="005540DE"/>
    <w:rsid w:val="005541D5"/>
    <w:rsid w:val="005544AD"/>
    <w:rsid w:val="0055466A"/>
    <w:rsid w:val="005549FA"/>
    <w:rsid w:val="005555F1"/>
    <w:rsid w:val="005557F7"/>
    <w:rsid w:val="00555D09"/>
    <w:rsid w:val="00555F1D"/>
    <w:rsid w:val="00555F90"/>
    <w:rsid w:val="005561AC"/>
    <w:rsid w:val="005562D3"/>
    <w:rsid w:val="005565E1"/>
    <w:rsid w:val="00556621"/>
    <w:rsid w:val="00556648"/>
    <w:rsid w:val="00556781"/>
    <w:rsid w:val="00556793"/>
    <w:rsid w:val="00556989"/>
    <w:rsid w:val="00556B81"/>
    <w:rsid w:val="00557A0A"/>
    <w:rsid w:val="005600BC"/>
    <w:rsid w:val="00560100"/>
    <w:rsid w:val="0056013E"/>
    <w:rsid w:val="00560A30"/>
    <w:rsid w:val="00560E76"/>
    <w:rsid w:val="00561278"/>
    <w:rsid w:val="0056127F"/>
    <w:rsid w:val="005612AA"/>
    <w:rsid w:val="005621CB"/>
    <w:rsid w:val="005622FA"/>
    <w:rsid w:val="00562B1F"/>
    <w:rsid w:val="00562B84"/>
    <w:rsid w:val="00562BB5"/>
    <w:rsid w:val="00562FCC"/>
    <w:rsid w:val="00563099"/>
    <w:rsid w:val="005635D9"/>
    <w:rsid w:val="005635F9"/>
    <w:rsid w:val="00563A41"/>
    <w:rsid w:val="00563B49"/>
    <w:rsid w:val="00563E6C"/>
    <w:rsid w:val="005644C6"/>
    <w:rsid w:val="005644D3"/>
    <w:rsid w:val="005649DA"/>
    <w:rsid w:val="00564C2A"/>
    <w:rsid w:val="00564D4D"/>
    <w:rsid w:val="005656CC"/>
    <w:rsid w:val="005657C4"/>
    <w:rsid w:val="00565D3A"/>
    <w:rsid w:val="00565DEA"/>
    <w:rsid w:val="00566541"/>
    <w:rsid w:val="00566A7B"/>
    <w:rsid w:val="00566B19"/>
    <w:rsid w:val="00566C19"/>
    <w:rsid w:val="005677F9"/>
    <w:rsid w:val="00567959"/>
    <w:rsid w:val="00567AEE"/>
    <w:rsid w:val="00567DCA"/>
    <w:rsid w:val="00567F1A"/>
    <w:rsid w:val="00570071"/>
    <w:rsid w:val="005701E9"/>
    <w:rsid w:val="00570496"/>
    <w:rsid w:val="00570745"/>
    <w:rsid w:val="005709F1"/>
    <w:rsid w:val="00570DFB"/>
    <w:rsid w:val="00570F62"/>
    <w:rsid w:val="005714C4"/>
    <w:rsid w:val="00571A32"/>
    <w:rsid w:val="00571C15"/>
    <w:rsid w:val="0057227B"/>
    <w:rsid w:val="00572331"/>
    <w:rsid w:val="00572564"/>
    <w:rsid w:val="00572CA3"/>
    <w:rsid w:val="0057311A"/>
    <w:rsid w:val="00573877"/>
    <w:rsid w:val="005738FB"/>
    <w:rsid w:val="00573AC8"/>
    <w:rsid w:val="00573B7F"/>
    <w:rsid w:val="00573F39"/>
    <w:rsid w:val="00573F8A"/>
    <w:rsid w:val="005744C4"/>
    <w:rsid w:val="005744FB"/>
    <w:rsid w:val="00574941"/>
    <w:rsid w:val="005749E1"/>
    <w:rsid w:val="00574B6C"/>
    <w:rsid w:val="00574C79"/>
    <w:rsid w:val="00575260"/>
    <w:rsid w:val="00575470"/>
    <w:rsid w:val="00575942"/>
    <w:rsid w:val="005760C0"/>
    <w:rsid w:val="005760C3"/>
    <w:rsid w:val="0057669B"/>
    <w:rsid w:val="00576D0D"/>
    <w:rsid w:val="00577574"/>
    <w:rsid w:val="0057758A"/>
    <w:rsid w:val="0057768D"/>
    <w:rsid w:val="005776B8"/>
    <w:rsid w:val="00577A08"/>
    <w:rsid w:val="00577D50"/>
    <w:rsid w:val="00577D5A"/>
    <w:rsid w:val="00577E47"/>
    <w:rsid w:val="005801AA"/>
    <w:rsid w:val="005805E1"/>
    <w:rsid w:val="00580669"/>
    <w:rsid w:val="005806A8"/>
    <w:rsid w:val="0058089B"/>
    <w:rsid w:val="005808B6"/>
    <w:rsid w:val="00580DD1"/>
    <w:rsid w:val="00580ECD"/>
    <w:rsid w:val="00581711"/>
    <w:rsid w:val="005819AE"/>
    <w:rsid w:val="00582231"/>
    <w:rsid w:val="00582325"/>
    <w:rsid w:val="00582467"/>
    <w:rsid w:val="00582511"/>
    <w:rsid w:val="0058266F"/>
    <w:rsid w:val="00582F4F"/>
    <w:rsid w:val="00583118"/>
    <w:rsid w:val="0058391C"/>
    <w:rsid w:val="00583AD9"/>
    <w:rsid w:val="00583D56"/>
    <w:rsid w:val="005840C6"/>
    <w:rsid w:val="00584D88"/>
    <w:rsid w:val="00585352"/>
    <w:rsid w:val="00585968"/>
    <w:rsid w:val="00585A7F"/>
    <w:rsid w:val="00585E0C"/>
    <w:rsid w:val="00585E22"/>
    <w:rsid w:val="00585EE0"/>
    <w:rsid w:val="005860A0"/>
    <w:rsid w:val="005864BC"/>
    <w:rsid w:val="00586AC9"/>
    <w:rsid w:val="00586E02"/>
    <w:rsid w:val="00586EDE"/>
    <w:rsid w:val="005874BA"/>
    <w:rsid w:val="00587B30"/>
    <w:rsid w:val="0059020C"/>
    <w:rsid w:val="005902BD"/>
    <w:rsid w:val="00590301"/>
    <w:rsid w:val="00590394"/>
    <w:rsid w:val="00590648"/>
    <w:rsid w:val="00590873"/>
    <w:rsid w:val="00590976"/>
    <w:rsid w:val="00590E83"/>
    <w:rsid w:val="00590F16"/>
    <w:rsid w:val="00590FBD"/>
    <w:rsid w:val="00590FD0"/>
    <w:rsid w:val="00591313"/>
    <w:rsid w:val="005913E1"/>
    <w:rsid w:val="00591664"/>
    <w:rsid w:val="0059166B"/>
    <w:rsid w:val="00591B50"/>
    <w:rsid w:val="00591D0D"/>
    <w:rsid w:val="00591F03"/>
    <w:rsid w:val="005923A3"/>
    <w:rsid w:val="005929D2"/>
    <w:rsid w:val="00592B79"/>
    <w:rsid w:val="00592EEA"/>
    <w:rsid w:val="00593280"/>
    <w:rsid w:val="00593628"/>
    <w:rsid w:val="005939F5"/>
    <w:rsid w:val="00593AC3"/>
    <w:rsid w:val="00594750"/>
    <w:rsid w:val="00594AA9"/>
    <w:rsid w:val="00594C6E"/>
    <w:rsid w:val="00594DF8"/>
    <w:rsid w:val="005952BC"/>
    <w:rsid w:val="00595BA0"/>
    <w:rsid w:val="00595CE6"/>
    <w:rsid w:val="00595E02"/>
    <w:rsid w:val="00596278"/>
    <w:rsid w:val="0059631E"/>
    <w:rsid w:val="005967EC"/>
    <w:rsid w:val="00596D05"/>
    <w:rsid w:val="00596E51"/>
    <w:rsid w:val="00597A32"/>
    <w:rsid w:val="00597A38"/>
    <w:rsid w:val="00597BED"/>
    <w:rsid w:val="00597EE7"/>
    <w:rsid w:val="00597F93"/>
    <w:rsid w:val="005A02DE"/>
    <w:rsid w:val="005A03A0"/>
    <w:rsid w:val="005A0477"/>
    <w:rsid w:val="005A04B3"/>
    <w:rsid w:val="005A04D3"/>
    <w:rsid w:val="005A0508"/>
    <w:rsid w:val="005A069F"/>
    <w:rsid w:val="005A0CE6"/>
    <w:rsid w:val="005A0E2F"/>
    <w:rsid w:val="005A10E8"/>
    <w:rsid w:val="005A11C2"/>
    <w:rsid w:val="005A14B9"/>
    <w:rsid w:val="005A17FF"/>
    <w:rsid w:val="005A1915"/>
    <w:rsid w:val="005A1C1D"/>
    <w:rsid w:val="005A1D20"/>
    <w:rsid w:val="005A2042"/>
    <w:rsid w:val="005A22D7"/>
    <w:rsid w:val="005A2346"/>
    <w:rsid w:val="005A2735"/>
    <w:rsid w:val="005A2757"/>
    <w:rsid w:val="005A2CC7"/>
    <w:rsid w:val="005A322D"/>
    <w:rsid w:val="005A34CA"/>
    <w:rsid w:val="005A3726"/>
    <w:rsid w:val="005A3920"/>
    <w:rsid w:val="005A3A5E"/>
    <w:rsid w:val="005A3D18"/>
    <w:rsid w:val="005A3E12"/>
    <w:rsid w:val="005A42A4"/>
    <w:rsid w:val="005A453E"/>
    <w:rsid w:val="005A492A"/>
    <w:rsid w:val="005A4AA0"/>
    <w:rsid w:val="005A4CE7"/>
    <w:rsid w:val="005A4F17"/>
    <w:rsid w:val="005A5AEB"/>
    <w:rsid w:val="005A61FE"/>
    <w:rsid w:val="005A6256"/>
    <w:rsid w:val="005A64CE"/>
    <w:rsid w:val="005A6800"/>
    <w:rsid w:val="005A6818"/>
    <w:rsid w:val="005A6891"/>
    <w:rsid w:val="005A6B11"/>
    <w:rsid w:val="005A6DE5"/>
    <w:rsid w:val="005A71CB"/>
    <w:rsid w:val="005A75AA"/>
    <w:rsid w:val="005A7637"/>
    <w:rsid w:val="005A76C9"/>
    <w:rsid w:val="005A76F6"/>
    <w:rsid w:val="005A77DA"/>
    <w:rsid w:val="005A78D7"/>
    <w:rsid w:val="005A7BED"/>
    <w:rsid w:val="005B0006"/>
    <w:rsid w:val="005B017B"/>
    <w:rsid w:val="005B091C"/>
    <w:rsid w:val="005B0AC3"/>
    <w:rsid w:val="005B1574"/>
    <w:rsid w:val="005B1BC7"/>
    <w:rsid w:val="005B22AA"/>
    <w:rsid w:val="005B2348"/>
    <w:rsid w:val="005B28C4"/>
    <w:rsid w:val="005B294B"/>
    <w:rsid w:val="005B2994"/>
    <w:rsid w:val="005B29A8"/>
    <w:rsid w:val="005B2C89"/>
    <w:rsid w:val="005B30CB"/>
    <w:rsid w:val="005B31AF"/>
    <w:rsid w:val="005B32F5"/>
    <w:rsid w:val="005B32F8"/>
    <w:rsid w:val="005B338F"/>
    <w:rsid w:val="005B339F"/>
    <w:rsid w:val="005B3673"/>
    <w:rsid w:val="005B37A7"/>
    <w:rsid w:val="005B3925"/>
    <w:rsid w:val="005B39AC"/>
    <w:rsid w:val="005B3B80"/>
    <w:rsid w:val="005B3D33"/>
    <w:rsid w:val="005B408C"/>
    <w:rsid w:val="005B44A0"/>
    <w:rsid w:val="005B476D"/>
    <w:rsid w:val="005B4856"/>
    <w:rsid w:val="005B492F"/>
    <w:rsid w:val="005B5109"/>
    <w:rsid w:val="005B52E9"/>
    <w:rsid w:val="005B5550"/>
    <w:rsid w:val="005B598D"/>
    <w:rsid w:val="005B5A73"/>
    <w:rsid w:val="005B5AC6"/>
    <w:rsid w:val="005B5BE0"/>
    <w:rsid w:val="005B5CDA"/>
    <w:rsid w:val="005B5D15"/>
    <w:rsid w:val="005B607F"/>
    <w:rsid w:val="005B72B9"/>
    <w:rsid w:val="005B73B8"/>
    <w:rsid w:val="005B741C"/>
    <w:rsid w:val="005B769C"/>
    <w:rsid w:val="005B770C"/>
    <w:rsid w:val="005C011C"/>
    <w:rsid w:val="005C02BE"/>
    <w:rsid w:val="005C031B"/>
    <w:rsid w:val="005C04AA"/>
    <w:rsid w:val="005C0BCB"/>
    <w:rsid w:val="005C11CE"/>
    <w:rsid w:val="005C138F"/>
    <w:rsid w:val="005C197A"/>
    <w:rsid w:val="005C19D6"/>
    <w:rsid w:val="005C1D94"/>
    <w:rsid w:val="005C1E0A"/>
    <w:rsid w:val="005C1F9A"/>
    <w:rsid w:val="005C2B46"/>
    <w:rsid w:val="005C2E69"/>
    <w:rsid w:val="005C30D8"/>
    <w:rsid w:val="005C318D"/>
    <w:rsid w:val="005C39AF"/>
    <w:rsid w:val="005C3AAB"/>
    <w:rsid w:val="005C4594"/>
    <w:rsid w:val="005C4768"/>
    <w:rsid w:val="005C4F53"/>
    <w:rsid w:val="005C5011"/>
    <w:rsid w:val="005C50AF"/>
    <w:rsid w:val="005C51EA"/>
    <w:rsid w:val="005C55D2"/>
    <w:rsid w:val="005C5717"/>
    <w:rsid w:val="005C5BD4"/>
    <w:rsid w:val="005C605B"/>
    <w:rsid w:val="005C609B"/>
    <w:rsid w:val="005C6190"/>
    <w:rsid w:val="005C61D9"/>
    <w:rsid w:val="005C65B6"/>
    <w:rsid w:val="005C6ED1"/>
    <w:rsid w:val="005C6F40"/>
    <w:rsid w:val="005C6FEF"/>
    <w:rsid w:val="005C714F"/>
    <w:rsid w:val="005C7234"/>
    <w:rsid w:val="005C7383"/>
    <w:rsid w:val="005C754A"/>
    <w:rsid w:val="005C75BA"/>
    <w:rsid w:val="005D0152"/>
    <w:rsid w:val="005D01F4"/>
    <w:rsid w:val="005D0348"/>
    <w:rsid w:val="005D04F5"/>
    <w:rsid w:val="005D0732"/>
    <w:rsid w:val="005D09DE"/>
    <w:rsid w:val="005D0B9C"/>
    <w:rsid w:val="005D0C73"/>
    <w:rsid w:val="005D15BF"/>
    <w:rsid w:val="005D1622"/>
    <w:rsid w:val="005D184C"/>
    <w:rsid w:val="005D1A24"/>
    <w:rsid w:val="005D1BE8"/>
    <w:rsid w:val="005D1FBC"/>
    <w:rsid w:val="005D21FA"/>
    <w:rsid w:val="005D2207"/>
    <w:rsid w:val="005D2345"/>
    <w:rsid w:val="005D2348"/>
    <w:rsid w:val="005D2616"/>
    <w:rsid w:val="005D2755"/>
    <w:rsid w:val="005D2AA8"/>
    <w:rsid w:val="005D2F7E"/>
    <w:rsid w:val="005D2FD1"/>
    <w:rsid w:val="005D2FD8"/>
    <w:rsid w:val="005D31E8"/>
    <w:rsid w:val="005D38B9"/>
    <w:rsid w:val="005D3FA3"/>
    <w:rsid w:val="005D417B"/>
    <w:rsid w:val="005D432D"/>
    <w:rsid w:val="005D4406"/>
    <w:rsid w:val="005D463C"/>
    <w:rsid w:val="005D47BB"/>
    <w:rsid w:val="005D4DAD"/>
    <w:rsid w:val="005D5189"/>
    <w:rsid w:val="005D5240"/>
    <w:rsid w:val="005D5752"/>
    <w:rsid w:val="005D5ABB"/>
    <w:rsid w:val="005D5AE8"/>
    <w:rsid w:val="005D5B20"/>
    <w:rsid w:val="005D5CD1"/>
    <w:rsid w:val="005D607F"/>
    <w:rsid w:val="005D60BA"/>
    <w:rsid w:val="005D615C"/>
    <w:rsid w:val="005D62B0"/>
    <w:rsid w:val="005D651A"/>
    <w:rsid w:val="005D65E7"/>
    <w:rsid w:val="005D6649"/>
    <w:rsid w:val="005D67F7"/>
    <w:rsid w:val="005D68D9"/>
    <w:rsid w:val="005D68F0"/>
    <w:rsid w:val="005D69A1"/>
    <w:rsid w:val="005D6A85"/>
    <w:rsid w:val="005D6C76"/>
    <w:rsid w:val="005D6CF1"/>
    <w:rsid w:val="005D7474"/>
    <w:rsid w:val="005D750E"/>
    <w:rsid w:val="005D7A76"/>
    <w:rsid w:val="005D7B33"/>
    <w:rsid w:val="005D7C61"/>
    <w:rsid w:val="005D7DEC"/>
    <w:rsid w:val="005D7F3C"/>
    <w:rsid w:val="005D7FA9"/>
    <w:rsid w:val="005D7FEB"/>
    <w:rsid w:val="005D7FF4"/>
    <w:rsid w:val="005E02A5"/>
    <w:rsid w:val="005E0494"/>
    <w:rsid w:val="005E0665"/>
    <w:rsid w:val="005E0F7B"/>
    <w:rsid w:val="005E113C"/>
    <w:rsid w:val="005E140E"/>
    <w:rsid w:val="005E14C6"/>
    <w:rsid w:val="005E152D"/>
    <w:rsid w:val="005E161C"/>
    <w:rsid w:val="005E1692"/>
    <w:rsid w:val="005E17F4"/>
    <w:rsid w:val="005E1C37"/>
    <w:rsid w:val="005E1EBB"/>
    <w:rsid w:val="005E210F"/>
    <w:rsid w:val="005E220E"/>
    <w:rsid w:val="005E23DD"/>
    <w:rsid w:val="005E2830"/>
    <w:rsid w:val="005E285D"/>
    <w:rsid w:val="005E329D"/>
    <w:rsid w:val="005E3506"/>
    <w:rsid w:val="005E3E1D"/>
    <w:rsid w:val="005E4062"/>
    <w:rsid w:val="005E40FB"/>
    <w:rsid w:val="005E46D9"/>
    <w:rsid w:val="005E4920"/>
    <w:rsid w:val="005E4A35"/>
    <w:rsid w:val="005E50E2"/>
    <w:rsid w:val="005E573C"/>
    <w:rsid w:val="005E57BB"/>
    <w:rsid w:val="005E5906"/>
    <w:rsid w:val="005E5CA1"/>
    <w:rsid w:val="005E6314"/>
    <w:rsid w:val="005E638A"/>
    <w:rsid w:val="005E66FF"/>
    <w:rsid w:val="005E6AB9"/>
    <w:rsid w:val="005E6BBF"/>
    <w:rsid w:val="005E6ECF"/>
    <w:rsid w:val="005E73FE"/>
    <w:rsid w:val="005E7662"/>
    <w:rsid w:val="005E7828"/>
    <w:rsid w:val="005E7DBC"/>
    <w:rsid w:val="005E7DDB"/>
    <w:rsid w:val="005F0169"/>
    <w:rsid w:val="005F03BF"/>
    <w:rsid w:val="005F0543"/>
    <w:rsid w:val="005F0567"/>
    <w:rsid w:val="005F0840"/>
    <w:rsid w:val="005F0CCB"/>
    <w:rsid w:val="005F0D51"/>
    <w:rsid w:val="005F1629"/>
    <w:rsid w:val="005F185D"/>
    <w:rsid w:val="005F1892"/>
    <w:rsid w:val="005F1944"/>
    <w:rsid w:val="005F1D07"/>
    <w:rsid w:val="005F1D5E"/>
    <w:rsid w:val="005F1FAD"/>
    <w:rsid w:val="005F2602"/>
    <w:rsid w:val="005F3430"/>
    <w:rsid w:val="005F3554"/>
    <w:rsid w:val="005F3726"/>
    <w:rsid w:val="005F39AF"/>
    <w:rsid w:val="005F3A17"/>
    <w:rsid w:val="005F3BF6"/>
    <w:rsid w:val="005F3C42"/>
    <w:rsid w:val="005F3C85"/>
    <w:rsid w:val="005F3D9C"/>
    <w:rsid w:val="005F3E52"/>
    <w:rsid w:val="005F47F5"/>
    <w:rsid w:val="005F48BC"/>
    <w:rsid w:val="005F49B9"/>
    <w:rsid w:val="005F4A4C"/>
    <w:rsid w:val="005F4C6E"/>
    <w:rsid w:val="005F5061"/>
    <w:rsid w:val="005F5281"/>
    <w:rsid w:val="005F5375"/>
    <w:rsid w:val="005F546F"/>
    <w:rsid w:val="005F55BB"/>
    <w:rsid w:val="005F5CF6"/>
    <w:rsid w:val="005F5EED"/>
    <w:rsid w:val="005F62B6"/>
    <w:rsid w:val="005F639B"/>
    <w:rsid w:val="005F6481"/>
    <w:rsid w:val="005F6571"/>
    <w:rsid w:val="005F6573"/>
    <w:rsid w:val="005F6B8A"/>
    <w:rsid w:val="005F725C"/>
    <w:rsid w:val="005F741E"/>
    <w:rsid w:val="005F7696"/>
    <w:rsid w:val="006002F6"/>
    <w:rsid w:val="00600428"/>
    <w:rsid w:val="00600456"/>
    <w:rsid w:val="00600689"/>
    <w:rsid w:val="006009F5"/>
    <w:rsid w:val="00600A05"/>
    <w:rsid w:val="00600A3F"/>
    <w:rsid w:val="00600CFD"/>
    <w:rsid w:val="00600F0F"/>
    <w:rsid w:val="00600F62"/>
    <w:rsid w:val="0060141E"/>
    <w:rsid w:val="00601600"/>
    <w:rsid w:val="00601674"/>
    <w:rsid w:val="00601AB3"/>
    <w:rsid w:val="00601C66"/>
    <w:rsid w:val="00601D3F"/>
    <w:rsid w:val="00601FCA"/>
    <w:rsid w:val="00602127"/>
    <w:rsid w:val="006023EE"/>
    <w:rsid w:val="00602848"/>
    <w:rsid w:val="00602A59"/>
    <w:rsid w:val="00602A8C"/>
    <w:rsid w:val="00602F40"/>
    <w:rsid w:val="0060319B"/>
    <w:rsid w:val="00603302"/>
    <w:rsid w:val="0060335B"/>
    <w:rsid w:val="00603676"/>
    <w:rsid w:val="00603876"/>
    <w:rsid w:val="00603A69"/>
    <w:rsid w:val="00603B3B"/>
    <w:rsid w:val="00603C55"/>
    <w:rsid w:val="00603DB4"/>
    <w:rsid w:val="0060451E"/>
    <w:rsid w:val="00604A79"/>
    <w:rsid w:val="00605398"/>
    <w:rsid w:val="006055E9"/>
    <w:rsid w:val="0060589E"/>
    <w:rsid w:val="00605C01"/>
    <w:rsid w:val="00605C24"/>
    <w:rsid w:val="0060635E"/>
    <w:rsid w:val="0060679D"/>
    <w:rsid w:val="006067A5"/>
    <w:rsid w:val="00606A63"/>
    <w:rsid w:val="00606BAB"/>
    <w:rsid w:val="0060702D"/>
    <w:rsid w:val="00607031"/>
    <w:rsid w:val="006077A1"/>
    <w:rsid w:val="0060782D"/>
    <w:rsid w:val="00607D8C"/>
    <w:rsid w:val="0061010D"/>
    <w:rsid w:val="0061013E"/>
    <w:rsid w:val="00610270"/>
    <w:rsid w:val="00610753"/>
    <w:rsid w:val="00610AE1"/>
    <w:rsid w:val="00610B2C"/>
    <w:rsid w:val="00610FA3"/>
    <w:rsid w:val="0061158B"/>
    <w:rsid w:val="006117D7"/>
    <w:rsid w:val="00611818"/>
    <w:rsid w:val="0061186B"/>
    <w:rsid w:val="006119DD"/>
    <w:rsid w:val="00611BC1"/>
    <w:rsid w:val="0061286B"/>
    <w:rsid w:val="00612F2F"/>
    <w:rsid w:val="00613247"/>
    <w:rsid w:val="00613858"/>
    <w:rsid w:val="00613ED6"/>
    <w:rsid w:val="0061420A"/>
    <w:rsid w:val="006145C2"/>
    <w:rsid w:val="00614692"/>
    <w:rsid w:val="0061495C"/>
    <w:rsid w:val="00614B33"/>
    <w:rsid w:val="00614BD7"/>
    <w:rsid w:val="00614CC9"/>
    <w:rsid w:val="00614E3D"/>
    <w:rsid w:val="006150E8"/>
    <w:rsid w:val="006151DA"/>
    <w:rsid w:val="00615285"/>
    <w:rsid w:val="006156F8"/>
    <w:rsid w:val="0061570A"/>
    <w:rsid w:val="00615AD1"/>
    <w:rsid w:val="00615B52"/>
    <w:rsid w:val="00615CF3"/>
    <w:rsid w:val="00615F88"/>
    <w:rsid w:val="0061626A"/>
    <w:rsid w:val="006168D1"/>
    <w:rsid w:val="00616A50"/>
    <w:rsid w:val="00616BCF"/>
    <w:rsid w:val="00616E9F"/>
    <w:rsid w:val="00617447"/>
    <w:rsid w:val="0061784C"/>
    <w:rsid w:val="006179B8"/>
    <w:rsid w:val="00617D62"/>
    <w:rsid w:val="00617D7A"/>
    <w:rsid w:val="00617DB2"/>
    <w:rsid w:val="00617E3A"/>
    <w:rsid w:val="00617FF5"/>
    <w:rsid w:val="00620697"/>
    <w:rsid w:val="00620709"/>
    <w:rsid w:val="00620821"/>
    <w:rsid w:val="00620AC5"/>
    <w:rsid w:val="00620BD4"/>
    <w:rsid w:val="006212C6"/>
    <w:rsid w:val="00621384"/>
    <w:rsid w:val="00621800"/>
    <w:rsid w:val="0062183F"/>
    <w:rsid w:val="00621D90"/>
    <w:rsid w:val="006223A1"/>
    <w:rsid w:val="006223A8"/>
    <w:rsid w:val="00622506"/>
    <w:rsid w:val="0062291E"/>
    <w:rsid w:val="00622A42"/>
    <w:rsid w:val="00622EC0"/>
    <w:rsid w:val="006232BC"/>
    <w:rsid w:val="00623370"/>
    <w:rsid w:val="006234F1"/>
    <w:rsid w:val="006235F4"/>
    <w:rsid w:val="00623A01"/>
    <w:rsid w:val="00623AE6"/>
    <w:rsid w:val="00623CCF"/>
    <w:rsid w:val="00623ED6"/>
    <w:rsid w:val="0062411D"/>
    <w:rsid w:val="00624297"/>
    <w:rsid w:val="00624611"/>
    <w:rsid w:val="006247B0"/>
    <w:rsid w:val="006249FB"/>
    <w:rsid w:val="00624D8B"/>
    <w:rsid w:val="0062544D"/>
    <w:rsid w:val="0062563D"/>
    <w:rsid w:val="006259D0"/>
    <w:rsid w:val="00625A79"/>
    <w:rsid w:val="00625EF8"/>
    <w:rsid w:val="006260ED"/>
    <w:rsid w:val="00626832"/>
    <w:rsid w:val="0062686C"/>
    <w:rsid w:val="00626979"/>
    <w:rsid w:val="00626D49"/>
    <w:rsid w:val="00627231"/>
    <w:rsid w:val="00627274"/>
    <w:rsid w:val="006275AF"/>
    <w:rsid w:val="00627721"/>
    <w:rsid w:val="00627850"/>
    <w:rsid w:val="00627B3D"/>
    <w:rsid w:val="00627E87"/>
    <w:rsid w:val="00627FC1"/>
    <w:rsid w:val="006301B3"/>
    <w:rsid w:val="0063037F"/>
    <w:rsid w:val="006304FD"/>
    <w:rsid w:val="00630AC5"/>
    <w:rsid w:val="00630EE0"/>
    <w:rsid w:val="006314AC"/>
    <w:rsid w:val="00631744"/>
    <w:rsid w:val="00631A03"/>
    <w:rsid w:val="00631B54"/>
    <w:rsid w:val="00631D91"/>
    <w:rsid w:val="00631EB4"/>
    <w:rsid w:val="00632455"/>
    <w:rsid w:val="006324B6"/>
    <w:rsid w:val="006324E1"/>
    <w:rsid w:val="00632547"/>
    <w:rsid w:val="006326C0"/>
    <w:rsid w:val="0063290D"/>
    <w:rsid w:val="0063293D"/>
    <w:rsid w:val="006329EF"/>
    <w:rsid w:val="00632E98"/>
    <w:rsid w:val="0063334C"/>
    <w:rsid w:val="00633B5E"/>
    <w:rsid w:val="00633BE5"/>
    <w:rsid w:val="00633BF2"/>
    <w:rsid w:val="00633C70"/>
    <w:rsid w:val="00633E2C"/>
    <w:rsid w:val="006349D2"/>
    <w:rsid w:val="00634A84"/>
    <w:rsid w:val="00634EC2"/>
    <w:rsid w:val="00634F81"/>
    <w:rsid w:val="0063510E"/>
    <w:rsid w:val="0063519E"/>
    <w:rsid w:val="006354BA"/>
    <w:rsid w:val="00635793"/>
    <w:rsid w:val="00635925"/>
    <w:rsid w:val="00635966"/>
    <w:rsid w:val="0063598F"/>
    <w:rsid w:val="006359B5"/>
    <w:rsid w:val="00635AD1"/>
    <w:rsid w:val="00636099"/>
    <w:rsid w:val="006360EC"/>
    <w:rsid w:val="00636655"/>
    <w:rsid w:val="006366A5"/>
    <w:rsid w:val="00636C96"/>
    <w:rsid w:val="00636ED5"/>
    <w:rsid w:val="00636F63"/>
    <w:rsid w:val="00636F68"/>
    <w:rsid w:val="00637089"/>
    <w:rsid w:val="00637121"/>
    <w:rsid w:val="0063764F"/>
    <w:rsid w:val="00637C1A"/>
    <w:rsid w:val="00637D32"/>
    <w:rsid w:val="006400A0"/>
    <w:rsid w:val="006400CB"/>
    <w:rsid w:val="0064019B"/>
    <w:rsid w:val="0064046A"/>
    <w:rsid w:val="006405F5"/>
    <w:rsid w:val="00640804"/>
    <w:rsid w:val="00640990"/>
    <w:rsid w:val="006409E2"/>
    <w:rsid w:val="00640AC7"/>
    <w:rsid w:val="00640C9D"/>
    <w:rsid w:val="00640CF7"/>
    <w:rsid w:val="006410A4"/>
    <w:rsid w:val="0064134D"/>
    <w:rsid w:val="00641456"/>
    <w:rsid w:val="006414B1"/>
    <w:rsid w:val="00641B29"/>
    <w:rsid w:val="00642049"/>
    <w:rsid w:val="0064222E"/>
    <w:rsid w:val="00642936"/>
    <w:rsid w:val="00642A49"/>
    <w:rsid w:val="00642A59"/>
    <w:rsid w:val="006430DA"/>
    <w:rsid w:val="006437E3"/>
    <w:rsid w:val="00643CDA"/>
    <w:rsid w:val="00643F2C"/>
    <w:rsid w:val="006440DF"/>
    <w:rsid w:val="0064411A"/>
    <w:rsid w:val="006441A8"/>
    <w:rsid w:val="006441DF"/>
    <w:rsid w:val="00644211"/>
    <w:rsid w:val="00644275"/>
    <w:rsid w:val="0064445E"/>
    <w:rsid w:val="006444CD"/>
    <w:rsid w:val="00644C24"/>
    <w:rsid w:val="00644E2E"/>
    <w:rsid w:val="00644FEB"/>
    <w:rsid w:val="00645521"/>
    <w:rsid w:val="006455C5"/>
    <w:rsid w:val="0064563B"/>
    <w:rsid w:val="0064589E"/>
    <w:rsid w:val="00645A46"/>
    <w:rsid w:val="00645A5C"/>
    <w:rsid w:val="00645BA2"/>
    <w:rsid w:val="00645C94"/>
    <w:rsid w:val="00645F1E"/>
    <w:rsid w:val="0064675A"/>
    <w:rsid w:val="006468F9"/>
    <w:rsid w:val="00646AC4"/>
    <w:rsid w:val="006472B0"/>
    <w:rsid w:val="006475A8"/>
    <w:rsid w:val="00647A1B"/>
    <w:rsid w:val="00647D69"/>
    <w:rsid w:val="00647F20"/>
    <w:rsid w:val="00650995"/>
    <w:rsid w:val="00650EC5"/>
    <w:rsid w:val="00651170"/>
    <w:rsid w:val="006512F4"/>
    <w:rsid w:val="006514EE"/>
    <w:rsid w:val="006515F1"/>
    <w:rsid w:val="0065179F"/>
    <w:rsid w:val="00651961"/>
    <w:rsid w:val="00651ADA"/>
    <w:rsid w:val="00651BC5"/>
    <w:rsid w:val="00651DF3"/>
    <w:rsid w:val="00651E9D"/>
    <w:rsid w:val="00652384"/>
    <w:rsid w:val="00653071"/>
    <w:rsid w:val="006531D2"/>
    <w:rsid w:val="00653310"/>
    <w:rsid w:val="006534A5"/>
    <w:rsid w:val="006536A5"/>
    <w:rsid w:val="006537AC"/>
    <w:rsid w:val="00653DD4"/>
    <w:rsid w:val="006540FB"/>
    <w:rsid w:val="00654258"/>
    <w:rsid w:val="00654845"/>
    <w:rsid w:val="00654D3A"/>
    <w:rsid w:val="00654E46"/>
    <w:rsid w:val="006551DA"/>
    <w:rsid w:val="006557C8"/>
    <w:rsid w:val="00655F10"/>
    <w:rsid w:val="00655FED"/>
    <w:rsid w:val="006563B0"/>
    <w:rsid w:val="006566D6"/>
    <w:rsid w:val="00656931"/>
    <w:rsid w:val="00656D78"/>
    <w:rsid w:val="00656E17"/>
    <w:rsid w:val="00656FE4"/>
    <w:rsid w:val="0065778B"/>
    <w:rsid w:val="00657972"/>
    <w:rsid w:val="00657C17"/>
    <w:rsid w:val="00657DD5"/>
    <w:rsid w:val="00657F67"/>
    <w:rsid w:val="006603EF"/>
    <w:rsid w:val="00660C03"/>
    <w:rsid w:val="00661571"/>
    <w:rsid w:val="006615F9"/>
    <w:rsid w:val="0066179B"/>
    <w:rsid w:val="00661958"/>
    <w:rsid w:val="00661A8D"/>
    <w:rsid w:val="00661B1A"/>
    <w:rsid w:val="00661C21"/>
    <w:rsid w:val="00662502"/>
    <w:rsid w:val="00662993"/>
    <w:rsid w:val="00662A6C"/>
    <w:rsid w:val="00662B1F"/>
    <w:rsid w:val="00662E41"/>
    <w:rsid w:val="00662F3A"/>
    <w:rsid w:val="006632DB"/>
    <w:rsid w:val="006633AA"/>
    <w:rsid w:val="006637A6"/>
    <w:rsid w:val="00663C45"/>
    <w:rsid w:val="00663D3F"/>
    <w:rsid w:val="0066415C"/>
    <w:rsid w:val="006642D2"/>
    <w:rsid w:val="00664333"/>
    <w:rsid w:val="00664846"/>
    <w:rsid w:val="00664A5A"/>
    <w:rsid w:val="00664C4E"/>
    <w:rsid w:val="00664CFE"/>
    <w:rsid w:val="00664EEB"/>
    <w:rsid w:val="00665127"/>
    <w:rsid w:val="006657E4"/>
    <w:rsid w:val="0066582A"/>
    <w:rsid w:val="00665A2D"/>
    <w:rsid w:val="00665B43"/>
    <w:rsid w:val="00665B8C"/>
    <w:rsid w:val="00666531"/>
    <w:rsid w:val="0066661E"/>
    <w:rsid w:val="006667D8"/>
    <w:rsid w:val="006668C5"/>
    <w:rsid w:val="00666F17"/>
    <w:rsid w:val="00666FCD"/>
    <w:rsid w:val="006676B1"/>
    <w:rsid w:val="00667915"/>
    <w:rsid w:val="00667C56"/>
    <w:rsid w:val="00667D2A"/>
    <w:rsid w:val="006703DA"/>
    <w:rsid w:val="00670586"/>
    <w:rsid w:val="006707F9"/>
    <w:rsid w:val="00670D25"/>
    <w:rsid w:val="00671195"/>
    <w:rsid w:val="0067151A"/>
    <w:rsid w:val="00671615"/>
    <w:rsid w:val="00671727"/>
    <w:rsid w:val="006723F5"/>
    <w:rsid w:val="00672569"/>
    <w:rsid w:val="0067294A"/>
    <w:rsid w:val="00672A3C"/>
    <w:rsid w:val="00672C8E"/>
    <w:rsid w:val="00673370"/>
    <w:rsid w:val="00673608"/>
    <w:rsid w:val="006737D0"/>
    <w:rsid w:val="006740BB"/>
    <w:rsid w:val="006740E6"/>
    <w:rsid w:val="00674184"/>
    <w:rsid w:val="00674B53"/>
    <w:rsid w:val="00674E6B"/>
    <w:rsid w:val="0067543A"/>
    <w:rsid w:val="00675601"/>
    <w:rsid w:val="00675708"/>
    <w:rsid w:val="00675BC0"/>
    <w:rsid w:val="0067610E"/>
    <w:rsid w:val="0067655C"/>
    <w:rsid w:val="0067665B"/>
    <w:rsid w:val="006767BD"/>
    <w:rsid w:val="00676B0E"/>
    <w:rsid w:val="00676F7F"/>
    <w:rsid w:val="00676FF1"/>
    <w:rsid w:val="006779C8"/>
    <w:rsid w:val="00677B3A"/>
    <w:rsid w:val="00677E8F"/>
    <w:rsid w:val="00677F70"/>
    <w:rsid w:val="006802AF"/>
    <w:rsid w:val="00680425"/>
    <w:rsid w:val="0068076A"/>
    <w:rsid w:val="006813B7"/>
    <w:rsid w:val="00681436"/>
    <w:rsid w:val="006814DF"/>
    <w:rsid w:val="006815C8"/>
    <w:rsid w:val="00681683"/>
    <w:rsid w:val="00681899"/>
    <w:rsid w:val="006819A2"/>
    <w:rsid w:val="00681A36"/>
    <w:rsid w:val="00681CA0"/>
    <w:rsid w:val="00681FDF"/>
    <w:rsid w:val="00682118"/>
    <w:rsid w:val="00682CBA"/>
    <w:rsid w:val="00682E29"/>
    <w:rsid w:val="006832B1"/>
    <w:rsid w:val="0068332F"/>
    <w:rsid w:val="006835FE"/>
    <w:rsid w:val="0068366D"/>
    <w:rsid w:val="0068390B"/>
    <w:rsid w:val="00683BCB"/>
    <w:rsid w:val="00683C2E"/>
    <w:rsid w:val="00683ECC"/>
    <w:rsid w:val="00684222"/>
    <w:rsid w:val="006844E7"/>
    <w:rsid w:val="006846DD"/>
    <w:rsid w:val="00684F50"/>
    <w:rsid w:val="0068535A"/>
    <w:rsid w:val="00685408"/>
    <w:rsid w:val="0068597F"/>
    <w:rsid w:val="00685ADD"/>
    <w:rsid w:val="00685AE6"/>
    <w:rsid w:val="00685EA9"/>
    <w:rsid w:val="006860E3"/>
    <w:rsid w:val="00686553"/>
    <w:rsid w:val="006866DC"/>
    <w:rsid w:val="0068678E"/>
    <w:rsid w:val="006867C0"/>
    <w:rsid w:val="00686A8A"/>
    <w:rsid w:val="00686D9D"/>
    <w:rsid w:val="006870D2"/>
    <w:rsid w:val="006879F9"/>
    <w:rsid w:val="006900D1"/>
    <w:rsid w:val="0069025E"/>
    <w:rsid w:val="006903CF"/>
    <w:rsid w:val="006904B2"/>
    <w:rsid w:val="0069072E"/>
    <w:rsid w:val="00690789"/>
    <w:rsid w:val="00690AB6"/>
    <w:rsid w:val="00690B75"/>
    <w:rsid w:val="00690C42"/>
    <w:rsid w:val="00690C6B"/>
    <w:rsid w:val="00691093"/>
    <w:rsid w:val="00691385"/>
    <w:rsid w:val="006916C4"/>
    <w:rsid w:val="00691E39"/>
    <w:rsid w:val="00691FBD"/>
    <w:rsid w:val="00692555"/>
    <w:rsid w:val="006927D4"/>
    <w:rsid w:val="0069292E"/>
    <w:rsid w:val="00692A60"/>
    <w:rsid w:val="00692E4D"/>
    <w:rsid w:val="00692E94"/>
    <w:rsid w:val="0069337F"/>
    <w:rsid w:val="00693394"/>
    <w:rsid w:val="0069383A"/>
    <w:rsid w:val="00693BFF"/>
    <w:rsid w:val="00693EFD"/>
    <w:rsid w:val="006945EF"/>
    <w:rsid w:val="006946EB"/>
    <w:rsid w:val="00694861"/>
    <w:rsid w:val="00694C72"/>
    <w:rsid w:val="00694F7B"/>
    <w:rsid w:val="00695280"/>
    <w:rsid w:val="00695315"/>
    <w:rsid w:val="0069568D"/>
    <w:rsid w:val="00695887"/>
    <w:rsid w:val="00695938"/>
    <w:rsid w:val="006962D6"/>
    <w:rsid w:val="00696518"/>
    <w:rsid w:val="00696717"/>
    <w:rsid w:val="006967E8"/>
    <w:rsid w:val="00696864"/>
    <w:rsid w:val="00696A73"/>
    <w:rsid w:val="00696CD1"/>
    <w:rsid w:val="00696D77"/>
    <w:rsid w:val="00696F30"/>
    <w:rsid w:val="00697192"/>
    <w:rsid w:val="00697362"/>
    <w:rsid w:val="00697AE9"/>
    <w:rsid w:val="00697DF6"/>
    <w:rsid w:val="006A02DA"/>
    <w:rsid w:val="006A0375"/>
    <w:rsid w:val="006A03C2"/>
    <w:rsid w:val="006A0752"/>
    <w:rsid w:val="006A0B57"/>
    <w:rsid w:val="006A0BF9"/>
    <w:rsid w:val="006A0C70"/>
    <w:rsid w:val="006A12BD"/>
    <w:rsid w:val="006A14F6"/>
    <w:rsid w:val="006A156C"/>
    <w:rsid w:val="006A1905"/>
    <w:rsid w:val="006A19FF"/>
    <w:rsid w:val="006A1D96"/>
    <w:rsid w:val="006A21A8"/>
    <w:rsid w:val="006A23CA"/>
    <w:rsid w:val="006A2536"/>
    <w:rsid w:val="006A2A66"/>
    <w:rsid w:val="006A2D73"/>
    <w:rsid w:val="006A3247"/>
    <w:rsid w:val="006A3786"/>
    <w:rsid w:val="006A37B8"/>
    <w:rsid w:val="006A3B2D"/>
    <w:rsid w:val="006A3BB9"/>
    <w:rsid w:val="006A3C44"/>
    <w:rsid w:val="006A3C9C"/>
    <w:rsid w:val="006A3D87"/>
    <w:rsid w:val="006A40D8"/>
    <w:rsid w:val="006A4848"/>
    <w:rsid w:val="006A4A37"/>
    <w:rsid w:val="006A4FD9"/>
    <w:rsid w:val="006A5291"/>
    <w:rsid w:val="006A53F2"/>
    <w:rsid w:val="006A5D15"/>
    <w:rsid w:val="006A5F9F"/>
    <w:rsid w:val="006A5FB6"/>
    <w:rsid w:val="006A66E5"/>
    <w:rsid w:val="006A6A03"/>
    <w:rsid w:val="006A6B54"/>
    <w:rsid w:val="006A7118"/>
    <w:rsid w:val="006A7154"/>
    <w:rsid w:val="006A745C"/>
    <w:rsid w:val="006A750A"/>
    <w:rsid w:val="006A786B"/>
    <w:rsid w:val="006A7992"/>
    <w:rsid w:val="006A79DA"/>
    <w:rsid w:val="006A7C46"/>
    <w:rsid w:val="006A7CCC"/>
    <w:rsid w:val="006A7CD8"/>
    <w:rsid w:val="006A7D60"/>
    <w:rsid w:val="006B02BD"/>
    <w:rsid w:val="006B06B4"/>
    <w:rsid w:val="006B073B"/>
    <w:rsid w:val="006B09D1"/>
    <w:rsid w:val="006B0E26"/>
    <w:rsid w:val="006B0FF8"/>
    <w:rsid w:val="006B11D5"/>
    <w:rsid w:val="006B13E7"/>
    <w:rsid w:val="006B1604"/>
    <w:rsid w:val="006B1615"/>
    <w:rsid w:val="006B186F"/>
    <w:rsid w:val="006B18BF"/>
    <w:rsid w:val="006B1C6F"/>
    <w:rsid w:val="006B210E"/>
    <w:rsid w:val="006B22F5"/>
    <w:rsid w:val="006B27B2"/>
    <w:rsid w:val="006B29BF"/>
    <w:rsid w:val="006B2D6F"/>
    <w:rsid w:val="006B3148"/>
    <w:rsid w:val="006B3851"/>
    <w:rsid w:val="006B3853"/>
    <w:rsid w:val="006B3905"/>
    <w:rsid w:val="006B3F35"/>
    <w:rsid w:val="006B413A"/>
    <w:rsid w:val="006B44C8"/>
    <w:rsid w:val="006B477F"/>
    <w:rsid w:val="006B4D5C"/>
    <w:rsid w:val="006B4FE8"/>
    <w:rsid w:val="006B506C"/>
    <w:rsid w:val="006B555B"/>
    <w:rsid w:val="006B5B6F"/>
    <w:rsid w:val="006B625F"/>
    <w:rsid w:val="006B659D"/>
    <w:rsid w:val="006B6750"/>
    <w:rsid w:val="006B68BC"/>
    <w:rsid w:val="006B68C0"/>
    <w:rsid w:val="006B69B7"/>
    <w:rsid w:val="006B6A1F"/>
    <w:rsid w:val="006B6A50"/>
    <w:rsid w:val="006B6B35"/>
    <w:rsid w:val="006B742A"/>
    <w:rsid w:val="006B7838"/>
    <w:rsid w:val="006B7AE9"/>
    <w:rsid w:val="006B7E09"/>
    <w:rsid w:val="006C0014"/>
    <w:rsid w:val="006C00A7"/>
    <w:rsid w:val="006C01A6"/>
    <w:rsid w:val="006C0293"/>
    <w:rsid w:val="006C04D1"/>
    <w:rsid w:val="006C0A5F"/>
    <w:rsid w:val="006C0A66"/>
    <w:rsid w:val="006C0B1B"/>
    <w:rsid w:val="006C0E86"/>
    <w:rsid w:val="006C0EC4"/>
    <w:rsid w:val="006C0F9C"/>
    <w:rsid w:val="006C1006"/>
    <w:rsid w:val="006C107C"/>
    <w:rsid w:val="006C1153"/>
    <w:rsid w:val="006C13ED"/>
    <w:rsid w:val="006C17C5"/>
    <w:rsid w:val="006C1914"/>
    <w:rsid w:val="006C273D"/>
    <w:rsid w:val="006C2983"/>
    <w:rsid w:val="006C2F39"/>
    <w:rsid w:val="006C318E"/>
    <w:rsid w:val="006C3216"/>
    <w:rsid w:val="006C3237"/>
    <w:rsid w:val="006C343A"/>
    <w:rsid w:val="006C3E44"/>
    <w:rsid w:val="006C416E"/>
    <w:rsid w:val="006C4372"/>
    <w:rsid w:val="006C4403"/>
    <w:rsid w:val="006C4588"/>
    <w:rsid w:val="006C45C6"/>
    <w:rsid w:val="006C4B3B"/>
    <w:rsid w:val="006C4E12"/>
    <w:rsid w:val="006C52AC"/>
    <w:rsid w:val="006C5376"/>
    <w:rsid w:val="006C5550"/>
    <w:rsid w:val="006C5D12"/>
    <w:rsid w:val="006C6049"/>
    <w:rsid w:val="006C6100"/>
    <w:rsid w:val="006C66C8"/>
    <w:rsid w:val="006C67AE"/>
    <w:rsid w:val="006C67D1"/>
    <w:rsid w:val="006C68BC"/>
    <w:rsid w:val="006C6F92"/>
    <w:rsid w:val="006C7232"/>
    <w:rsid w:val="006C783C"/>
    <w:rsid w:val="006C7B99"/>
    <w:rsid w:val="006D058F"/>
    <w:rsid w:val="006D0612"/>
    <w:rsid w:val="006D0878"/>
    <w:rsid w:val="006D0931"/>
    <w:rsid w:val="006D0988"/>
    <w:rsid w:val="006D09B3"/>
    <w:rsid w:val="006D0A7D"/>
    <w:rsid w:val="006D0B48"/>
    <w:rsid w:val="006D0EB3"/>
    <w:rsid w:val="006D1155"/>
    <w:rsid w:val="006D1DD8"/>
    <w:rsid w:val="006D1F48"/>
    <w:rsid w:val="006D2272"/>
    <w:rsid w:val="006D2396"/>
    <w:rsid w:val="006D23DC"/>
    <w:rsid w:val="006D2A0E"/>
    <w:rsid w:val="006D2A91"/>
    <w:rsid w:val="006D2FD5"/>
    <w:rsid w:val="006D329B"/>
    <w:rsid w:val="006D3335"/>
    <w:rsid w:val="006D3594"/>
    <w:rsid w:val="006D363C"/>
    <w:rsid w:val="006D36F0"/>
    <w:rsid w:val="006D383A"/>
    <w:rsid w:val="006D38F1"/>
    <w:rsid w:val="006D38FA"/>
    <w:rsid w:val="006D3E2E"/>
    <w:rsid w:val="006D3EA4"/>
    <w:rsid w:val="006D3EAC"/>
    <w:rsid w:val="006D432E"/>
    <w:rsid w:val="006D49A9"/>
    <w:rsid w:val="006D503E"/>
    <w:rsid w:val="006D50F2"/>
    <w:rsid w:val="006D53F4"/>
    <w:rsid w:val="006D5573"/>
    <w:rsid w:val="006D56CD"/>
    <w:rsid w:val="006D57FB"/>
    <w:rsid w:val="006D5DE8"/>
    <w:rsid w:val="006D5F24"/>
    <w:rsid w:val="006D616C"/>
    <w:rsid w:val="006D6407"/>
    <w:rsid w:val="006D6481"/>
    <w:rsid w:val="006D65A1"/>
    <w:rsid w:val="006D6929"/>
    <w:rsid w:val="006D6CEF"/>
    <w:rsid w:val="006D6F6A"/>
    <w:rsid w:val="006D7933"/>
    <w:rsid w:val="006D7A31"/>
    <w:rsid w:val="006D7B36"/>
    <w:rsid w:val="006D7B7F"/>
    <w:rsid w:val="006D7D14"/>
    <w:rsid w:val="006D7DE2"/>
    <w:rsid w:val="006E0457"/>
    <w:rsid w:val="006E0B65"/>
    <w:rsid w:val="006E12DC"/>
    <w:rsid w:val="006E15ED"/>
    <w:rsid w:val="006E1852"/>
    <w:rsid w:val="006E1909"/>
    <w:rsid w:val="006E1E3D"/>
    <w:rsid w:val="006E25DD"/>
    <w:rsid w:val="006E299B"/>
    <w:rsid w:val="006E2DC5"/>
    <w:rsid w:val="006E2ECD"/>
    <w:rsid w:val="006E39E9"/>
    <w:rsid w:val="006E39F2"/>
    <w:rsid w:val="006E3BBC"/>
    <w:rsid w:val="006E3CD4"/>
    <w:rsid w:val="006E3D47"/>
    <w:rsid w:val="006E3E86"/>
    <w:rsid w:val="006E3F01"/>
    <w:rsid w:val="006E3F1B"/>
    <w:rsid w:val="006E42AE"/>
    <w:rsid w:val="006E4AE3"/>
    <w:rsid w:val="006E5739"/>
    <w:rsid w:val="006E58CC"/>
    <w:rsid w:val="006E5914"/>
    <w:rsid w:val="006E5C91"/>
    <w:rsid w:val="006E615A"/>
    <w:rsid w:val="006E61F7"/>
    <w:rsid w:val="006E688E"/>
    <w:rsid w:val="006E6C7E"/>
    <w:rsid w:val="006E6E19"/>
    <w:rsid w:val="006E7134"/>
    <w:rsid w:val="006E731E"/>
    <w:rsid w:val="006E73C9"/>
    <w:rsid w:val="006E745B"/>
    <w:rsid w:val="006E747B"/>
    <w:rsid w:val="006E7D18"/>
    <w:rsid w:val="006E7EA6"/>
    <w:rsid w:val="006F03F2"/>
    <w:rsid w:val="006F0477"/>
    <w:rsid w:val="006F07B5"/>
    <w:rsid w:val="006F0BB4"/>
    <w:rsid w:val="006F14A0"/>
    <w:rsid w:val="006F14C8"/>
    <w:rsid w:val="006F18EE"/>
    <w:rsid w:val="006F19FB"/>
    <w:rsid w:val="006F1C35"/>
    <w:rsid w:val="006F1F4C"/>
    <w:rsid w:val="006F1FB9"/>
    <w:rsid w:val="006F1FDF"/>
    <w:rsid w:val="006F2198"/>
    <w:rsid w:val="006F23D2"/>
    <w:rsid w:val="006F2B36"/>
    <w:rsid w:val="006F2FD9"/>
    <w:rsid w:val="006F311D"/>
    <w:rsid w:val="006F3154"/>
    <w:rsid w:val="006F327C"/>
    <w:rsid w:val="006F3591"/>
    <w:rsid w:val="006F3658"/>
    <w:rsid w:val="006F381B"/>
    <w:rsid w:val="006F3AD2"/>
    <w:rsid w:val="006F3B3F"/>
    <w:rsid w:val="006F3EF9"/>
    <w:rsid w:val="006F419D"/>
    <w:rsid w:val="006F4371"/>
    <w:rsid w:val="006F44C0"/>
    <w:rsid w:val="006F4655"/>
    <w:rsid w:val="006F5018"/>
    <w:rsid w:val="006F520E"/>
    <w:rsid w:val="006F5428"/>
    <w:rsid w:val="006F575C"/>
    <w:rsid w:val="006F5820"/>
    <w:rsid w:val="006F5DE2"/>
    <w:rsid w:val="006F6224"/>
    <w:rsid w:val="006F6515"/>
    <w:rsid w:val="006F6781"/>
    <w:rsid w:val="006F7557"/>
    <w:rsid w:val="006F7723"/>
    <w:rsid w:val="006F7977"/>
    <w:rsid w:val="006F7DA7"/>
    <w:rsid w:val="006F7EFE"/>
    <w:rsid w:val="007004FE"/>
    <w:rsid w:val="007008BF"/>
    <w:rsid w:val="00700CBD"/>
    <w:rsid w:val="00700F73"/>
    <w:rsid w:val="00701521"/>
    <w:rsid w:val="0070194F"/>
    <w:rsid w:val="00701D71"/>
    <w:rsid w:val="00701DF8"/>
    <w:rsid w:val="0070218A"/>
    <w:rsid w:val="007022AC"/>
    <w:rsid w:val="0070235C"/>
    <w:rsid w:val="00702979"/>
    <w:rsid w:val="0070298C"/>
    <w:rsid w:val="00702B68"/>
    <w:rsid w:val="00702C10"/>
    <w:rsid w:val="00702EF9"/>
    <w:rsid w:val="00702FB4"/>
    <w:rsid w:val="00703339"/>
    <w:rsid w:val="00703363"/>
    <w:rsid w:val="0070338B"/>
    <w:rsid w:val="007033A8"/>
    <w:rsid w:val="007033E6"/>
    <w:rsid w:val="007034BB"/>
    <w:rsid w:val="00703856"/>
    <w:rsid w:val="00703B19"/>
    <w:rsid w:val="00703CD2"/>
    <w:rsid w:val="00703E48"/>
    <w:rsid w:val="00703F0A"/>
    <w:rsid w:val="007042D6"/>
    <w:rsid w:val="007043D1"/>
    <w:rsid w:val="00704633"/>
    <w:rsid w:val="007048AB"/>
    <w:rsid w:val="007048DD"/>
    <w:rsid w:val="00704931"/>
    <w:rsid w:val="00704A3B"/>
    <w:rsid w:val="00704BD0"/>
    <w:rsid w:val="00705195"/>
    <w:rsid w:val="007059A2"/>
    <w:rsid w:val="00705AFB"/>
    <w:rsid w:val="00705DA8"/>
    <w:rsid w:val="007060F7"/>
    <w:rsid w:val="007064A6"/>
    <w:rsid w:val="007064D1"/>
    <w:rsid w:val="00707419"/>
    <w:rsid w:val="007075AA"/>
    <w:rsid w:val="00707689"/>
    <w:rsid w:val="00707869"/>
    <w:rsid w:val="007079AE"/>
    <w:rsid w:val="0071048A"/>
    <w:rsid w:val="007104E2"/>
    <w:rsid w:val="00710605"/>
    <w:rsid w:val="00710B5E"/>
    <w:rsid w:val="0071102B"/>
    <w:rsid w:val="00711098"/>
    <w:rsid w:val="007114CE"/>
    <w:rsid w:val="007116AA"/>
    <w:rsid w:val="00711767"/>
    <w:rsid w:val="00711848"/>
    <w:rsid w:val="007118E3"/>
    <w:rsid w:val="00711965"/>
    <w:rsid w:val="00711AAC"/>
    <w:rsid w:val="00711D15"/>
    <w:rsid w:val="00711EC1"/>
    <w:rsid w:val="00711ECB"/>
    <w:rsid w:val="007126CE"/>
    <w:rsid w:val="00712912"/>
    <w:rsid w:val="00712E2B"/>
    <w:rsid w:val="007132CC"/>
    <w:rsid w:val="0071344E"/>
    <w:rsid w:val="00713484"/>
    <w:rsid w:val="007139E4"/>
    <w:rsid w:val="00713A2F"/>
    <w:rsid w:val="00713BDE"/>
    <w:rsid w:val="00713F6C"/>
    <w:rsid w:val="00713FCF"/>
    <w:rsid w:val="00713FF5"/>
    <w:rsid w:val="00714384"/>
    <w:rsid w:val="007147E7"/>
    <w:rsid w:val="00714AC5"/>
    <w:rsid w:val="00714B61"/>
    <w:rsid w:val="00714B74"/>
    <w:rsid w:val="00714EB2"/>
    <w:rsid w:val="00714F2B"/>
    <w:rsid w:val="007152A9"/>
    <w:rsid w:val="007157EE"/>
    <w:rsid w:val="00715834"/>
    <w:rsid w:val="007159C0"/>
    <w:rsid w:val="00715A12"/>
    <w:rsid w:val="00715D3B"/>
    <w:rsid w:val="00715E05"/>
    <w:rsid w:val="007160FE"/>
    <w:rsid w:val="00716201"/>
    <w:rsid w:val="007169A5"/>
    <w:rsid w:val="007169BE"/>
    <w:rsid w:val="00716B55"/>
    <w:rsid w:val="0071759F"/>
    <w:rsid w:val="00717681"/>
    <w:rsid w:val="00717D09"/>
    <w:rsid w:val="00717EF8"/>
    <w:rsid w:val="00720195"/>
    <w:rsid w:val="007206A0"/>
    <w:rsid w:val="00720CB5"/>
    <w:rsid w:val="00720E19"/>
    <w:rsid w:val="00720FE7"/>
    <w:rsid w:val="007213BD"/>
    <w:rsid w:val="00721968"/>
    <w:rsid w:val="00722125"/>
    <w:rsid w:val="007222C1"/>
    <w:rsid w:val="00722524"/>
    <w:rsid w:val="007229B0"/>
    <w:rsid w:val="00722F71"/>
    <w:rsid w:val="00723149"/>
    <w:rsid w:val="007233B4"/>
    <w:rsid w:val="0072415D"/>
    <w:rsid w:val="00724225"/>
    <w:rsid w:val="007246C9"/>
    <w:rsid w:val="00724B5F"/>
    <w:rsid w:val="0072505E"/>
    <w:rsid w:val="0072519F"/>
    <w:rsid w:val="00725662"/>
    <w:rsid w:val="0072575C"/>
    <w:rsid w:val="00726472"/>
    <w:rsid w:val="0072685B"/>
    <w:rsid w:val="007269E4"/>
    <w:rsid w:val="0072710C"/>
    <w:rsid w:val="007273B6"/>
    <w:rsid w:val="00727A91"/>
    <w:rsid w:val="007302E4"/>
    <w:rsid w:val="007307E3"/>
    <w:rsid w:val="0073099E"/>
    <w:rsid w:val="00730A27"/>
    <w:rsid w:val="00730CAC"/>
    <w:rsid w:val="007313E9"/>
    <w:rsid w:val="00731481"/>
    <w:rsid w:val="0073155E"/>
    <w:rsid w:val="00731774"/>
    <w:rsid w:val="00731C8F"/>
    <w:rsid w:val="00732F04"/>
    <w:rsid w:val="007331D5"/>
    <w:rsid w:val="0073324B"/>
    <w:rsid w:val="0073328F"/>
    <w:rsid w:val="007334CC"/>
    <w:rsid w:val="0073405A"/>
    <w:rsid w:val="007340D2"/>
    <w:rsid w:val="0073474D"/>
    <w:rsid w:val="007348EE"/>
    <w:rsid w:val="0073493F"/>
    <w:rsid w:val="00734AA1"/>
    <w:rsid w:val="00734AE5"/>
    <w:rsid w:val="00734BC2"/>
    <w:rsid w:val="00735069"/>
    <w:rsid w:val="0073508E"/>
    <w:rsid w:val="00735246"/>
    <w:rsid w:val="007352D0"/>
    <w:rsid w:val="00735636"/>
    <w:rsid w:val="00735B98"/>
    <w:rsid w:val="00735E36"/>
    <w:rsid w:val="00735EEC"/>
    <w:rsid w:val="00735FC8"/>
    <w:rsid w:val="0073601A"/>
    <w:rsid w:val="00737401"/>
    <w:rsid w:val="007379AB"/>
    <w:rsid w:val="00737AC6"/>
    <w:rsid w:val="00737FFE"/>
    <w:rsid w:val="007402B9"/>
    <w:rsid w:val="00740AFB"/>
    <w:rsid w:val="00741241"/>
    <w:rsid w:val="0074159F"/>
    <w:rsid w:val="007416B1"/>
    <w:rsid w:val="00741817"/>
    <w:rsid w:val="00741865"/>
    <w:rsid w:val="0074192A"/>
    <w:rsid w:val="0074193A"/>
    <w:rsid w:val="0074197F"/>
    <w:rsid w:val="007419E2"/>
    <w:rsid w:val="00741B98"/>
    <w:rsid w:val="0074251A"/>
    <w:rsid w:val="0074264A"/>
    <w:rsid w:val="00742B40"/>
    <w:rsid w:val="00742D7B"/>
    <w:rsid w:val="00742D96"/>
    <w:rsid w:val="007430AF"/>
    <w:rsid w:val="0074334B"/>
    <w:rsid w:val="0074363D"/>
    <w:rsid w:val="00743E6B"/>
    <w:rsid w:val="00744041"/>
    <w:rsid w:val="007441BD"/>
    <w:rsid w:val="0074427A"/>
    <w:rsid w:val="00744E30"/>
    <w:rsid w:val="00745160"/>
    <w:rsid w:val="007451AB"/>
    <w:rsid w:val="00745258"/>
    <w:rsid w:val="0074532F"/>
    <w:rsid w:val="00745503"/>
    <w:rsid w:val="0074559B"/>
    <w:rsid w:val="007455C8"/>
    <w:rsid w:val="0074585C"/>
    <w:rsid w:val="007459F0"/>
    <w:rsid w:val="00745A07"/>
    <w:rsid w:val="00745D24"/>
    <w:rsid w:val="0074632B"/>
    <w:rsid w:val="007465BD"/>
    <w:rsid w:val="0074673B"/>
    <w:rsid w:val="00746876"/>
    <w:rsid w:val="00746922"/>
    <w:rsid w:val="00746B50"/>
    <w:rsid w:val="00746F6E"/>
    <w:rsid w:val="007475AA"/>
    <w:rsid w:val="007476E7"/>
    <w:rsid w:val="00747910"/>
    <w:rsid w:val="00747C54"/>
    <w:rsid w:val="00747C65"/>
    <w:rsid w:val="00747D93"/>
    <w:rsid w:val="0075004F"/>
    <w:rsid w:val="007507F0"/>
    <w:rsid w:val="00750B0E"/>
    <w:rsid w:val="00750D15"/>
    <w:rsid w:val="00751AA0"/>
    <w:rsid w:val="0075210A"/>
    <w:rsid w:val="00752960"/>
    <w:rsid w:val="00752B79"/>
    <w:rsid w:val="00752C79"/>
    <w:rsid w:val="00752F6E"/>
    <w:rsid w:val="007536C5"/>
    <w:rsid w:val="00753876"/>
    <w:rsid w:val="00753930"/>
    <w:rsid w:val="00753CF3"/>
    <w:rsid w:val="00753FD2"/>
    <w:rsid w:val="00754049"/>
    <w:rsid w:val="00754142"/>
    <w:rsid w:val="007542C7"/>
    <w:rsid w:val="0075468F"/>
    <w:rsid w:val="007547CF"/>
    <w:rsid w:val="007549B4"/>
    <w:rsid w:val="00754E0E"/>
    <w:rsid w:val="007556D3"/>
    <w:rsid w:val="00755B41"/>
    <w:rsid w:val="0075651D"/>
    <w:rsid w:val="00756901"/>
    <w:rsid w:val="0075692E"/>
    <w:rsid w:val="00756E84"/>
    <w:rsid w:val="00756EB2"/>
    <w:rsid w:val="007570E6"/>
    <w:rsid w:val="007571E3"/>
    <w:rsid w:val="00757417"/>
    <w:rsid w:val="0075760E"/>
    <w:rsid w:val="0075762C"/>
    <w:rsid w:val="007577E1"/>
    <w:rsid w:val="0075783A"/>
    <w:rsid w:val="00757912"/>
    <w:rsid w:val="00757A6B"/>
    <w:rsid w:val="00757F8E"/>
    <w:rsid w:val="0076056D"/>
    <w:rsid w:val="007609C4"/>
    <w:rsid w:val="00760B12"/>
    <w:rsid w:val="00760FAD"/>
    <w:rsid w:val="007610C5"/>
    <w:rsid w:val="007617A5"/>
    <w:rsid w:val="00761936"/>
    <w:rsid w:val="007619E9"/>
    <w:rsid w:val="00761CA2"/>
    <w:rsid w:val="00762465"/>
    <w:rsid w:val="0076253B"/>
    <w:rsid w:val="0076258F"/>
    <w:rsid w:val="00762719"/>
    <w:rsid w:val="00762A71"/>
    <w:rsid w:val="00762FE7"/>
    <w:rsid w:val="00763349"/>
    <w:rsid w:val="0076363A"/>
    <w:rsid w:val="0076381C"/>
    <w:rsid w:val="00763F8A"/>
    <w:rsid w:val="0076431A"/>
    <w:rsid w:val="007644E7"/>
    <w:rsid w:val="0076454A"/>
    <w:rsid w:val="0076462D"/>
    <w:rsid w:val="00764641"/>
    <w:rsid w:val="00764A06"/>
    <w:rsid w:val="00764B89"/>
    <w:rsid w:val="00764C03"/>
    <w:rsid w:val="00764D4E"/>
    <w:rsid w:val="00764E28"/>
    <w:rsid w:val="00764E54"/>
    <w:rsid w:val="00764EE6"/>
    <w:rsid w:val="007650C8"/>
    <w:rsid w:val="007655AC"/>
    <w:rsid w:val="0076578B"/>
    <w:rsid w:val="007657B1"/>
    <w:rsid w:val="00765C25"/>
    <w:rsid w:val="00765C6C"/>
    <w:rsid w:val="00766109"/>
    <w:rsid w:val="00766322"/>
    <w:rsid w:val="00766369"/>
    <w:rsid w:val="00766472"/>
    <w:rsid w:val="00766522"/>
    <w:rsid w:val="0076654A"/>
    <w:rsid w:val="007669D0"/>
    <w:rsid w:val="00766B59"/>
    <w:rsid w:val="00766B6E"/>
    <w:rsid w:val="00766DD8"/>
    <w:rsid w:val="00766F4C"/>
    <w:rsid w:val="007672E0"/>
    <w:rsid w:val="00767376"/>
    <w:rsid w:val="007674EB"/>
    <w:rsid w:val="00767554"/>
    <w:rsid w:val="00767942"/>
    <w:rsid w:val="00767977"/>
    <w:rsid w:val="00767C17"/>
    <w:rsid w:val="00767EE0"/>
    <w:rsid w:val="00767EF3"/>
    <w:rsid w:val="007704D5"/>
    <w:rsid w:val="007706CA"/>
    <w:rsid w:val="00770772"/>
    <w:rsid w:val="00770A19"/>
    <w:rsid w:val="00770B34"/>
    <w:rsid w:val="00770E12"/>
    <w:rsid w:val="00770F9C"/>
    <w:rsid w:val="00771189"/>
    <w:rsid w:val="00771542"/>
    <w:rsid w:val="00771654"/>
    <w:rsid w:val="007718FB"/>
    <w:rsid w:val="00771945"/>
    <w:rsid w:val="007720B0"/>
    <w:rsid w:val="0077213D"/>
    <w:rsid w:val="007728BD"/>
    <w:rsid w:val="007729DA"/>
    <w:rsid w:val="00772A88"/>
    <w:rsid w:val="007731CD"/>
    <w:rsid w:val="0077355F"/>
    <w:rsid w:val="00773D9A"/>
    <w:rsid w:val="00774299"/>
    <w:rsid w:val="007747B6"/>
    <w:rsid w:val="00774C9A"/>
    <w:rsid w:val="00774D37"/>
    <w:rsid w:val="00774DEB"/>
    <w:rsid w:val="00774DEC"/>
    <w:rsid w:val="007756CE"/>
    <w:rsid w:val="00775A43"/>
    <w:rsid w:val="00775C60"/>
    <w:rsid w:val="00775EF8"/>
    <w:rsid w:val="00776099"/>
    <w:rsid w:val="00776517"/>
    <w:rsid w:val="00776ADB"/>
    <w:rsid w:val="00776DF4"/>
    <w:rsid w:val="007771ED"/>
    <w:rsid w:val="00777360"/>
    <w:rsid w:val="00777680"/>
    <w:rsid w:val="007777BD"/>
    <w:rsid w:val="00777877"/>
    <w:rsid w:val="00777B19"/>
    <w:rsid w:val="00777C62"/>
    <w:rsid w:val="00777DD9"/>
    <w:rsid w:val="00777EC0"/>
    <w:rsid w:val="00777F9C"/>
    <w:rsid w:val="00777FA8"/>
    <w:rsid w:val="007800B4"/>
    <w:rsid w:val="007802F2"/>
    <w:rsid w:val="00780B2C"/>
    <w:rsid w:val="00780B53"/>
    <w:rsid w:val="007817D5"/>
    <w:rsid w:val="0078195D"/>
    <w:rsid w:val="00781CF1"/>
    <w:rsid w:val="00782005"/>
    <w:rsid w:val="00782221"/>
    <w:rsid w:val="00782A39"/>
    <w:rsid w:val="00782A4D"/>
    <w:rsid w:val="00782E49"/>
    <w:rsid w:val="007831F7"/>
    <w:rsid w:val="00783506"/>
    <w:rsid w:val="00783971"/>
    <w:rsid w:val="00784453"/>
    <w:rsid w:val="0078457B"/>
    <w:rsid w:val="007849F7"/>
    <w:rsid w:val="00784C29"/>
    <w:rsid w:val="00784FDA"/>
    <w:rsid w:val="007854BA"/>
    <w:rsid w:val="00785840"/>
    <w:rsid w:val="00785B4A"/>
    <w:rsid w:val="007861A8"/>
    <w:rsid w:val="007862BF"/>
    <w:rsid w:val="00786DF7"/>
    <w:rsid w:val="007873B2"/>
    <w:rsid w:val="00787A52"/>
    <w:rsid w:val="00787BB6"/>
    <w:rsid w:val="0079000A"/>
    <w:rsid w:val="0079008B"/>
    <w:rsid w:val="007905AA"/>
    <w:rsid w:val="0079068A"/>
    <w:rsid w:val="007907C6"/>
    <w:rsid w:val="00790957"/>
    <w:rsid w:val="00791411"/>
    <w:rsid w:val="00791436"/>
    <w:rsid w:val="0079184A"/>
    <w:rsid w:val="00791A6D"/>
    <w:rsid w:val="00791B38"/>
    <w:rsid w:val="007924D7"/>
    <w:rsid w:val="007924DB"/>
    <w:rsid w:val="007924FE"/>
    <w:rsid w:val="00792703"/>
    <w:rsid w:val="00792E93"/>
    <w:rsid w:val="00793085"/>
    <w:rsid w:val="0079312E"/>
    <w:rsid w:val="0079315D"/>
    <w:rsid w:val="007935A9"/>
    <w:rsid w:val="00793A6D"/>
    <w:rsid w:val="00793A86"/>
    <w:rsid w:val="00793CC9"/>
    <w:rsid w:val="00793E40"/>
    <w:rsid w:val="007943EA"/>
    <w:rsid w:val="007946B5"/>
    <w:rsid w:val="00794709"/>
    <w:rsid w:val="00794A28"/>
    <w:rsid w:val="00794A67"/>
    <w:rsid w:val="00794B46"/>
    <w:rsid w:val="0079514E"/>
    <w:rsid w:val="00795227"/>
    <w:rsid w:val="00795A16"/>
    <w:rsid w:val="00795EC5"/>
    <w:rsid w:val="00796308"/>
    <w:rsid w:val="00796630"/>
    <w:rsid w:val="0079668A"/>
    <w:rsid w:val="00796963"/>
    <w:rsid w:val="007970F5"/>
    <w:rsid w:val="00797363"/>
    <w:rsid w:val="00797CD9"/>
    <w:rsid w:val="00797D17"/>
    <w:rsid w:val="007A019E"/>
    <w:rsid w:val="007A0261"/>
    <w:rsid w:val="007A0555"/>
    <w:rsid w:val="007A06C9"/>
    <w:rsid w:val="007A09A5"/>
    <w:rsid w:val="007A09E0"/>
    <w:rsid w:val="007A0BD6"/>
    <w:rsid w:val="007A17C7"/>
    <w:rsid w:val="007A191A"/>
    <w:rsid w:val="007A19DB"/>
    <w:rsid w:val="007A1A5B"/>
    <w:rsid w:val="007A1AC6"/>
    <w:rsid w:val="007A1E6C"/>
    <w:rsid w:val="007A2046"/>
    <w:rsid w:val="007A2105"/>
    <w:rsid w:val="007A218E"/>
    <w:rsid w:val="007A2CFB"/>
    <w:rsid w:val="007A33DA"/>
    <w:rsid w:val="007A36AE"/>
    <w:rsid w:val="007A3BE9"/>
    <w:rsid w:val="007A3D26"/>
    <w:rsid w:val="007A401F"/>
    <w:rsid w:val="007A4402"/>
    <w:rsid w:val="007A46CF"/>
    <w:rsid w:val="007A4914"/>
    <w:rsid w:val="007A4C06"/>
    <w:rsid w:val="007A5064"/>
    <w:rsid w:val="007A513A"/>
    <w:rsid w:val="007A53F0"/>
    <w:rsid w:val="007A54CA"/>
    <w:rsid w:val="007A56A1"/>
    <w:rsid w:val="007A5833"/>
    <w:rsid w:val="007A5A38"/>
    <w:rsid w:val="007A5B40"/>
    <w:rsid w:val="007A5BA0"/>
    <w:rsid w:val="007A5BF4"/>
    <w:rsid w:val="007A5C98"/>
    <w:rsid w:val="007A5F83"/>
    <w:rsid w:val="007A6B92"/>
    <w:rsid w:val="007A754C"/>
    <w:rsid w:val="007A7761"/>
    <w:rsid w:val="007A77E1"/>
    <w:rsid w:val="007B032B"/>
    <w:rsid w:val="007B054B"/>
    <w:rsid w:val="007B06EE"/>
    <w:rsid w:val="007B0756"/>
    <w:rsid w:val="007B0B49"/>
    <w:rsid w:val="007B0DF4"/>
    <w:rsid w:val="007B0DF7"/>
    <w:rsid w:val="007B1064"/>
    <w:rsid w:val="007B10E1"/>
    <w:rsid w:val="007B11B6"/>
    <w:rsid w:val="007B1356"/>
    <w:rsid w:val="007B1A25"/>
    <w:rsid w:val="007B1F71"/>
    <w:rsid w:val="007B20BB"/>
    <w:rsid w:val="007B270B"/>
    <w:rsid w:val="007B2ABD"/>
    <w:rsid w:val="007B2D2D"/>
    <w:rsid w:val="007B2E6F"/>
    <w:rsid w:val="007B2E95"/>
    <w:rsid w:val="007B2EAA"/>
    <w:rsid w:val="007B3034"/>
    <w:rsid w:val="007B3039"/>
    <w:rsid w:val="007B327B"/>
    <w:rsid w:val="007B3773"/>
    <w:rsid w:val="007B391D"/>
    <w:rsid w:val="007B3B54"/>
    <w:rsid w:val="007B3C76"/>
    <w:rsid w:val="007B3DEC"/>
    <w:rsid w:val="007B4155"/>
    <w:rsid w:val="007B42CC"/>
    <w:rsid w:val="007B4458"/>
    <w:rsid w:val="007B45B5"/>
    <w:rsid w:val="007B470F"/>
    <w:rsid w:val="007B4768"/>
    <w:rsid w:val="007B49E0"/>
    <w:rsid w:val="007B4CF7"/>
    <w:rsid w:val="007B4E51"/>
    <w:rsid w:val="007B4F8F"/>
    <w:rsid w:val="007B537C"/>
    <w:rsid w:val="007B54A3"/>
    <w:rsid w:val="007B5593"/>
    <w:rsid w:val="007B55A1"/>
    <w:rsid w:val="007B563D"/>
    <w:rsid w:val="007B59FF"/>
    <w:rsid w:val="007B6539"/>
    <w:rsid w:val="007B65E0"/>
    <w:rsid w:val="007B6C2A"/>
    <w:rsid w:val="007B6E59"/>
    <w:rsid w:val="007B71AB"/>
    <w:rsid w:val="007B741A"/>
    <w:rsid w:val="007B76D2"/>
    <w:rsid w:val="007B77D3"/>
    <w:rsid w:val="007B7AC7"/>
    <w:rsid w:val="007C02BC"/>
    <w:rsid w:val="007C124A"/>
    <w:rsid w:val="007C1337"/>
    <w:rsid w:val="007C146B"/>
    <w:rsid w:val="007C1DB8"/>
    <w:rsid w:val="007C1F41"/>
    <w:rsid w:val="007C23BA"/>
    <w:rsid w:val="007C241A"/>
    <w:rsid w:val="007C2C5C"/>
    <w:rsid w:val="007C2E46"/>
    <w:rsid w:val="007C2EA4"/>
    <w:rsid w:val="007C2F38"/>
    <w:rsid w:val="007C3BCD"/>
    <w:rsid w:val="007C3E80"/>
    <w:rsid w:val="007C428F"/>
    <w:rsid w:val="007C4F94"/>
    <w:rsid w:val="007C5620"/>
    <w:rsid w:val="007C5673"/>
    <w:rsid w:val="007C589D"/>
    <w:rsid w:val="007C6443"/>
    <w:rsid w:val="007C65AD"/>
    <w:rsid w:val="007C65BD"/>
    <w:rsid w:val="007C67A1"/>
    <w:rsid w:val="007C69A6"/>
    <w:rsid w:val="007C6A47"/>
    <w:rsid w:val="007C6D8F"/>
    <w:rsid w:val="007C7094"/>
    <w:rsid w:val="007C7442"/>
    <w:rsid w:val="007C7744"/>
    <w:rsid w:val="007C78A8"/>
    <w:rsid w:val="007C79D8"/>
    <w:rsid w:val="007C79EF"/>
    <w:rsid w:val="007D001A"/>
    <w:rsid w:val="007D008A"/>
    <w:rsid w:val="007D0110"/>
    <w:rsid w:val="007D0516"/>
    <w:rsid w:val="007D0D01"/>
    <w:rsid w:val="007D0E91"/>
    <w:rsid w:val="007D1121"/>
    <w:rsid w:val="007D12D2"/>
    <w:rsid w:val="007D1363"/>
    <w:rsid w:val="007D155F"/>
    <w:rsid w:val="007D18EA"/>
    <w:rsid w:val="007D1A34"/>
    <w:rsid w:val="007D1BBC"/>
    <w:rsid w:val="007D1C0D"/>
    <w:rsid w:val="007D1DC4"/>
    <w:rsid w:val="007D2359"/>
    <w:rsid w:val="007D2922"/>
    <w:rsid w:val="007D34FE"/>
    <w:rsid w:val="007D37E4"/>
    <w:rsid w:val="007D3B4A"/>
    <w:rsid w:val="007D3C3F"/>
    <w:rsid w:val="007D41A0"/>
    <w:rsid w:val="007D46EB"/>
    <w:rsid w:val="007D46F5"/>
    <w:rsid w:val="007D49C3"/>
    <w:rsid w:val="007D4C7E"/>
    <w:rsid w:val="007D4CA5"/>
    <w:rsid w:val="007D4F63"/>
    <w:rsid w:val="007D51E8"/>
    <w:rsid w:val="007D531C"/>
    <w:rsid w:val="007D5B28"/>
    <w:rsid w:val="007D5BEB"/>
    <w:rsid w:val="007D5C1E"/>
    <w:rsid w:val="007D69C2"/>
    <w:rsid w:val="007D6BD6"/>
    <w:rsid w:val="007D6DF6"/>
    <w:rsid w:val="007D6DF9"/>
    <w:rsid w:val="007D6E2B"/>
    <w:rsid w:val="007D7078"/>
    <w:rsid w:val="007D71E8"/>
    <w:rsid w:val="007D7290"/>
    <w:rsid w:val="007D72A1"/>
    <w:rsid w:val="007D74BE"/>
    <w:rsid w:val="007D768C"/>
    <w:rsid w:val="007D7BBE"/>
    <w:rsid w:val="007E023D"/>
    <w:rsid w:val="007E029E"/>
    <w:rsid w:val="007E03C3"/>
    <w:rsid w:val="007E0403"/>
    <w:rsid w:val="007E05B1"/>
    <w:rsid w:val="007E0664"/>
    <w:rsid w:val="007E0916"/>
    <w:rsid w:val="007E0C2B"/>
    <w:rsid w:val="007E0C63"/>
    <w:rsid w:val="007E0D37"/>
    <w:rsid w:val="007E114C"/>
    <w:rsid w:val="007E1172"/>
    <w:rsid w:val="007E1282"/>
    <w:rsid w:val="007E166B"/>
    <w:rsid w:val="007E1A56"/>
    <w:rsid w:val="007E2097"/>
    <w:rsid w:val="007E2139"/>
    <w:rsid w:val="007E256D"/>
    <w:rsid w:val="007E2AF0"/>
    <w:rsid w:val="007E2C28"/>
    <w:rsid w:val="007E2DAC"/>
    <w:rsid w:val="007E2E40"/>
    <w:rsid w:val="007E3175"/>
    <w:rsid w:val="007E3655"/>
    <w:rsid w:val="007E37A8"/>
    <w:rsid w:val="007E393A"/>
    <w:rsid w:val="007E397F"/>
    <w:rsid w:val="007E3A4F"/>
    <w:rsid w:val="007E3A80"/>
    <w:rsid w:val="007E3BB5"/>
    <w:rsid w:val="007E3C6E"/>
    <w:rsid w:val="007E4316"/>
    <w:rsid w:val="007E47A0"/>
    <w:rsid w:val="007E4DB3"/>
    <w:rsid w:val="007E4FC9"/>
    <w:rsid w:val="007E5045"/>
    <w:rsid w:val="007E52E5"/>
    <w:rsid w:val="007E53ED"/>
    <w:rsid w:val="007E5EE2"/>
    <w:rsid w:val="007E685C"/>
    <w:rsid w:val="007E6876"/>
    <w:rsid w:val="007E6974"/>
    <w:rsid w:val="007E6BCB"/>
    <w:rsid w:val="007E6D16"/>
    <w:rsid w:val="007E6E6B"/>
    <w:rsid w:val="007E7323"/>
    <w:rsid w:val="007E7364"/>
    <w:rsid w:val="007E7450"/>
    <w:rsid w:val="007E76EC"/>
    <w:rsid w:val="007E77D0"/>
    <w:rsid w:val="007E7B2D"/>
    <w:rsid w:val="007E7B55"/>
    <w:rsid w:val="007E7CA3"/>
    <w:rsid w:val="007E7D0B"/>
    <w:rsid w:val="007E7DC9"/>
    <w:rsid w:val="007E7FF5"/>
    <w:rsid w:val="007F0606"/>
    <w:rsid w:val="007F0961"/>
    <w:rsid w:val="007F0C64"/>
    <w:rsid w:val="007F0E60"/>
    <w:rsid w:val="007F1BE3"/>
    <w:rsid w:val="007F1E1D"/>
    <w:rsid w:val="007F2167"/>
    <w:rsid w:val="007F21A1"/>
    <w:rsid w:val="007F22D5"/>
    <w:rsid w:val="007F26F4"/>
    <w:rsid w:val="007F2841"/>
    <w:rsid w:val="007F2A46"/>
    <w:rsid w:val="007F2BE7"/>
    <w:rsid w:val="007F3235"/>
    <w:rsid w:val="007F3451"/>
    <w:rsid w:val="007F351C"/>
    <w:rsid w:val="007F36A2"/>
    <w:rsid w:val="007F38D6"/>
    <w:rsid w:val="007F391A"/>
    <w:rsid w:val="007F3A63"/>
    <w:rsid w:val="007F3D14"/>
    <w:rsid w:val="007F44C3"/>
    <w:rsid w:val="007F4530"/>
    <w:rsid w:val="007F45C1"/>
    <w:rsid w:val="007F465D"/>
    <w:rsid w:val="007F465F"/>
    <w:rsid w:val="007F46E3"/>
    <w:rsid w:val="007F471F"/>
    <w:rsid w:val="007F482D"/>
    <w:rsid w:val="007F48B3"/>
    <w:rsid w:val="007F4B93"/>
    <w:rsid w:val="007F4E53"/>
    <w:rsid w:val="007F4EAF"/>
    <w:rsid w:val="007F522C"/>
    <w:rsid w:val="007F543D"/>
    <w:rsid w:val="007F5791"/>
    <w:rsid w:val="007F5897"/>
    <w:rsid w:val="007F592F"/>
    <w:rsid w:val="007F5A56"/>
    <w:rsid w:val="007F5CC4"/>
    <w:rsid w:val="007F5DEC"/>
    <w:rsid w:val="007F5F02"/>
    <w:rsid w:val="007F60D0"/>
    <w:rsid w:val="007F6A54"/>
    <w:rsid w:val="007F6B50"/>
    <w:rsid w:val="007F6EAB"/>
    <w:rsid w:val="007F6FF8"/>
    <w:rsid w:val="007F7195"/>
    <w:rsid w:val="007F72E2"/>
    <w:rsid w:val="007F77FC"/>
    <w:rsid w:val="007F7AF7"/>
    <w:rsid w:val="007F7FF4"/>
    <w:rsid w:val="008006DF"/>
    <w:rsid w:val="00800D1F"/>
    <w:rsid w:val="00800D88"/>
    <w:rsid w:val="0080148C"/>
    <w:rsid w:val="0080157F"/>
    <w:rsid w:val="008016CF"/>
    <w:rsid w:val="00801B40"/>
    <w:rsid w:val="00801C62"/>
    <w:rsid w:val="00801D0C"/>
    <w:rsid w:val="0080249B"/>
    <w:rsid w:val="00802631"/>
    <w:rsid w:val="0080270D"/>
    <w:rsid w:val="008030FD"/>
    <w:rsid w:val="00803492"/>
    <w:rsid w:val="008034A9"/>
    <w:rsid w:val="0080370A"/>
    <w:rsid w:val="00803B20"/>
    <w:rsid w:val="00803D81"/>
    <w:rsid w:val="00803F57"/>
    <w:rsid w:val="0080421F"/>
    <w:rsid w:val="00804364"/>
    <w:rsid w:val="008047D5"/>
    <w:rsid w:val="00804ADB"/>
    <w:rsid w:val="00804BB2"/>
    <w:rsid w:val="00804D96"/>
    <w:rsid w:val="00804DA1"/>
    <w:rsid w:val="00804F9C"/>
    <w:rsid w:val="00805064"/>
    <w:rsid w:val="008052D3"/>
    <w:rsid w:val="008053C7"/>
    <w:rsid w:val="008055B9"/>
    <w:rsid w:val="00805973"/>
    <w:rsid w:val="00805A39"/>
    <w:rsid w:val="00805ADF"/>
    <w:rsid w:val="00805C17"/>
    <w:rsid w:val="00805DF4"/>
    <w:rsid w:val="0080622D"/>
    <w:rsid w:val="0080686C"/>
    <w:rsid w:val="00807239"/>
    <w:rsid w:val="0080744B"/>
    <w:rsid w:val="0080753A"/>
    <w:rsid w:val="00807A62"/>
    <w:rsid w:val="00807A6D"/>
    <w:rsid w:val="00807F5D"/>
    <w:rsid w:val="00810085"/>
    <w:rsid w:val="008101A2"/>
    <w:rsid w:val="00810C42"/>
    <w:rsid w:val="00811005"/>
    <w:rsid w:val="0081121C"/>
    <w:rsid w:val="008113CF"/>
    <w:rsid w:val="0081160A"/>
    <w:rsid w:val="00811E5F"/>
    <w:rsid w:val="00811FBC"/>
    <w:rsid w:val="0081287F"/>
    <w:rsid w:val="00812A33"/>
    <w:rsid w:val="00812B57"/>
    <w:rsid w:val="00812F02"/>
    <w:rsid w:val="00813752"/>
    <w:rsid w:val="008142CB"/>
    <w:rsid w:val="008142EA"/>
    <w:rsid w:val="0081433A"/>
    <w:rsid w:val="00814349"/>
    <w:rsid w:val="008144AC"/>
    <w:rsid w:val="00814534"/>
    <w:rsid w:val="00814924"/>
    <w:rsid w:val="0081504E"/>
    <w:rsid w:val="008153D0"/>
    <w:rsid w:val="008157BF"/>
    <w:rsid w:val="00815C15"/>
    <w:rsid w:val="00815C80"/>
    <w:rsid w:val="00815D30"/>
    <w:rsid w:val="00815E09"/>
    <w:rsid w:val="00815EBA"/>
    <w:rsid w:val="00816521"/>
    <w:rsid w:val="00816727"/>
    <w:rsid w:val="00816A7B"/>
    <w:rsid w:val="00816C87"/>
    <w:rsid w:val="008171E1"/>
    <w:rsid w:val="008172D7"/>
    <w:rsid w:val="00817553"/>
    <w:rsid w:val="008175D3"/>
    <w:rsid w:val="008177F1"/>
    <w:rsid w:val="00817CD8"/>
    <w:rsid w:val="00817D50"/>
    <w:rsid w:val="00820157"/>
    <w:rsid w:val="00820444"/>
    <w:rsid w:val="008209B6"/>
    <w:rsid w:val="00820AA0"/>
    <w:rsid w:val="00820FEC"/>
    <w:rsid w:val="008213D7"/>
    <w:rsid w:val="0082164C"/>
    <w:rsid w:val="00821EAA"/>
    <w:rsid w:val="00821FD8"/>
    <w:rsid w:val="00822331"/>
    <w:rsid w:val="008223FD"/>
    <w:rsid w:val="008226B0"/>
    <w:rsid w:val="008229C8"/>
    <w:rsid w:val="008231F3"/>
    <w:rsid w:val="0082321F"/>
    <w:rsid w:val="008234A1"/>
    <w:rsid w:val="0082369B"/>
    <w:rsid w:val="008238D5"/>
    <w:rsid w:val="00823AC2"/>
    <w:rsid w:val="00823E1F"/>
    <w:rsid w:val="00823ECC"/>
    <w:rsid w:val="008240D7"/>
    <w:rsid w:val="0082411E"/>
    <w:rsid w:val="008241EC"/>
    <w:rsid w:val="0082454D"/>
    <w:rsid w:val="008245E1"/>
    <w:rsid w:val="008245EE"/>
    <w:rsid w:val="00824A36"/>
    <w:rsid w:val="00824F4A"/>
    <w:rsid w:val="00825208"/>
    <w:rsid w:val="008254C9"/>
    <w:rsid w:val="00825C18"/>
    <w:rsid w:val="00825EB5"/>
    <w:rsid w:val="00826B4E"/>
    <w:rsid w:val="00826C33"/>
    <w:rsid w:val="00826C35"/>
    <w:rsid w:val="00826F68"/>
    <w:rsid w:val="00827157"/>
    <w:rsid w:val="008274A7"/>
    <w:rsid w:val="00827B8F"/>
    <w:rsid w:val="00827DE6"/>
    <w:rsid w:val="00827DEA"/>
    <w:rsid w:val="00827DF8"/>
    <w:rsid w:val="00827E5E"/>
    <w:rsid w:val="0083002C"/>
    <w:rsid w:val="0083064F"/>
    <w:rsid w:val="008307BC"/>
    <w:rsid w:val="00830A8D"/>
    <w:rsid w:val="00830DFA"/>
    <w:rsid w:val="00831044"/>
    <w:rsid w:val="0083178C"/>
    <w:rsid w:val="00831D30"/>
    <w:rsid w:val="00832251"/>
    <w:rsid w:val="008322D9"/>
    <w:rsid w:val="0083252D"/>
    <w:rsid w:val="00832853"/>
    <w:rsid w:val="00832BFF"/>
    <w:rsid w:val="00832D8B"/>
    <w:rsid w:val="00832EBA"/>
    <w:rsid w:val="00832FC7"/>
    <w:rsid w:val="008330B9"/>
    <w:rsid w:val="008330CB"/>
    <w:rsid w:val="00833229"/>
    <w:rsid w:val="008333CB"/>
    <w:rsid w:val="00833852"/>
    <w:rsid w:val="00833BB6"/>
    <w:rsid w:val="00833C8F"/>
    <w:rsid w:val="00833F7C"/>
    <w:rsid w:val="0083400D"/>
    <w:rsid w:val="00834184"/>
    <w:rsid w:val="008343A2"/>
    <w:rsid w:val="008346C6"/>
    <w:rsid w:val="00834754"/>
    <w:rsid w:val="008348AD"/>
    <w:rsid w:val="00834AF0"/>
    <w:rsid w:val="00834BA6"/>
    <w:rsid w:val="00834C7B"/>
    <w:rsid w:val="00834F32"/>
    <w:rsid w:val="00834FCA"/>
    <w:rsid w:val="0083530A"/>
    <w:rsid w:val="00835828"/>
    <w:rsid w:val="00835928"/>
    <w:rsid w:val="00835A63"/>
    <w:rsid w:val="00835AE9"/>
    <w:rsid w:val="00835D55"/>
    <w:rsid w:val="008367BC"/>
    <w:rsid w:val="00836877"/>
    <w:rsid w:val="0083699F"/>
    <w:rsid w:val="0083750F"/>
    <w:rsid w:val="00837677"/>
    <w:rsid w:val="0083778E"/>
    <w:rsid w:val="008377B8"/>
    <w:rsid w:val="00837D11"/>
    <w:rsid w:val="00837F42"/>
    <w:rsid w:val="0084002D"/>
    <w:rsid w:val="00840AF9"/>
    <w:rsid w:val="00840B94"/>
    <w:rsid w:val="00840BD4"/>
    <w:rsid w:val="00841335"/>
    <w:rsid w:val="0084139F"/>
    <w:rsid w:val="008413EA"/>
    <w:rsid w:val="008416FC"/>
    <w:rsid w:val="00841778"/>
    <w:rsid w:val="00841795"/>
    <w:rsid w:val="0084183D"/>
    <w:rsid w:val="00841E2C"/>
    <w:rsid w:val="00842948"/>
    <w:rsid w:val="00842A53"/>
    <w:rsid w:val="008432B2"/>
    <w:rsid w:val="008446DD"/>
    <w:rsid w:val="008449FA"/>
    <w:rsid w:val="00844D9D"/>
    <w:rsid w:val="00844F89"/>
    <w:rsid w:val="008450E2"/>
    <w:rsid w:val="00845182"/>
    <w:rsid w:val="008452F8"/>
    <w:rsid w:val="00845AAB"/>
    <w:rsid w:val="00845B66"/>
    <w:rsid w:val="00845E08"/>
    <w:rsid w:val="00846098"/>
    <w:rsid w:val="008462EC"/>
    <w:rsid w:val="00846388"/>
    <w:rsid w:val="008465A4"/>
    <w:rsid w:val="00846B47"/>
    <w:rsid w:val="00846BC9"/>
    <w:rsid w:val="008470AA"/>
    <w:rsid w:val="00847403"/>
    <w:rsid w:val="008475A4"/>
    <w:rsid w:val="00847725"/>
    <w:rsid w:val="0084777D"/>
    <w:rsid w:val="00847A78"/>
    <w:rsid w:val="00847DFA"/>
    <w:rsid w:val="0085028F"/>
    <w:rsid w:val="00850C5F"/>
    <w:rsid w:val="00850C70"/>
    <w:rsid w:val="00850D49"/>
    <w:rsid w:val="008513BF"/>
    <w:rsid w:val="00851E1A"/>
    <w:rsid w:val="00852029"/>
    <w:rsid w:val="00852309"/>
    <w:rsid w:val="008523C1"/>
    <w:rsid w:val="00852522"/>
    <w:rsid w:val="00852DA2"/>
    <w:rsid w:val="00852E05"/>
    <w:rsid w:val="008531AB"/>
    <w:rsid w:val="00853333"/>
    <w:rsid w:val="00853AF3"/>
    <w:rsid w:val="00853E0F"/>
    <w:rsid w:val="00853F0A"/>
    <w:rsid w:val="00853F85"/>
    <w:rsid w:val="0085410D"/>
    <w:rsid w:val="008547F2"/>
    <w:rsid w:val="00854815"/>
    <w:rsid w:val="008549DE"/>
    <w:rsid w:val="00854AB6"/>
    <w:rsid w:val="00854FB4"/>
    <w:rsid w:val="008555D4"/>
    <w:rsid w:val="00855693"/>
    <w:rsid w:val="00855A2C"/>
    <w:rsid w:val="00855A49"/>
    <w:rsid w:val="00855CB8"/>
    <w:rsid w:val="00855CE6"/>
    <w:rsid w:val="00856005"/>
    <w:rsid w:val="0085670C"/>
    <w:rsid w:val="00856748"/>
    <w:rsid w:val="008567B7"/>
    <w:rsid w:val="00856AF0"/>
    <w:rsid w:val="00856CAA"/>
    <w:rsid w:val="00857174"/>
    <w:rsid w:val="00857248"/>
    <w:rsid w:val="00857333"/>
    <w:rsid w:val="00857659"/>
    <w:rsid w:val="0085786C"/>
    <w:rsid w:val="008578D5"/>
    <w:rsid w:val="008578E3"/>
    <w:rsid w:val="00857ADA"/>
    <w:rsid w:val="00857BCB"/>
    <w:rsid w:val="0086010C"/>
    <w:rsid w:val="00860225"/>
    <w:rsid w:val="0086025D"/>
    <w:rsid w:val="00860470"/>
    <w:rsid w:val="00860473"/>
    <w:rsid w:val="0086071F"/>
    <w:rsid w:val="008607E2"/>
    <w:rsid w:val="00860816"/>
    <w:rsid w:val="008609EC"/>
    <w:rsid w:val="00860AB4"/>
    <w:rsid w:val="00860E9F"/>
    <w:rsid w:val="0086113A"/>
    <w:rsid w:val="008616E7"/>
    <w:rsid w:val="00861728"/>
    <w:rsid w:val="00861A8F"/>
    <w:rsid w:val="00861FFC"/>
    <w:rsid w:val="008621E2"/>
    <w:rsid w:val="008622FB"/>
    <w:rsid w:val="008627B5"/>
    <w:rsid w:val="0086297D"/>
    <w:rsid w:val="00862BF8"/>
    <w:rsid w:val="00862DDD"/>
    <w:rsid w:val="0086333B"/>
    <w:rsid w:val="008633C9"/>
    <w:rsid w:val="00863B84"/>
    <w:rsid w:val="00864055"/>
    <w:rsid w:val="00864190"/>
    <w:rsid w:val="00864616"/>
    <w:rsid w:val="00864704"/>
    <w:rsid w:val="00864917"/>
    <w:rsid w:val="008649A3"/>
    <w:rsid w:val="00864A8A"/>
    <w:rsid w:val="00864C3A"/>
    <w:rsid w:val="00864C51"/>
    <w:rsid w:val="008653EE"/>
    <w:rsid w:val="00865601"/>
    <w:rsid w:val="00865613"/>
    <w:rsid w:val="00865999"/>
    <w:rsid w:val="00865A16"/>
    <w:rsid w:val="008660D6"/>
    <w:rsid w:val="008661A8"/>
    <w:rsid w:val="00866A6C"/>
    <w:rsid w:val="00866FA9"/>
    <w:rsid w:val="008671C3"/>
    <w:rsid w:val="008674BA"/>
    <w:rsid w:val="00867557"/>
    <w:rsid w:val="0086791A"/>
    <w:rsid w:val="00867BB4"/>
    <w:rsid w:val="008701A1"/>
    <w:rsid w:val="008701B4"/>
    <w:rsid w:val="00870267"/>
    <w:rsid w:val="00870270"/>
    <w:rsid w:val="008703DD"/>
    <w:rsid w:val="00870671"/>
    <w:rsid w:val="008707C4"/>
    <w:rsid w:val="008708A2"/>
    <w:rsid w:val="00870A0F"/>
    <w:rsid w:val="00870C76"/>
    <w:rsid w:val="00870F0B"/>
    <w:rsid w:val="0087108E"/>
    <w:rsid w:val="0087118D"/>
    <w:rsid w:val="0087135F"/>
    <w:rsid w:val="00871381"/>
    <w:rsid w:val="008715AD"/>
    <w:rsid w:val="0087182A"/>
    <w:rsid w:val="00871BDC"/>
    <w:rsid w:val="0087216B"/>
    <w:rsid w:val="00872176"/>
    <w:rsid w:val="008723FF"/>
    <w:rsid w:val="0087303F"/>
    <w:rsid w:val="0087353B"/>
    <w:rsid w:val="008735B2"/>
    <w:rsid w:val="008739CB"/>
    <w:rsid w:val="00873AAD"/>
    <w:rsid w:val="00873C38"/>
    <w:rsid w:val="00874287"/>
    <w:rsid w:val="00874323"/>
    <w:rsid w:val="00874583"/>
    <w:rsid w:val="008745F3"/>
    <w:rsid w:val="00874CA9"/>
    <w:rsid w:val="00874F77"/>
    <w:rsid w:val="008752E9"/>
    <w:rsid w:val="008753D3"/>
    <w:rsid w:val="0087546D"/>
    <w:rsid w:val="008759E4"/>
    <w:rsid w:val="00875A96"/>
    <w:rsid w:val="008767ED"/>
    <w:rsid w:val="00876869"/>
    <w:rsid w:val="00877850"/>
    <w:rsid w:val="0087788D"/>
    <w:rsid w:val="00877F11"/>
    <w:rsid w:val="008803D5"/>
    <w:rsid w:val="00880611"/>
    <w:rsid w:val="00880921"/>
    <w:rsid w:val="00880E67"/>
    <w:rsid w:val="0088130A"/>
    <w:rsid w:val="00881585"/>
    <w:rsid w:val="008818C3"/>
    <w:rsid w:val="00881E88"/>
    <w:rsid w:val="0088218E"/>
    <w:rsid w:val="00882270"/>
    <w:rsid w:val="0088241D"/>
    <w:rsid w:val="00882A42"/>
    <w:rsid w:val="00882AA4"/>
    <w:rsid w:val="00882AB1"/>
    <w:rsid w:val="00882B15"/>
    <w:rsid w:val="00882D0B"/>
    <w:rsid w:val="00882F87"/>
    <w:rsid w:val="0088321A"/>
    <w:rsid w:val="0088343C"/>
    <w:rsid w:val="00883840"/>
    <w:rsid w:val="0088386E"/>
    <w:rsid w:val="00883A70"/>
    <w:rsid w:val="0088434A"/>
    <w:rsid w:val="00884640"/>
    <w:rsid w:val="008847AD"/>
    <w:rsid w:val="0088514C"/>
    <w:rsid w:val="008852E1"/>
    <w:rsid w:val="0088585E"/>
    <w:rsid w:val="00885899"/>
    <w:rsid w:val="0088595D"/>
    <w:rsid w:val="00885C05"/>
    <w:rsid w:val="00885CC9"/>
    <w:rsid w:val="00885E58"/>
    <w:rsid w:val="00885E6A"/>
    <w:rsid w:val="00885F6D"/>
    <w:rsid w:val="0088611E"/>
    <w:rsid w:val="008863C3"/>
    <w:rsid w:val="00886539"/>
    <w:rsid w:val="0088656B"/>
    <w:rsid w:val="00886992"/>
    <w:rsid w:val="00886C60"/>
    <w:rsid w:val="00886DAB"/>
    <w:rsid w:val="00886DFB"/>
    <w:rsid w:val="008874FD"/>
    <w:rsid w:val="00887527"/>
    <w:rsid w:val="00887BF7"/>
    <w:rsid w:val="00887DB9"/>
    <w:rsid w:val="008903D6"/>
    <w:rsid w:val="00890B99"/>
    <w:rsid w:val="00890D12"/>
    <w:rsid w:val="008915AA"/>
    <w:rsid w:val="008919DE"/>
    <w:rsid w:val="00891DD3"/>
    <w:rsid w:val="00891EE8"/>
    <w:rsid w:val="00892BCA"/>
    <w:rsid w:val="00892C56"/>
    <w:rsid w:val="00892D5B"/>
    <w:rsid w:val="008930D4"/>
    <w:rsid w:val="0089336F"/>
    <w:rsid w:val="008938F0"/>
    <w:rsid w:val="00893D38"/>
    <w:rsid w:val="00893ED5"/>
    <w:rsid w:val="00894386"/>
    <w:rsid w:val="0089438D"/>
    <w:rsid w:val="008945E3"/>
    <w:rsid w:val="00894723"/>
    <w:rsid w:val="00894FC5"/>
    <w:rsid w:val="00895076"/>
    <w:rsid w:val="0089523C"/>
    <w:rsid w:val="0089527A"/>
    <w:rsid w:val="00895487"/>
    <w:rsid w:val="00895628"/>
    <w:rsid w:val="00896038"/>
    <w:rsid w:val="008965D0"/>
    <w:rsid w:val="008967F0"/>
    <w:rsid w:val="00896975"/>
    <w:rsid w:val="00896CB5"/>
    <w:rsid w:val="00897438"/>
    <w:rsid w:val="00897703"/>
    <w:rsid w:val="00897754"/>
    <w:rsid w:val="00897769"/>
    <w:rsid w:val="008A021E"/>
    <w:rsid w:val="008A0652"/>
    <w:rsid w:val="008A0E3F"/>
    <w:rsid w:val="008A18F9"/>
    <w:rsid w:val="008A1B4C"/>
    <w:rsid w:val="008A1BE7"/>
    <w:rsid w:val="008A1C74"/>
    <w:rsid w:val="008A1D5B"/>
    <w:rsid w:val="008A1E7F"/>
    <w:rsid w:val="008A1F4F"/>
    <w:rsid w:val="008A1F65"/>
    <w:rsid w:val="008A1FDD"/>
    <w:rsid w:val="008A22DD"/>
    <w:rsid w:val="008A2316"/>
    <w:rsid w:val="008A253F"/>
    <w:rsid w:val="008A26B8"/>
    <w:rsid w:val="008A26CE"/>
    <w:rsid w:val="008A2EB0"/>
    <w:rsid w:val="008A30E2"/>
    <w:rsid w:val="008A3151"/>
    <w:rsid w:val="008A3363"/>
    <w:rsid w:val="008A3453"/>
    <w:rsid w:val="008A369D"/>
    <w:rsid w:val="008A3C73"/>
    <w:rsid w:val="008A3F00"/>
    <w:rsid w:val="008A48A1"/>
    <w:rsid w:val="008A497F"/>
    <w:rsid w:val="008A54E2"/>
    <w:rsid w:val="008A57E9"/>
    <w:rsid w:val="008A5977"/>
    <w:rsid w:val="008A5DA8"/>
    <w:rsid w:val="008A5FC9"/>
    <w:rsid w:val="008A63CA"/>
    <w:rsid w:val="008A68D7"/>
    <w:rsid w:val="008A69A5"/>
    <w:rsid w:val="008A6E1F"/>
    <w:rsid w:val="008A7CD8"/>
    <w:rsid w:val="008A7D0F"/>
    <w:rsid w:val="008B088A"/>
    <w:rsid w:val="008B0CA7"/>
    <w:rsid w:val="008B1165"/>
    <w:rsid w:val="008B1168"/>
    <w:rsid w:val="008B1336"/>
    <w:rsid w:val="008B1375"/>
    <w:rsid w:val="008B1446"/>
    <w:rsid w:val="008B1676"/>
    <w:rsid w:val="008B2255"/>
    <w:rsid w:val="008B22B6"/>
    <w:rsid w:val="008B23AA"/>
    <w:rsid w:val="008B29E1"/>
    <w:rsid w:val="008B2C19"/>
    <w:rsid w:val="008B2F49"/>
    <w:rsid w:val="008B312B"/>
    <w:rsid w:val="008B32B8"/>
    <w:rsid w:val="008B35A1"/>
    <w:rsid w:val="008B37FE"/>
    <w:rsid w:val="008B433D"/>
    <w:rsid w:val="008B46E0"/>
    <w:rsid w:val="008B4D18"/>
    <w:rsid w:val="008B5106"/>
    <w:rsid w:val="008B510F"/>
    <w:rsid w:val="008B5259"/>
    <w:rsid w:val="008B5AB5"/>
    <w:rsid w:val="008B64C9"/>
    <w:rsid w:val="008B64CF"/>
    <w:rsid w:val="008B77FD"/>
    <w:rsid w:val="008B7935"/>
    <w:rsid w:val="008B7D69"/>
    <w:rsid w:val="008C06E9"/>
    <w:rsid w:val="008C07DD"/>
    <w:rsid w:val="008C0BDC"/>
    <w:rsid w:val="008C0CA4"/>
    <w:rsid w:val="008C134E"/>
    <w:rsid w:val="008C147B"/>
    <w:rsid w:val="008C15DF"/>
    <w:rsid w:val="008C15F0"/>
    <w:rsid w:val="008C1796"/>
    <w:rsid w:val="008C1A89"/>
    <w:rsid w:val="008C1F6A"/>
    <w:rsid w:val="008C26D3"/>
    <w:rsid w:val="008C2DBB"/>
    <w:rsid w:val="008C3204"/>
    <w:rsid w:val="008C32B9"/>
    <w:rsid w:val="008C3334"/>
    <w:rsid w:val="008C3399"/>
    <w:rsid w:val="008C34EB"/>
    <w:rsid w:val="008C37B4"/>
    <w:rsid w:val="008C3C80"/>
    <w:rsid w:val="008C3CA2"/>
    <w:rsid w:val="008C3DC0"/>
    <w:rsid w:val="008C3EB1"/>
    <w:rsid w:val="008C3FEC"/>
    <w:rsid w:val="008C4320"/>
    <w:rsid w:val="008C4530"/>
    <w:rsid w:val="008C459D"/>
    <w:rsid w:val="008C45DE"/>
    <w:rsid w:val="008C4A24"/>
    <w:rsid w:val="008C4AF1"/>
    <w:rsid w:val="008C4AF2"/>
    <w:rsid w:val="008C5134"/>
    <w:rsid w:val="008C5167"/>
    <w:rsid w:val="008C517D"/>
    <w:rsid w:val="008C5199"/>
    <w:rsid w:val="008C52C1"/>
    <w:rsid w:val="008C56BE"/>
    <w:rsid w:val="008C5936"/>
    <w:rsid w:val="008C5BBB"/>
    <w:rsid w:val="008C5F2A"/>
    <w:rsid w:val="008C6619"/>
    <w:rsid w:val="008C69B6"/>
    <w:rsid w:val="008C6D76"/>
    <w:rsid w:val="008C721F"/>
    <w:rsid w:val="008D0315"/>
    <w:rsid w:val="008D05EE"/>
    <w:rsid w:val="008D0C7C"/>
    <w:rsid w:val="008D1003"/>
    <w:rsid w:val="008D1CC0"/>
    <w:rsid w:val="008D1CF7"/>
    <w:rsid w:val="008D1D5E"/>
    <w:rsid w:val="008D2068"/>
    <w:rsid w:val="008D2208"/>
    <w:rsid w:val="008D2ADD"/>
    <w:rsid w:val="008D2DDB"/>
    <w:rsid w:val="008D30C1"/>
    <w:rsid w:val="008D3279"/>
    <w:rsid w:val="008D333D"/>
    <w:rsid w:val="008D3D83"/>
    <w:rsid w:val="008D4832"/>
    <w:rsid w:val="008D4AC2"/>
    <w:rsid w:val="008D4C06"/>
    <w:rsid w:val="008D4F0A"/>
    <w:rsid w:val="008D5200"/>
    <w:rsid w:val="008D54D1"/>
    <w:rsid w:val="008D55EA"/>
    <w:rsid w:val="008D5999"/>
    <w:rsid w:val="008D5ED2"/>
    <w:rsid w:val="008D5F0C"/>
    <w:rsid w:val="008D6385"/>
    <w:rsid w:val="008D661F"/>
    <w:rsid w:val="008D6927"/>
    <w:rsid w:val="008D69CB"/>
    <w:rsid w:val="008D6B57"/>
    <w:rsid w:val="008D6D87"/>
    <w:rsid w:val="008D708E"/>
    <w:rsid w:val="008D74D0"/>
    <w:rsid w:val="008D78F2"/>
    <w:rsid w:val="008D79A2"/>
    <w:rsid w:val="008E0019"/>
    <w:rsid w:val="008E0663"/>
    <w:rsid w:val="008E09AF"/>
    <w:rsid w:val="008E0A54"/>
    <w:rsid w:val="008E0D1C"/>
    <w:rsid w:val="008E0DCE"/>
    <w:rsid w:val="008E158A"/>
    <w:rsid w:val="008E1594"/>
    <w:rsid w:val="008E1738"/>
    <w:rsid w:val="008E18FB"/>
    <w:rsid w:val="008E1E8C"/>
    <w:rsid w:val="008E218D"/>
    <w:rsid w:val="008E21A8"/>
    <w:rsid w:val="008E2441"/>
    <w:rsid w:val="008E29F8"/>
    <w:rsid w:val="008E2BC6"/>
    <w:rsid w:val="008E2F48"/>
    <w:rsid w:val="008E39D7"/>
    <w:rsid w:val="008E3DDF"/>
    <w:rsid w:val="008E40B5"/>
    <w:rsid w:val="008E42CB"/>
    <w:rsid w:val="008E4310"/>
    <w:rsid w:val="008E4884"/>
    <w:rsid w:val="008E49B1"/>
    <w:rsid w:val="008E5004"/>
    <w:rsid w:val="008E5946"/>
    <w:rsid w:val="008E5E4C"/>
    <w:rsid w:val="008E61DB"/>
    <w:rsid w:val="008E65D8"/>
    <w:rsid w:val="008E699D"/>
    <w:rsid w:val="008E6B2E"/>
    <w:rsid w:val="008E6E56"/>
    <w:rsid w:val="008E7232"/>
    <w:rsid w:val="008E72B3"/>
    <w:rsid w:val="008E73A1"/>
    <w:rsid w:val="008E7845"/>
    <w:rsid w:val="008E789A"/>
    <w:rsid w:val="008E7E2B"/>
    <w:rsid w:val="008F012D"/>
    <w:rsid w:val="008F019D"/>
    <w:rsid w:val="008F0328"/>
    <w:rsid w:val="008F0382"/>
    <w:rsid w:val="008F0705"/>
    <w:rsid w:val="008F13B6"/>
    <w:rsid w:val="008F14FF"/>
    <w:rsid w:val="008F16BB"/>
    <w:rsid w:val="008F16CB"/>
    <w:rsid w:val="008F1991"/>
    <w:rsid w:val="008F1AED"/>
    <w:rsid w:val="008F1B9F"/>
    <w:rsid w:val="008F2164"/>
    <w:rsid w:val="008F2330"/>
    <w:rsid w:val="008F25DC"/>
    <w:rsid w:val="008F262E"/>
    <w:rsid w:val="008F266B"/>
    <w:rsid w:val="008F29C6"/>
    <w:rsid w:val="008F2C11"/>
    <w:rsid w:val="008F2C97"/>
    <w:rsid w:val="008F2D4B"/>
    <w:rsid w:val="008F343B"/>
    <w:rsid w:val="008F34BF"/>
    <w:rsid w:val="008F36CB"/>
    <w:rsid w:val="008F38D1"/>
    <w:rsid w:val="008F3989"/>
    <w:rsid w:val="008F3AD6"/>
    <w:rsid w:val="008F3B1F"/>
    <w:rsid w:val="008F3D26"/>
    <w:rsid w:val="008F3DD5"/>
    <w:rsid w:val="008F3E7A"/>
    <w:rsid w:val="008F3E99"/>
    <w:rsid w:val="008F4778"/>
    <w:rsid w:val="008F4C88"/>
    <w:rsid w:val="008F5129"/>
    <w:rsid w:val="008F58EF"/>
    <w:rsid w:val="008F5DC9"/>
    <w:rsid w:val="008F5FCC"/>
    <w:rsid w:val="008F5FEA"/>
    <w:rsid w:val="008F6001"/>
    <w:rsid w:val="008F61D9"/>
    <w:rsid w:val="008F6512"/>
    <w:rsid w:val="008F65B2"/>
    <w:rsid w:val="008F67B4"/>
    <w:rsid w:val="008F685A"/>
    <w:rsid w:val="008F6A74"/>
    <w:rsid w:val="008F6C88"/>
    <w:rsid w:val="008F70C4"/>
    <w:rsid w:val="008F7129"/>
    <w:rsid w:val="008F740D"/>
    <w:rsid w:val="008F7BFE"/>
    <w:rsid w:val="008F7DB7"/>
    <w:rsid w:val="009001F0"/>
    <w:rsid w:val="0090034F"/>
    <w:rsid w:val="00900784"/>
    <w:rsid w:val="009007C8"/>
    <w:rsid w:val="00900BDB"/>
    <w:rsid w:val="00900E77"/>
    <w:rsid w:val="0090153D"/>
    <w:rsid w:val="009016B3"/>
    <w:rsid w:val="0090198A"/>
    <w:rsid w:val="009019A2"/>
    <w:rsid w:val="009019BF"/>
    <w:rsid w:val="00901D55"/>
    <w:rsid w:val="00901D87"/>
    <w:rsid w:val="00901EAD"/>
    <w:rsid w:val="009022A9"/>
    <w:rsid w:val="0090239E"/>
    <w:rsid w:val="00902521"/>
    <w:rsid w:val="00902706"/>
    <w:rsid w:val="00902708"/>
    <w:rsid w:val="00902956"/>
    <w:rsid w:val="00902B0A"/>
    <w:rsid w:val="00902FA3"/>
    <w:rsid w:val="009030F2"/>
    <w:rsid w:val="00903100"/>
    <w:rsid w:val="00903164"/>
    <w:rsid w:val="009040F9"/>
    <w:rsid w:val="0090410F"/>
    <w:rsid w:val="00904271"/>
    <w:rsid w:val="0090440B"/>
    <w:rsid w:val="00904500"/>
    <w:rsid w:val="00904B19"/>
    <w:rsid w:val="00904B83"/>
    <w:rsid w:val="00904EDC"/>
    <w:rsid w:val="00905062"/>
    <w:rsid w:val="0090528F"/>
    <w:rsid w:val="00905604"/>
    <w:rsid w:val="00905726"/>
    <w:rsid w:val="0090585B"/>
    <w:rsid w:val="00905EC9"/>
    <w:rsid w:val="00905F84"/>
    <w:rsid w:val="009060B0"/>
    <w:rsid w:val="009064E3"/>
    <w:rsid w:val="00906908"/>
    <w:rsid w:val="00906AD4"/>
    <w:rsid w:val="00906C5F"/>
    <w:rsid w:val="00906CE8"/>
    <w:rsid w:val="00906E56"/>
    <w:rsid w:val="00906FE8"/>
    <w:rsid w:val="00907385"/>
    <w:rsid w:val="009073C0"/>
    <w:rsid w:val="009073C2"/>
    <w:rsid w:val="009075B6"/>
    <w:rsid w:val="0090795B"/>
    <w:rsid w:val="00907971"/>
    <w:rsid w:val="00907AE3"/>
    <w:rsid w:val="009101BB"/>
    <w:rsid w:val="00910359"/>
    <w:rsid w:val="00910683"/>
    <w:rsid w:val="00910A81"/>
    <w:rsid w:val="00910BCA"/>
    <w:rsid w:val="00910CB5"/>
    <w:rsid w:val="00911047"/>
    <w:rsid w:val="0091106A"/>
    <w:rsid w:val="009120D8"/>
    <w:rsid w:val="009121C6"/>
    <w:rsid w:val="0091223E"/>
    <w:rsid w:val="0091238E"/>
    <w:rsid w:val="00912507"/>
    <w:rsid w:val="00912629"/>
    <w:rsid w:val="0091273B"/>
    <w:rsid w:val="00912971"/>
    <w:rsid w:val="00912A4A"/>
    <w:rsid w:val="00912BAD"/>
    <w:rsid w:val="009131E7"/>
    <w:rsid w:val="00913238"/>
    <w:rsid w:val="009135D1"/>
    <w:rsid w:val="009140DD"/>
    <w:rsid w:val="00914134"/>
    <w:rsid w:val="00914183"/>
    <w:rsid w:val="00914B7B"/>
    <w:rsid w:val="00914DF8"/>
    <w:rsid w:val="00914EE6"/>
    <w:rsid w:val="0091523A"/>
    <w:rsid w:val="0091575B"/>
    <w:rsid w:val="009158E8"/>
    <w:rsid w:val="00915A00"/>
    <w:rsid w:val="00915D81"/>
    <w:rsid w:val="00916067"/>
    <w:rsid w:val="009162F1"/>
    <w:rsid w:val="00916367"/>
    <w:rsid w:val="0091636B"/>
    <w:rsid w:val="0091641B"/>
    <w:rsid w:val="00916634"/>
    <w:rsid w:val="00916B7D"/>
    <w:rsid w:val="00916FF5"/>
    <w:rsid w:val="009173DE"/>
    <w:rsid w:val="009174F1"/>
    <w:rsid w:val="00917669"/>
    <w:rsid w:val="009177D4"/>
    <w:rsid w:val="009177EE"/>
    <w:rsid w:val="00917AF2"/>
    <w:rsid w:val="00917C4B"/>
    <w:rsid w:val="00917EFC"/>
    <w:rsid w:val="00920060"/>
    <w:rsid w:val="009200AE"/>
    <w:rsid w:val="009206E1"/>
    <w:rsid w:val="0092084A"/>
    <w:rsid w:val="00920A00"/>
    <w:rsid w:val="00920B48"/>
    <w:rsid w:val="00920C8F"/>
    <w:rsid w:val="00920E58"/>
    <w:rsid w:val="00920EF3"/>
    <w:rsid w:val="00920F30"/>
    <w:rsid w:val="009211C7"/>
    <w:rsid w:val="00921421"/>
    <w:rsid w:val="00921767"/>
    <w:rsid w:val="0092197B"/>
    <w:rsid w:val="00921A66"/>
    <w:rsid w:val="00921C6F"/>
    <w:rsid w:val="009221BA"/>
    <w:rsid w:val="009223B9"/>
    <w:rsid w:val="00922445"/>
    <w:rsid w:val="009225D6"/>
    <w:rsid w:val="009225FB"/>
    <w:rsid w:val="0092285D"/>
    <w:rsid w:val="0092296F"/>
    <w:rsid w:val="00922C22"/>
    <w:rsid w:val="00922DFF"/>
    <w:rsid w:val="0092311E"/>
    <w:rsid w:val="0092338C"/>
    <w:rsid w:val="00923A4F"/>
    <w:rsid w:val="00923E1A"/>
    <w:rsid w:val="00923FFD"/>
    <w:rsid w:val="009242DD"/>
    <w:rsid w:val="00924577"/>
    <w:rsid w:val="0092468B"/>
    <w:rsid w:val="009249E2"/>
    <w:rsid w:val="00924B25"/>
    <w:rsid w:val="00924F66"/>
    <w:rsid w:val="009253DD"/>
    <w:rsid w:val="00925435"/>
    <w:rsid w:val="0092574B"/>
    <w:rsid w:val="00925B5A"/>
    <w:rsid w:val="00925FEB"/>
    <w:rsid w:val="00926038"/>
    <w:rsid w:val="0092624D"/>
    <w:rsid w:val="0092637E"/>
    <w:rsid w:val="009268FB"/>
    <w:rsid w:val="00926C49"/>
    <w:rsid w:val="00926D6F"/>
    <w:rsid w:val="00927164"/>
    <w:rsid w:val="009271E3"/>
    <w:rsid w:val="00927475"/>
    <w:rsid w:val="00927515"/>
    <w:rsid w:val="00927A8F"/>
    <w:rsid w:val="00927AB3"/>
    <w:rsid w:val="00927C00"/>
    <w:rsid w:val="00927DB1"/>
    <w:rsid w:val="00930017"/>
    <w:rsid w:val="009302D2"/>
    <w:rsid w:val="00930535"/>
    <w:rsid w:val="00930555"/>
    <w:rsid w:val="00930D68"/>
    <w:rsid w:val="009314E7"/>
    <w:rsid w:val="009318C0"/>
    <w:rsid w:val="009319B7"/>
    <w:rsid w:val="00931A62"/>
    <w:rsid w:val="00931B8C"/>
    <w:rsid w:val="00931C8A"/>
    <w:rsid w:val="00931F73"/>
    <w:rsid w:val="0093206D"/>
    <w:rsid w:val="0093231C"/>
    <w:rsid w:val="00932415"/>
    <w:rsid w:val="00932E7C"/>
    <w:rsid w:val="009333DD"/>
    <w:rsid w:val="0093381E"/>
    <w:rsid w:val="00933888"/>
    <w:rsid w:val="00933AD2"/>
    <w:rsid w:val="009346F2"/>
    <w:rsid w:val="009347B6"/>
    <w:rsid w:val="00934C81"/>
    <w:rsid w:val="0093513B"/>
    <w:rsid w:val="0093521A"/>
    <w:rsid w:val="009357D9"/>
    <w:rsid w:val="00935A3D"/>
    <w:rsid w:val="00935A4F"/>
    <w:rsid w:val="00935BBA"/>
    <w:rsid w:val="00935E87"/>
    <w:rsid w:val="0093616D"/>
    <w:rsid w:val="0093630F"/>
    <w:rsid w:val="0093642C"/>
    <w:rsid w:val="00936935"/>
    <w:rsid w:val="00936BCE"/>
    <w:rsid w:val="00936C96"/>
    <w:rsid w:val="00936DD4"/>
    <w:rsid w:val="00937060"/>
    <w:rsid w:val="00937323"/>
    <w:rsid w:val="00937429"/>
    <w:rsid w:val="0093784A"/>
    <w:rsid w:val="00937B16"/>
    <w:rsid w:val="00937FEE"/>
    <w:rsid w:val="009401C0"/>
    <w:rsid w:val="0094036F"/>
    <w:rsid w:val="009403F9"/>
    <w:rsid w:val="0094050D"/>
    <w:rsid w:val="0094077F"/>
    <w:rsid w:val="00940986"/>
    <w:rsid w:val="00940AA3"/>
    <w:rsid w:val="00940D67"/>
    <w:rsid w:val="00940F49"/>
    <w:rsid w:val="0094107C"/>
    <w:rsid w:val="009411E8"/>
    <w:rsid w:val="009411E9"/>
    <w:rsid w:val="00941307"/>
    <w:rsid w:val="009413D1"/>
    <w:rsid w:val="00941661"/>
    <w:rsid w:val="00941A66"/>
    <w:rsid w:val="00941E4C"/>
    <w:rsid w:val="00941F04"/>
    <w:rsid w:val="00941FF0"/>
    <w:rsid w:val="00942016"/>
    <w:rsid w:val="009420D7"/>
    <w:rsid w:val="009422F0"/>
    <w:rsid w:val="00942542"/>
    <w:rsid w:val="009426B5"/>
    <w:rsid w:val="0094278C"/>
    <w:rsid w:val="00942D54"/>
    <w:rsid w:val="00942D94"/>
    <w:rsid w:val="00942E71"/>
    <w:rsid w:val="009432D9"/>
    <w:rsid w:val="0094341A"/>
    <w:rsid w:val="00943503"/>
    <w:rsid w:val="00943658"/>
    <w:rsid w:val="00943734"/>
    <w:rsid w:val="00943961"/>
    <w:rsid w:val="00943AEA"/>
    <w:rsid w:val="00943D9D"/>
    <w:rsid w:val="0094453B"/>
    <w:rsid w:val="00944632"/>
    <w:rsid w:val="00944888"/>
    <w:rsid w:val="00944BE4"/>
    <w:rsid w:val="0094527C"/>
    <w:rsid w:val="00945338"/>
    <w:rsid w:val="0094561F"/>
    <w:rsid w:val="00945B51"/>
    <w:rsid w:val="00945D7F"/>
    <w:rsid w:val="00945F19"/>
    <w:rsid w:val="00946CD4"/>
    <w:rsid w:val="00946D8B"/>
    <w:rsid w:val="009470D9"/>
    <w:rsid w:val="0094711D"/>
    <w:rsid w:val="0094716C"/>
    <w:rsid w:val="00947BE0"/>
    <w:rsid w:val="00947D20"/>
    <w:rsid w:val="009500CD"/>
    <w:rsid w:val="009504EC"/>
    <w:rsid w:val="009505A0"/>
    <w:rsid w:val="00950988"/>
    <w:rsid w:val="00950CAE"/>
    <w:rsid w:val="00950CF5"/>
    <w:rsid w:val="00950E94"/>
    <w:rsid w:val="00950F4C"/>
    <w:rsid w:val="00951079"/>
    <w:rsid w:val="0095118D"/>
    <w:rsid w:val="009516EB"/>
    <w:rsid w:val="00951DFF"/>
    <w:rsid w:val="00952028"/>
    <w:rsid w:val="009524B1"/>
    <w:rsid w:val="009526EA"/>
    <w:rsid w:val="00952752"/>
    <w:rsid w:val="0095292E"/>
    <w:rsid w:val="00952C4E"/>
    <w:rsid w:val="00953023"/>
    <w:rsid w:val="00953160"/>
    <w:rsid w:val="00953D59"/>
    <w:rsid w:val="00954261"/>
    <w:rsid w:val="0095428F"/>
    <w:rsid w:val="00954556"/>
    <w:rsid w:val="00954685"/>
    <w:rsid w:val="009546B7"/>
    <w:rsid w:val="0095480A"/>
    <w:rsid w:val="009549A2"/>
    <w:rsid w:val="009549D7"/>
    <w:rsid w:val="00954C06"/>
    <w:rsid w:val="009550B1"/>
    <w:rsid w:val="0095512D"/>
    <w:rsid w:val="0095523C"/>
    <w:rsid w:val="00955969"/>
    <w:rsid w:val="00955C07"/>
    <w:rsid w:val="00955F07"/>
    <w:rsid w:val="00956248"/>
    <w:rsid w:val="00956598"/>
    <w:rsid w:val="00956654"/>
    <w:rsid w:val="00956795"/>
    <w:rsid w:val="009567C5"/>
    <w:rsid w:val="00956AE1"/>
    <w:rsid w:val="00956AE4"/>
    <w:rsid w:val="00956EC7"/>
    <w:rsid w:val="00956F19"/>
    <w:rsid w:val="00957007"/>
    <w:rsid w:val="0095727D"/>
    <w:rsid w:val="009575DF"/>
    <w:rsid w:val="009575FB"/>
    <w:rsid w:val="00957AC6"/>
    <w:rsid w:val="0096029F"/>
    <w:rsid w:val="009602D3"/>
    <w:rsid w:val="0096056D"/>
    <w:rsid w:val="009607E3"/>
    <w:rsid w:val="00960936"/>
    <w:rsid w:val="009609C8"/>
    <w:rsid w:val="00960A36"/>
    <w:rsid w:val="00960B3F"/>
    <w:rsid w:val="00960CED"/>
    <w:rsid w:val="00960CF5"/>
    <w:rsid w:val="0096138C"/>
    <w:rsid w:val="0096148D"/>
    <w:rsid w:val="0096170C"/>
    <w:rsid w:val="0096187D"/>
    <w:rsid w:val="00962195"/>
    <w:rsid w:val="0096239C"/>
    <w:rsid w:val="009623C5"/>
    <w:rsid w:val="009623E4"/>
    <w:rsid w:val="00962456"/>
    <w:rsid w:val="00962789"/>
    <w:rsid w:val="0096278B"/>
    <w:rsid w:val="00962BF6"/>
    <w:rsid w:val="00962C9B"/>
    <w:rsid w:val="0096311E"/>
    <w:rsid w:val="0096325E"/>
    <w:rsid w:val="0096373C"/>
    <w:rsid w:val="00964246"/>
    <w:rsid w:val="00964656"/>
    <w:rsid w:val="00964667"/>
    <w:rsid w:val="00964C1E"/>
    <w:rsid w:val="0096541D"/>
    <w:rsid w:val="009655E1"/>
    <w:rsid w:val="00965D7B"/>
    <w:rsid w:val="00965E24"/>
    <w:rsid w:val="009660C9"/>
    <w:rsid w:val="00966348"/>
    <w:rsid w:val="0096661A"/>
    <w:rsid w:val="00967046"/>
    <w:rsid w:val="009674FB"/>
    <w:rsid w:val="009677CF"/>
    <w:rsid w:val="009678E9"/>
    <w:rsid w:val="009678EC"/>
    <w:rsid w:val="00967975"/>
    <w:rsid w:val="00967B98"/>
    <w:rsid w:val="00967D8C"/>
    <w:rsid w:val="00967F76"/>
    <w:rsid w:val="00970464"/>
    <w:rsid w:val="009705C8"/>
    <w:rsid w:val="00970852"/>
    <w:rsid w:val="00970B12"/>
    <w:rsid w:val="00970B96"/>
    <w:rsid w:val="00970D0F"/>
    <w:rsid w:val="00970D10"/>
    <w:rsid w:val="00971072"/>
    <w:rsid w:val="009714CF"/>
    <w:rsid w:val="009721C8"/>
    <w:rsid w:val="00972249"/>
    <w:rsid w:val="00972377"/>
    <w:rsid w:val="009724E0"/>
    <w:rsid w:val="009729EA"/>
    <w:rsid w:val="00972E02"/>
    <w:rsid w:val="00973502"/>
    <w:rsid w:val="00973872"/>
    <w:rsid w:val="00973E24"/>
    <w:rsid w:val="00973FE1"/>
    <w:rsid w:val="00974271"/>
    <w:rsid w:val="0097435B"/>
    <w:rsid w:val="00974666"/>
    <w:rsid w:val="009746D2"/>
    <w:rsid w:val="00974920"/>
    <w:rsid w:val="00974955"/>
    <w:rsid w:val="00974A65"/>
    <w:rsid w:val="00974D69"/>
    <w:rsid w:val="00974E91"/>
    <w:rsid w:val="009754E0"/>
    <w:rsid w:val="009756EC"/>
    <w:rsid w:val="00975B90"/>
    <w:rsid w:val="00975C60"/>
    <w:rsid w:val="00975D21"/>
    <w:rsid w:val="00975F2E"/>
    <w:rsid w:val="00976031"/>
    <w:rsid w:val="009764F1"/>
    <w:rsid w:val="00976612"/>
    <w:rsid w:val="00976818"/>
    <w:rsid w:val="00976E1A"/>
    <w:rsid w:val="009770A4"/>
    <w:rsid w:val="00977336"/>
    <w:rsid w:val="009775DE"/>
    <w:rsid w:val="009775EB"/>
    <w:rsid w:val="00977C43"/>
    <w:rsid w:val="00977E25"/>
    <w:rsid w:val="0098020C"/>
    <w:rsid w:val="00980535"/>
    <w:rsid w:val="00980A93"/>
    <w:rsid w:val="00980AFD"/>
    <w:rsid w:val="00980B6D"/>
    <w:rsid w:val="00980DE9"/>
    <w:rsid w:val="00980F3C"/>
    <w:rsid w:val="00981001"/>
    <w:rsid w:val="00981644"/>
    <w:rsid w:val="00981D58"/>
    <w:rsid w:val="009820C6"/>
    <w:rsid w:val="0098244F"/>
    <w:rsid w:val="009824DC"/>
    <w:rsid w:val="009828F7"/>
    <w:rsid w:val="00982AA4"/>
    <w:rsid w:val="00982B63"/>
    <w:rsid w:val="00982CD3"/>
    <w:rsid w:val="00982F11"/>
    <w:rsid w:val="00983432"/>
    <w:rsid w:val="009837C8"/>
    <w:rsid w:val="00983810"/>
    <w:rsid w:val="009842F2"/>
    <w:rsid w:val="00984609"/>
    <w:rsid w:val="009848A8"/>
    <w:rsid w:val="00984D5D"/>
    <w:rsid w:val="009851A8"/>
    <w:rsid w:val="0098533C"/>
    <w:rsid w:val="0098538F"/>
    <w:rsid w:val="0098555D"/>
    <w:rsid w:val="0098570E"/>
    <w:rsid w:val="00985DB0"/>
    <w:rsid w:val="00985F54"/>
    <w:rsid w:val="00986026"/>
    <w:rsid w:val="0098655D"/>
    <w:rsid w:val="00986729"/>
    <w:rsid w:val="00986766"/>
    <w:rsid w:val="0098688E"/>
    <w:rsid w:val="00986973"/>
    <w:rsid w:val="00986A26"/>
    <w:rsid w:val="009870C1"/>
    <w:rsid w:val="00987523"/>
    <w:rsid w:val="00987C1F"/>
    <w:rsid w:val="00987D5A"/>
    <w:rsid w:val="00987D74"/>
    <w:rsid w:val="00990952"/>
    <w:rsid w:val="00990B5C"/>
    <w:rsid w:val="00990E98"/>
    <w:rsid w:val="009912C0"/>
    <w:rsid w:val="00991341"/>
    <w:rsid w:val="009917F7"/>
    <w:rsid w:val="00991815"/>
    <w:rsid w:val="00991E32"/>
    <w:rsid w:val="00992199"/>
    <w:rsid w:val="00992463"/>
    <w:rsid w:val="009924FE"/>
    <w:rsid w:val="009927AB"/>
    <w:rsid w:val="009932A1"/>
    <w:rsid w:val="009934B7"/>
    <w:rsid w:val="00993793"/>
    <w:rsid w:val="00993A76"/>
    <w:rsid w:val="00993C85"/>
    <w:rsid w:val="00993CA9"/>
    <w:rsid w:val="00993DCA"/>
    <w:rsid w:val="0099414A"/>
    <w:rsid w:val="0099433A"/>
    <w:rsid w:val="00994394"/>
    <w:rsid w:val="0099442F"/>
    <w:rsid w:val="0099472D"/>
    <w:rsid w:val="00994C3C"/>
    <w:rsid w:val="00995002"/>
    <w:rsid w:val="009954F4"/>
    <w:rsid w:val="00995821"/>
    <w:rsid w:val="00995A6B"/>
    <w:rsid w:val="00996385"/>
    <w:rsid w:val="009965C6"/>
    <w:rsid w:val="00996616"/>
    <w:rsid w:val="00996A02"/>
    <w:rsid w:val="009971B5"/>
    <w:rsid w:val="0099768F"/>
    <w:rsid w:val="00997B29"/>
    <w:rsid w:val="00997FA2"/>
    <w:rsid w:val="009A00BB"/>
    <w:rsid w:val="009A01D0"/>
    <w:rsid w:val="009A0434"/>
    <w:rsid w:val="009A0519"/>
    <w:rsid w:val="009A057C"/>
    <w:rsid w:val="009A05AB"/>
    <w:rsid w:val="009A0B2A"/>
    <w:rsid w:val="009A0F03"/>
    <w:rsid w:val="009A161D"/>
    <w:rsid w:val="009A16B3"/>
    <w:rsid w:val="009A2012"/>
    <w:rsid w:val="009A2089"/>
    <w:rsid w:val="009A3306"/>
    <w:rsid w:val="009A350F"/>
    <w:rsid w:val="009A38B7"/>
    <w:rsid w:val="009A4568"/>
    <w:rsid w:val="009A4AF1"/>
    <w:rsid w:val="009A4EFA"/>
    <w:rsid w:val="009A513C"/>
    <w:rsid w:val="009A5274"/>
    <w:rsid w:val="009A5518"/>
    <w:rsid w:val="009A5626"/>
    <w:rsid w:val="009A57D4"/>
    <w:rsid w:val="009A5A30"/>
    <w:rsid w:val="009A6085"/>
    <w:rsid w:val="009A6134"/>
    <w:rsid w:val="009A6293"/>
    <w:rsid w:val="009A673D"/>
    <w:rsid w:val="009A6773"/>
    <w:rsid w:val="009A6855"/>
    <w:rsid w:val="009A6B1F"/>
    <w:rsid w:val="009A6B31"/>
    <w:rsid w:val="009A6CE0"/>
    <w:rsid w:val="009A6E0B"/>
    <w:rsid w:val="009A6E75"/>
    <w:rsid w:val="009A7002"/>
    <w:rsid w:val="009A745D"/>
    <w:rsid w:val="009A76F9"/>
    <w:rsid w:val="009A77B2"/>
    <w:rsid w:val="009A781C"/>
    <w:rsid w:val="009A781D"/>
    <w:rsid w:val="009A78D1"/>
    <w:rsid w:val="009A792C"/>
    <w:rsid w:val="009A7E0E"/>
    <w:rsid w:val="009A7FFD"/>
    <w:rsid w:val="009B02B1"/>
    <w:rsid w:val="009B061E"/>
    <w:rsid w:val="009B1014"/>
    <w:rsid w:val="009B1173"/>
    <w:rsid w:val="009B1422"/>
    <w:rsid w:val="009B1443"/>
    <w:rsid w:val="009B15C0"/>
    <w:rsid w:val="009B16A9"/>
    <w:rsid w:val="009B16CA"/>
    <w:rsid w:val="009B18F5"/>
    <w:rsid w:val="009B1AD7"/>
    <w:rsid w:val="009B1B9B"/>
    <w:rsid w:val="009B20AD"/>
    <w:rsid w:val="009B2198"/>
    <w:rsid w:val="009B230B"/>
    <w:rsid w:val="009B23F2"/>
    <w:rsid w:val="009B26DF"/>
    <w:rsid w:val="009B279C"/>
    <w:rsid w:val="009B2999"/>
    <w:rsid w:val="009B2D64"/>
    <w:rsid w:val="009B2EB2"/>
    <w:rsid w:val="009B2F54"/>
    <w:rsid w:val="009B30EF"/>
    <w:rsid w:val="009B31DA"/>
    <w:rsid w:val="009B364B"/>
    <w:rsid w:val="009B3A41"/>
    <w:rsid w:val="009B3A62"/>
    <w:rsid w:val="009B3A66"/>
    <w:rsid w:val="009B3C40"/>
    <w:rsid w:val="009B3CD0"/>
    <w:rsid w:val="009B3D23"/>
    <w:rsid w:val="009B44D0"/>
    <w:rsid w:val="009B4736"/>
    <w:rsid w:val="009B4750"/>
    <w:rsid w:val="009B49D6"/>
    <w:rsid w:val="009B49E7"/>
    <w:rsid w:val="009B505E"/>
    <w:rsid w:val="009B54AE"/>
    <w:rsid w:val="009B57D5"/>
    <w:rsid w:val="009B58E4"/>
    <w:rsid w:val="009B598E"/>
    <w:rsid w:val="009B606F"/>
    <w:rsid w:val="009B616A"/>
    <w:rsid w:val="009B61FD"/>
    <w:rsid w:val="009B62A8"/>
    <w:rsid w:val="009B6423"/>
    <w:rsid w:val="009B655D"/>
    <w:rsid w:val="009B7133"/>
    <w:rsid w:val="009B71ED"/>
    <w:rsid w:val="009B75E9"/>
    <w:rsid w:val="009B767C"/>
    <w:rsid w:val="009B76B5"/>
    <w:rsid w:val="009B76BA"/>
    <w:rsid w:val="009B78D3"/>
    <w:rsid w:val="009B78E9"/>
    <w:rsid w:val="009B7A9B"/>
    <w:rsid w:val="009B7C63"/>
    <w:rsid w:val="009C0A93"/>
    <w:rsid w:val="009C108B"/>
    <w:rsid w:val="009C1298"/>
    <w:rsid w:val="009C15A5"/>
    <w:rsid w:val="009C18C0"/>
    <w:rsid w:val="009C1A32"/>
    <w:rsid w:val="009C1F10"/>
    <w:rsid w:val="009C1FEE"/>
    <w:rsid w:val="009C22AB"/>
    <w:rsid w:val="009C25CF"/>
    <w:rsid w:val="009C2BA8"/>
    <w:rsid w:val="009C2DB7"/>
    <w:rsid w:val="009C3822"/>
    <w:rsid w:val="009C3897"/>
    <w:rsid w:val="009C3902"/>
    <w:rsid w:val="009C410B"/>
    <w:rsid w:val="009C4775"/>
    <w:rsid w:val="009C4FAB"/>
    <w:rsid w:val="009C5125"/>
    <w:rsid w:val="009C58B9"/>
    <w:rsid w:val="009C5B4E"/>
    <w:rsid w:val="009C5C91"/>
    <w:rsid w:val="009C5F5F"/>
    <w:rsid w:val="009C674C"/>
    <w:rsid w:val="009C6A82"/>
    <w:rsid w:val="009C6DED"/>
    <w:rsid w:val="009C6FC7"/>
    <w:rsid w:val="009C730F"/>
    <w:rsid w:val="009C7534"/>
    <w:rsid w:val="009C7596"/>
    <w:rsid w:val="009C770A"/>
    <w:rsid w:val="009C7873"/>
    <w:rsid w:val="009C7CCF"/>
    <w:rsid w:val="009C7DF5"/>
    <w:rsid w:val="009D01E3"/>
    <w:rsid w:val="009D0568"/>
    <w:rsid w:val="009D0822"/>
    <w:rsid w:val="009D1192"/>
    <w:rsid w:val="009D13FD"/>
    <w:rsid w:val="009D14DF"/>
    <w:rsid w:val="009D18D8"/>
    <w:rsid w:val="009D1AF4"/>
    <w:rsid w:val="009D1CA4"/>
    <w:rsid w:val="009D2044"/>
    <w:rsid w:val="009D23B2"/>
    <w:rsid w:val="009D2897"/>
    <w:rsid w:val="009D2EF3"/>
    <w:rsid w:val="009D32A5"/>
    <w:rsid w:val="009D33C1"/>
    <w:rsid w:val="009D3565"/>
    <w:rsid w:val="009D3696"/>
    <w:rsid w:val="009D3707"/>
    <w:rsid w:val="009D38E3"/>
    <w:rsid w:val="009D3961"/>
    <w:rsid w:val="009D3B2D"/>
    <w:rsid w:val="009D3F71"/>
    <w:rsid w:val="009D3F74"/>
    <w:rsid w:val="009D4FFB"/>
    <w:rsid w:val="009D5326"/>
    <w:rsid w:val="009D56A8"/>
    <w:rsid w:val="009D5CBD"/>
    <w:rsid w:val="009D5CBE"/>
    <w:rsid w:val="009D5E73"/>
    <w:rsid w:val="009D5EA9"/>
    <w:rsid w:val="009D5FC4"/>
    <w:rsid w:val="009D61E7"/>
    <w:rsid w:val="009D61FA"/>
    <w:rsid w:val="009D6205"/>
    <w:rsid w:val="009D64BE"/>
    <w:rsid w:val="009D65E3"/>
    <w:rsid w:val="009D6782"/>
    <w:rsid w:val="009D6892"/>
    <w:rsid w:val="009D6C0F"/>
    <w:rsid w:val="009D7464"/>
    <w:rsid w:val="009D75A0"/>
    <w:rsid w:val="009D7A77"/>
    <w:rsid w:val="009D7EEF"/>
    <w:rsid w:val="009E0002"/>
    <w:rsid w:val="009E05D5"/>
    <w:rsid w:val="009E086F"/>
    <w:rsid w:val="009E0B60"/>
    <w:rsid w:val="009E0BF6"/>
    <w:rsid w:val="009E0C5C"/>
    <w:rsid w:val="009E1167"/>
    <w:rsid w:val="009E149F"/>
    <w:rsid w:val="009E14A6"/>
    <w:rsid w:val="009E1A00"/>
    <w:rsid w:val="009E1F63"/>
    <w:rsid w:val="009E22A8"/>
    <w:rsid w:val="009E2D14"/>
    <w:rsid w:val="009E2E64"/>
    <w:rsid w:val="009E32B0"/>
    <w:rsid w:val="009E3401"/>
    <w:rsid w:val="009E36F2"/>
    <w:rsid w:val="009E372F"/>
    <w:rsid w:val="009E37D8"/>
    <w:rsid w:val="009E3AD0"/>
    <w:rsid w:val="009E3B75"/>
    <w:rsid w:val="009E43C0"/>
    <w:rsid w:val="009E43EE"/>
    <w:rsid w:val="009E46F6"/>
    <w:rsid w:val="009E494F"/>
    <w:rsid w:val="009E4AB2"/>
    <w:rsid w:val="009E4BFC"/>
    <w:rsid w:val="009E4E21"/>
    <w:rsid w:val="009E5202"/>
    <w:rsid w:val="009E52C1"/>
    <w:rsid w:val="009E5863"/>
    <w:rsid w:val="009E591E"/>
    <w:rsid w:val="009E5DA1"/>
    <w:rsid w:val="009E5EFC"/>
    <w:rsid w:val="009E5F05"/>
    <w:rsid w:val="009E5F8E"/>
    <w:rsid w:val="009E662D"/>
    <w:rsid w:val="009E6893"/>
    <w:rsid w:val="009E6CE9"/>
    <w:rsid w:val="009E7038"/>
    <w:rsid w:val="009E7065"/>
    <w:rsid w:val="009E70CD"/>
    <w:rsid w:val="009E70E6"/>
    <w:rsid w:val="009E72CF"/>
    <w:rsid w:val="009E7381"/>
    <w:rsid w:val="009E77D6"/>
    <w:rsid w:val="009E7AF8"/>
    <w:rsid w:val="009E7AFE"/>
    <w:rsid w:val="009F01D9"/>
    <w:rsid w:val="009F034F"/>
    <w:rsid w:val="009F044F"/>
    <w:rsid w:val="009F04BC"/>
    <w:rsid w:val="009F08D7"/>
    <w:rsid w:val="009F0946"/>
    <w:rsid w:val="009F09EA"/>
    <w:rsid w:val="009F0EA2"/>
    <w:rsid w:val="009F143B"/>
    <w:rsid w:val="009F158F"/>
    <w:rsid w:val="009F1ABE"/>
    <w:rsid w:val="009F1D5A"/>
    <w:rsid w:val="009F1E60"/>
    <w:rsid w:val="009F2521"/>
    <w:rsid w:val="009F2B80"/>
    <w:rsid w:val="009F2D8E"/>
    <w:rsid w:val="009F3408"/>
    <w:rsid w:val="009F34F6"/>
    <w:rsid w:val="009F37D3"/>
    <w:rsid w:val="009F381F"/>
    <w:rsid w:val="009F386C"/>
    <w:rsid w:val="009F39AB"/>
    <w:rsid w:val="009F39E0"/>
    <w:rsid w:val="009F3B4D"/>
    <w:rsid w:val="009F3E06"/>
    <w:rsid w:val="009F4293"/>
    <w:rsid w:val="009F443D"/>
    <w:rsid w:val="009F44E8"/>
    <w:rsid w:val="009F48BE"/>
    <w:rsid w:val="009F49EF"/>
    <w:rsid w:val="009F4A3D"/>
    <w:rsid w:val="009F4B8E"/>
    <w:rsid w:val="009F4D1A"/>
    <w:rsid w:val="009F4D63"/>
    <w:rsid w:val="009F50B2"/>
    <w:rsid w:val="009F5210"/>
    <w:rsid w:val="009F5379"/>
    <w:rsid w:val="009F5627"/>
    <w:rsid w:val="009F5A48"/>
    <w:rsid w:val="009F5AD2"/>
    <w:rsid w:val="009F5B6E"/>
    <w:rsid w:val="009F5C23"/>
    <w:rsid w:val="009F5DB2"/>
    <w:rsid w:val="009F69B9"/>
    <w:rsid w:val="009F751C"/>
    <w:rsid w:val="009F753B"/>
    <w:rsid w:val="009F794B"/>
    <w:rsid w:val="00A001BE"/>
    <w:rsid w:val="00A0023C"/>
    <w:rsid w:val="00A0031F"/>
    <w:rsid w:val="00A00A15"/>
    <w:rsid w:val="00A00D37"/>
    <w:rsid w:val="00A00D95"/>
    <w:rsid w:val="00A00EBE"/>
    <w:rsid w:val="00A0126E"/>
    <w:rsid w:val="00A015B0"/>
    <w:rsid w:val="00A0173C"/>
    <w:rsid w:val="00A01808"/>
    <w:rsid w:val="00A02138"/>
    <w:rsid w:val="00A022A7"/>
    <w:rsid w:val="00A025E5"/>
    <w:rsid w:val="00A02931"/>
    <w:rsid w:val="00A0310D"/>
    <w:rsid w:val="00A031B0"/>
    <w:rsid w:val="00A03232"/>
    <w:rsid w:val="00A0334A"/>
    <w:rsid w:val="00A0372B"/>
    <w:rsid w:val="00A03866"/>
    <w:rsid w:val="00A03949"/>
    <w:rsid w:val="00A03AF1"/>
    <w:rsid w:val="00A03C6A"/>
    <w:rsid w:val="00A03FE9"/>
    <w:rsid w:val="00A04296"/>
    <w:rsid w:val="00A04A54"/>
    <w:rsid w:val="00A04D5F"/>
    <w:rsid w:val="00A05046"/>
    <w:rsid w:val="00A05165"/>
    <w:rsid w:val="00A05169"/>
    <w:rsid w:val="00A05438"/>
    <w:rsid w:val="00A05638"/>
    <w:rsid w:val="00A056FB"/>
    <w:rsid w:val="00A05732"/>
    <w:rsid w:val="00A0583F"/>
    <w:rsid w:val="00A058B0"/>
    <w:rsid w:val="00A058CB"/>
    <w:rsid w:val="00A06940"/>
    <w:rsid w:val="00A06A9C"/>
    <w:rsid w:val="00A06CFF"/>
    <w:rsid w:val="00A06ED1"/>
    <w:rsid w:val="00A0740F"/>
    <w:rsid w:val="00A07454"/>
    <w:rsid w:val="00A0762B"/>
    <w:rsid w:val="00A076BC"/>
    <w:rsid w:val="00A076E5"/>
    <w:rsid w:val="00A077AB"/>
    <w:rsid w:val="00A077B5"/>
    <w:rsid w:val="00A078C0"/>
    <w:rsid w:val="00A07DCC"/>
    <w:rsid w:val="00A07E57"/>
    <w:rsid w:val="00A07F16"/>
    <w:rsid w:val="00A102CA"/>
    <w:rsid w:val="00A1048C"/>
    <w:rsid w:val="00A104D6"/>
    <w:rsid w:val="00A1055E"/>
    <w:rsid w:val="00A106E0"/>
    <w:rsid w:val="00A10989"/>
    <w:rsid w:val="00A10BA3"/>
    <w:rsid w:val="00A10CF0"/>
    <w:rsid w:val="00A10F03"/>
    <w:rsid w:val="00A10FD1"/>
    <w:rsid w:val="00A11151"/>
    <w:rsid w:val="00A112D8"/>
    <w:rsid w:val="00A11450"/>
    <w:rsid w:val="00A119A4"/>
    <w:rsid w:val="00A119FC"/>
    <w:rsid w:val="00A11B7A"/>
    <w:rsid w:val="00A11E4D"/>
    <w:rsid w:val="00A124E7"/>
    <w:rsid w:val="00A12740"/>
    <w:rsid w:val="00A127DC"/>
    <w:rsid w:val="00A127DF"/>
    <w:rsid w:val="00A129CB"/>
    <w:rsid w:val="00A12D04"/>
    <w:rsid w:val="00A12E0F"/>
    <w:rsid w:val="00A1314C"/>
    <w:rsid w:val="00A13176"/>
    <w:rsid w:val="00A13282"/>
    <w:rsid w:val="00A135C5"/>
    <w:rsid w:val="00A13742"/>
    <w:rsid w:val="00A13E27"/>
    <w:rsid w:val="00A13F4D"/>
    <w:rsid w:val="00A140FD"/>
    <w:rsid w:val="00A14525"/>
    <w:rsid w:val="00A151E3"/>
    <w:rsid w:val="00A15B96"/>
    <w:rsid w:val="00A15BB0"/>
    <w:rsid w:val="00A16B4C"/>
    <w:rsid w:val="00A16D33"/>
    <w:rsid w:val="00A16FBD"/>
    <w:rsid w:val="00A17282"/>
    <w:rsid w:val="00A17772"/>
    <w:rsid w:val="00A17982"/>
    <w:rsid w:val="00A179C3"/>
    <w:rsid w:val="00A17D55"/>
    <w:rsid w:val="00A17FD2"/>
    <w:rsid w:val="00A206F9"/>
    <w:rsid w:val="00A20782"/>
    <w:rsid w:val="00A208C1"/>
    <w:rsid w:val="00A20C87"/>
    <w:rsid w:val="00A211CF"/>
    <w:rsid w:val="00A21391"/>
    <w:rsid w:val="00A2166C"/>
    <w:rsid w:val="00A21A52"/>
    <w:rsid w:val="00A224AF"/>
    <w:rsid w:val="00A22558"/>
    <w:rsid w:val="00A2272C"/>
    <w:rsid w:val="00A22E45"/>
    <w:rsid w:val="00A22E82"/>
    <w:rsid w:val="00A2302C"/>
    <w:rsid w:val="00A2367B"/>
    <w:rsid w:val="00A237D2"/>
    <w:rsid w:val="00A23D6E"/>
    <w:rsid w:val="00A23E73"/>
    <w:rsid w:val="00A2484C"/>
    <w:rsid w:val="00A248D1"/>
    <w:rsid w:val="00A24B97"/>
    <w:rsid w:val="00A25420"/>
    <w:rsid w:val="00A254A9"/>
    <w:rsid w:val="00A2588D"/>
    <w:rsid w:val="00A2589E"/>
    <w:rsid w:val="00A259A2"/>
    <w:rsid w:val="00A259ED"/>
    <w:rsid w:val="00A25A28"/>
    <w:rsid w:val="00A263F0"/>
    <w:rsid w:val="00A2655D"/>
    <w:rsid w:val="00A2696A"/>
    <w:rsid w:val="00A26E68"/>
    <w:rsid w:val="00A2709A"/>
    <w:rsid w:val="00A2710A"/>
    <w:rsid w:val="00A271D4"/>
    <w:rsid w:val="00A27662"/>
    <w:rsid w:val="00A276E8"/>
    <w:rsid w:val="00A2782A"/>
    <w:rsid w:val="00A279F1"/>
    <w:rsid w:val="00A27CF6"/>
    <w:rsid w:val="00A27E64"/>
    <w:rsid w:val="00A30010"/>
    <w:rsid w:val="00A3016F"/>
    <w:rsid w:val="00A30222"/>
    <w:rsid w:val="00A3026C"/>
    <w:rsid w:val="00A302F7"/>
    <w:rsid w:val="00A30CA9"/>
    <w:rsid w:val="00A30F14"/>
    <w:rsid w:val="00A31119"/>
    <w:rsid w:val="00A31359"/>
    <w:rsid w:val="00A315F6"/>
    <w:rsid w:val="00A31671"/>
    <w:rsid w:val="00A319F6"/>
    <w:rsid w:val="00A31A4C"/>
    <w:rsid w:val="00A31C0B"/>
    <w:rsid w:val="00A31CB8"/>
    <w:rsid w:val="00A31D5B"/>
    <w:rsid w:val="00A31DC1"/>
    <w:rsid w:val="00A31DED"/>
    <w:rsid w:val="00A31FA1"/>
    <w:rsid w:val="00A32214"/>
    <w:rsid w:val="00A32238"/>
    <w:rsid w:val="00A3282D"/>
    <w:rsid w:val="00A32918"/>
    <w:rsid w:val="00A32B0F"/>
    <w:rsid w:val="00A32C1F"/>
    <w:rsid w:val="00A32C6D"/>
    <w:rsid w:val="00A33610"/>
    <w:rsid w:val="00A33657"/>
    <w:rsid w:val="00A33AFC"/>
    <w:rsid w:val="00A33D32"/>
    <w:rsid w:val="00A33D90"/>
    <w:rsid w:val="00A33E1F"/>
    <w:rsid w:val="00A340F6"/>
    <w:rsid w:val="00A342DA"/>
    <w:rsid w:val="00A34530"/>
    <w:rsid w:val="00A34A53"/>
    <w:rsid w:val="00A34E9A"/>
    <w:rsid w:val="00A34FDF"/>
    <w:rsid w:val="00A3569F"/>
    <w:rsid w:val="00A35BB8"/>
    <w:rsid w:val="00A35BDC"/>
    <w:rsid w:val="00A35CAD"/>
    <w:rsid w:val="00A35F1E"/>
    <w:rsid w:val="00A36006"/>
    <w:rsid w:val="00A362FB"/>
    <w:rsid w:val="00A36C27"/>
    <w:rsid w:val="00A374C3"/>
    <w:rsid w:val="00A3770E"/>
    <w:rsid w:val="00A37A8F"/>
    <w:rsid w:val="00A37CB1"/>
    <w:rsid w:val="00A40346"/>
    <w:rsid w:val="00A406D5"/>
    <w:rsid w:val="00A40768"/>
    <w:rsid w:val="00A40A12"/>
    <w:rsid w:val="00A40C69"/>
    <w:rsid w:val="00A40F51"/>
    <w:rsid w:val="00A4101C"/>
    <w:rsid w:val="00A41625"/>
    <w:rsid w:val="00A417CA"/>
    <w:rsid w:val="00A417F9"/>
    <w:rsid w:val="00A41811"/>
    <w:rsid w:val="00A41CB2"/>
    <w:rsid w:val="00A41D13"/>
    <w:rsid w:val="00A41E72"/>
    <w:rsid w:val="00A422DD"/>
    <w:rsid w:val="00A428FA"/>
    <w:rsid w:val="00A4293E"/>
    <w:rsid w:val="00A429A8"/>
    <w:rsid w:val="00A42B25"/>
    <w:rsid w:val="00A42B38"/>
    <w:rsid w:val="00A42D52"/>
    <w:rsid w:val="00A42D65"/>
    <w:rsid w:val="00A42F05"/>
    <w:rsid w:val="00A438B2"/>
    <w:rsid w:val="00A43BBA"/>
    <w:rsid w:val="00A43ED0"/>
    <w:rsid w:val="00A4455A"/>
    <w:rsid w:val="00A44ED6"/>
    <w:rsid w:val="00A44F58"/>
    <w:rsid w:val="00A4557A"/>
    <w:rsid w:val="00A45B2C"/>
    <w:rsid w:val="00A45E30"/>
    <w:rsid w:val="00A45F3B"/>
    <w:rsid w:val="00A46051"/>
    <w:rsid w:val="00A46183"/>
    <w:rsid w:val="00A46A21"/>
    <w:rsid w:val="00A46A40"/>
    <w:rsid w:val="00A46AF8"/>
    <w:rsid w:val="00A46E8B"/>
    <w:rsid w:val="00A474F9"/>
    <w:rsid w:val="00A47820"/>
    <w:rsid w:val="00A47B57"/>
    <w:rsid w:val="00A47BFC"/>
    <w:rsid w:val="00A47CE5"/>
    <w:rsid w:val="00A47EAA"/>
    <w:rsid w:val="00A502BA"/>
    <w:rsid w:val="00A50680"/>
    <w:rsid w:val="00A506D1"/>
    <w:rsid w:val="00A50858"/>
    <w:rsid w:val="00A50F2A"/>
    <w:rsid w:val="00A513DD"/>
    <w:rsid w:val="00A514C7"/>
    <w:rsid w:val="00A51A2A"/>
    <w:rsid w:val="00A51A92"/>
    <w:rsid w:val="00A521B4"/>
    <w:rsid w:val="00A521B6"/>
    <w:rsid w:val="00A52316"/>
    <w:rsid w:val="00A5246E"/>
    <w:rsid w:val="00A52608"/>
    <w:rsid w:val="00A52A53"/>
    <w:rsid w:val="00A53191"/>
    <w:rsid w:val="00A53463"/>
    <w:rsid w:val="00A53552"/>
    <w:rsid w:val="00A53752"/>
    <w:rsid w:val="00A5382F"/>
    <w:rsid w:val="00A53844"/>
    <w:rsid w:val="00A53B41"/>
    <w:rsid w:val="00A53D95"/>
    <w:rsid w:val="00A5406A"/>
    <w:rsid w:val="00A540F6"/>
    <w:rsid w:val="00A541A6"/>
    <w:rsid w:val="00A541F4"/>
    <w:rsid w:val="00A54281"/>
    <w:rsid w:val="00A54C02"/>
    <w:rsid w:val="00A54CF8"/>
    <w:rsid w:val="00A55344"/>
    <w:rsid w:val="00A55601"/>
    <w:rsid w:val="00A557D1"/>
    <w:rsid w:val="00A55F54"/>
    <w:rsid w:val="00A56241"/>
    <w:rsid w:val="00A566E7"/>
    <w:rsid w:val="00A56D8C"/>
    <w:rsid w:val="00A56E86"/>
    <w:rsid w:val="00A570BF"/>
    <w:rsid w:val="00A57144"/>
    <w:rsid w:val="00A57167"/>
    <w:rsid w:val="00A572EA"/>
    <w:rsid w:val="00A57456"/>
    <w:rsid w:val="00A574CC"/>
    <w:rsid w:val="00A57A67"/>
    <w:rsid w:val="00A57CD7"/>
    <w:rsid w:val="00A57D52"/>
    <w:rsid w:val="00A57DAA"/>
    <w:rsid w:val="00A60578"/>
    <w:rsid w:val="00A605AF"/>
    <w:rsid w:val="00A605B2"/>
    <w:rsid w:val="00A60604"/>
    <w:rsid w:val="00A60C98"/>
    <w:rsid w:val="00A60CC9"/>
    <w:rsid w:val="00A611D9"/>
    <w:rsid w:val="00A612B9"/>
    <w:rsid w:val="00A613A5"/>
    <w:rsid w:val="00A6172E"/>
    <w:rsid w:val="00A61DAA"/>
    <w:rsid w:val="00A620D9"/>
    <w:rsid w:val="00A621B1"/>
    <w:rsid w:val="00A62328"/>
    <w:rsid w:val="00A62441"/>
    <w:rsid w:val="00A62818"/>
    <w:rsid w:val="00A62C04"/>
    <w:rsid w:val="00A62EA3"/>
    <w:rsid w:val="00A6345E"/>
    <w:rsid w:val="00A63ECC"/>
    <w:rsid w:val="00A6412F"/>
    <w:rsid w:val="00A64173"/>
    <w:rsid w:val="00A64175"/>
    <w:rsid w:val="00A641C1"/>
    <w:rsid w:val="00A64642"/>
    <w:rsid w:val="00A6470E"/>
    <w:rsid w:val="00A647FA"/>
    <w:rsid w:val="00A648E0"/>
    <w:rsid w:val="00A649EE"/>
    <w:rsid w:val="00A64D52"/>
    <w:rsid w:val="00A64D97"/>
    <w:rsid w:val="00A65289"/>
    <w:rsid w:val="00A6575D"/>
    <w:rsid w:val="00A65BBE"/>
    <w:rsid w:val="00A65D22"/>
    <w:rsid w:val="00A66214"/>
    <w:rsid w:val="00A663F1"/>
    <w:rsid w:val="00A66664"/>
    <w:rsid w:val="00A667EF"/>
    <w:rsid w:val="00A668DE"/>
    <w:rsid w:val="00A66AF2"/>
    <w:rsid w:val="00A66C5E"/>
    <w:rsid w:val="00A67262"/>
    <w:rsid w:val="00A676D4"/>
    <w:rsid w:val="00A67825"/>
    <w:rsid w:val="00A679CD"/>
    <w:rsid w:val="00A67A38"/>
    <w:rsid w:val="00A67AD1"/>
    <w:rsid w:val="00A67DD9"/>
    <w:rsid w:val="00A67FC2"/>
    <w:rsid w:val="00A67FEE"/>
    <w:rsid w:val="00A700BE"/>
    <w:rsid w:val="00A7032B"/>
    <w:rsid w:val="00A703A4"/>
    <w:rsid w:val="00A703F4"/>
    <w:rsid w:val="00A704D8"/>
    <w:rsid w:val="00A707CA"/>
    <w:rsid w:val="00A70A13"/>
    <w:rsid w:val="00A70BEB"/>
    <w:rsid w:val="00A70C47"/>
    <w:rsid w:val="00A70F7B"/>
    <w:rsid w:val="00A710C1"/>
    <w:rsid w:val="00A7167A"/>
    <w:rsid w:val="00A716C1"/>
    <w:rsid w:val="00A71B2F"/>
    <w:rsid w:val="00A7207C"/>
    <w:rsid w:val="00A725C1"/>
    <w:rsid w:val="00A7272E"/>
    <w:rsid w:val="00A72AFC"/>
    <w:rsid w:val="00A72CC1"/>
    <w:rsid w:val="00A72CF5"/>
    <w:rsid w:val="00A7306C"/>
    <w:rsid w:val="00A730C5"/>
    <w:rsid w:val="00A7321E"/>
    <w:rsid w:val="00A73272"/>
    <w:rsid w:val="00A733B1"/>
    <w:rsid w:val="00A73535"/>
    <w:rsid w:val="00A73741"/>
    <w:rsid w:val="00A73C08"/>
    <w:rsid w:val="00A73C22"/>
    <w:rsid w:val="00A742FB"/>
    <w:rsid w:val="00A744C4"/>
    <w:rsid w:val="00A7455E"/>
    <w:rsid w:val="00A74C87"/>
    <w:rsid w:val="00A753D3"/>
    <w:rsid w:val="00A75A46"/>
    <w:rsid w:val="00A75ACD"/>
    <w:rsid w:val="00A764D4"/>
    <w:rsid w:val="00A76914"/>
    <w:rsid w:val="00A7696C"/>
    <w:rsid w:val="00A76A16"/>
    <w:rsid w:val="00A76AB0"/>
    <w:rsid w:val="00A773BE"/>
    <w:rsid w:val="00A774AF"/>
    <w:rsid w:val="00A77B0B"/>
    <w:rsid w:val="00A77CB2"/>
    <w:rsid w:val="00A77D65"/>
    <w:rsid w:val="00A77E2C"/>
    <w:rsid w:val="00A77EFE"/>
    <w:rsid w:val="00A805B2"/>
    <w:rsid w:val="00A805F6"/>
    <w:rsid w:val="00A809D7"/>
    <w:rsid w:val="00A80A37"/>
    <w:rsid w:val="00A80B05"/>
    <w:rsid w:val="00A80C82"/>
    <w:rsid w:val="00A811B3"/>
    <w:rsid w:val="00A8136A"/>
    <w:rsid w:val="00A8151A"/>
    <w:rsid w:val="00A81EB0"/>
    <w:rsid w:val="00A820CF"/>
    <w:rsid w:val="00A82368"/>
    <w:rsid w:val="00A82487"/>
    <w:rsid w:val="00A82566"/>
    <w:rsid w:val="00A8278F"/>
    <w:rsid w:val="00A8288E"/>
    <w:rsid w:val="00A828B6"/>
    <w:rsid w:val="00A82C78"/>
    <w:rsid w:val="00A82C9E"/>
    <w:rsid w:val="00A8340B"/>
    <w:rsid w:val="00A8349D"/>
    <w:rsid w:val="00A83562"/>
    <w:rsid w:val="00A836D5"/>
    <w:rsid w:val="00A836FB"/>
    <w:rsid w:val="00A837DB"/>
    <w:rsid w:val="00A83859"/>
    <w:rsid w:val="00A838D3"/>
    <w:rsid w:val="00A83B8E"/>
    <w:rsid w:val="00A83C03"/>
    <w:rsid w:val="00A83CE8"/>
    <w:rsid w:val="00A84086"/>
    <w:rsid w:val="00A8424B"/>
    <w:rsid w:val="00A8427D"/>
    <w:rsid w:val="00A842DA"/>
    <w:rsid w:val="00A848F1"/>
    <w:rsid w:val="00A84B6B"/>
    <w:rsid w:val="00A84BA5"/>
    <w:rsid w:val="00A84BF3"/>
    <w:rsid w:val="00A85508"/>
    <w:rsid w:val="00A85AA6"/>
    <w:rsid w:val="00A860CE"/>
    <w:rsid w:val="00A86207"/>
    <w:rsid w:val="00A86505"/>
    <w:rsid w:val="00A8660E"/>
    <w:rsid w:val="00A86651"/>
    <w:rsid w:val="00A868B3"/>
    <w:rsid w:val="00A86B26"/>
    <w:rsid w:val="00A86C52"/>
    <w:rsid w:val="00A86DF5"/>
    <w:rsid w:val="00A86E5F"/>
    <w:rsid w:val="00A871E8"/>
    <w:rsid w:val="00A87AE9"/>
    <w:rsid w:val="00A87B88"/>
    <w:rsid w:val="00A87BD0"/>
    <w:rsid w:val="00A87F2C"/>
    <w:rsid w:val="00A87FCB"/>
    <w:rsid w:val="00A9002B"/>
    <w:rsid w:val="00A90098"/>
    <w:rsid w:val="00A90517"/>
    <w:rsid w:val="00A90AF2"/>
    <w:rsid w:val="00A90E23"/>
    <w:rsid w:val="00A90FF1"/>
    <w:rsid w:val="00A91115"/>
    <w:rsid w:val="00A91289"/>
    <w:rsid w:val="00A91374"/>
    <w:rsid w:val="00A91394"/>
    <w:rsid w:val="00A914C0"/>
    <w:rsid w:val="00A91C88"/>
    <w:rsid w:val="00A91CD1"/>
    <w:rsid w:val="00A91FB9"/>
    <w:rsid w:val="00A92297"/>
    <w:rsid w:val="00A92327"/>
    <w:rsid w:val="00A924AD"/>
    <w:rsid w:val="00A92603"/>
    <w:rsid w:val="00A92704"/>
    <w:rsid w:val="00A92894"/>
    <w:rsid w:val="00A92972"/>
    <w:rsid w:val="00A9312E"/>
    <w:rsid w:val="00A9330C"/>
    <w:rsid w:val="00A93422"/>
    <w:rsid w:val="00A93A06"/>
    <w:rsid w:val="00A94150"/>
    <w:rsid w:val="00A942E0"/>
    <w:rsid w:val="00A94512"/>
    <w:rsid w:val="00A9453D"/>
    <w:rsid w:val="00A94628"/>
    <w:rsid w:val="00A94783"/>
    <w:rsid w:val="00A9481E"/>
    <w:rsid w:val="00A94C13"/>
    <w:rsid w:val="00A94C26"/>
    <w:rsid w:val="00A951B8"/>
    <w:rsid w:val="00A95553"/>
    <w:rsid w:val="00A9564B"/>
    <w:rsid w:val="00A957DC"/>
    <w:rsid w:val="00A958F9"/>
    <w:rsid w:val="00A959E4"/>
    <w:rsid w:val="00A95D79"/>
    <w:rsid w:val="00A95EF1"/>
    <w:rsid w:val="00A96369"/>
    <w:rsid w:val="00A96495"/>
    <w:rsid w:val="00A96B91"/>
    <w:rsid w:val="00A96BE6"/>
    <w:rsid w:val="00A96D2E"/>
    <w:rsid w:val="00A96DAF"/>
    <w:rsid w:val="00A973E3"/>
    <w:rsid w:val="00A97813"/>
    <w:rsid w:val="00A978A5"/>
    <w:rsid w:val="00A97F30"/>
    <w:rsid w:val="00AA03C5"/>
    <w:rsid w:val="00AA06C5"/>
    <w:rsid w:val="00AA0B6C"/>
    <w:rsid w:val="00AA0EDC"/>
    <w:rsid w:val="00AA0F44"/>
    <w:rsid w:val="00AA10D6"/>
    <w:rsid w:val="00AA1213"/>
    <w:rsid w:val="00AA174D"/>
    <w:rsid w:val="00AA1A1E"/>
    <w:rsid w:val="00AA1FDA"/>
    <w:rsid w:val="00AA2100"/>
    <w:rsid w:val="00AA259C"/>
    <w:rsid w:val="00AA271B"/>
    <w:rsid w:val="00AA276B"/>
    <w:rsid w:val="00AA2A3B"/>
    <w:rsid w:val="00AA326B"/>
    <w:rsid w:val="00AA33EB"/>
    <w:rsid w:val="00AA3503"/>
    <w:rsid w:val="00AA3E3B"/>
    <w:rsid w:val="00AA4898"/>
    <w:rsid w:val="00AA4E6E"/>
    <w:rsid w:val="00AA4F17"/>
    <w:rsid w:val="00AA50C9"/>
    <w:rsid w:val="00AA51BD"/>
    <w:rsid w:val="00AA554E"/>
    <w:rsid w:val="00AA562C"/>
    <w:rsid w:val="00AA56B7"/>
    <w:rsid w:val="00AA595F"/>
    <w:rsid w:val="00AA5CD6"/>
    <w:rsid w:val="00AA5E21"/>
    <w:rsid w:val="00AA6257"/>
    <w:rsid w:val="00AA6716"/>
    <w:rsid w:val="00AA6880"/>
    <w:rsid w:val="00AA68F4"/>
    <w:rsid w:val="00AA6A35"/>
    <w:rsid w:val="00AA6E62"/>
    <w:rsid w:val="00AA7380"/>
    <w:rsid w:val="00AA75D7"/>
    <w:rsid w:val="00AA77ED"/>
    <w:rsid w:val="00AA7C5A"/>
    <w:rsid w:val="00AA7E59"/>
    <w:rsid w:val="00AA7F85"/>
    <w:rsid w:val="00AB08B5"/>
    <w:rsid w:val="00AB0F76"/>
    <w:rsid w:val="00AB12BD"/>
    <w:rsid w:val="00AB16C1"/>
    <w:rsid w:val="00AB289F"/>
    <w:rsid w:val="00AB29AE"/>
    <w:rsid w:val="00AB2A35"/>
    <w:rsid w:val="00AB2D2B"/>
    <w:rsid w:val="00AB301E"/>
    <w:rsid w:val="00AB32B0"/>
    <w:rsid w:val="00AB342E"/>
    <w:rsid w:val="00AB345D"/>
    <w:rsid w:val="00AB3489"/>
    <w:rsid w:val="00AB377A"/>
    <w:rsid w:val="00AB3BF2"/>
    <w:rsid w:val="00AB3CBC"/>
    <w:rsid w:val="00AB3D30"/>
    <w:rsid w:val="00AB3EE6"/>
    <w:rsid w:val="00AB4037"/>
    <w:rsid w:val="00AB44C9"/>
    <w:rsid w:val="00AB49F2"/>
    <w:rsid w:val="00AB5189"/>
    <w:rsid w:val="00AB51E0"/>
    <w:rsid w:val="00AB58E6"/>
    <w:rsid w:val="00AB5A76"/>
    <w:rsid w:val="00AB606D"/>
    <w:rsid w:val="00AB6650"/>
    <w:rsid w:val="00AB6798"/>
    <w:rsid w:val="00AB68C2"/>
    <w:rsid w:val="00AB7060"/>
    <w:rsid w:val="00AB71D3"/>
    <w:rsid w:val="00AB78C8"/>
    <w:rsid w:val="00AB7B53"/>
    <w:rsid w:val="00AB7CC5"/>
    <w:rsid w:val="00AB7CD1"/>
    <w:rsid w:val="00AB7DF3"/>
    <w:rsid w:val="00AC064A"/>
    <w:rsid w:val="00AC0E80"/>
    <w:rsid w:val="00AC13E6"/>
    <w:rsid w:val="00AC16B0"/>
    <w:rsid w:val="00AC199D"/>
    <w:rsid w:val="00AC1B12"/>
    <w:rsid w:val="00AC25FA"/>
    <w:rsid w:val="00AC26E3"/>
    <w:rsid w:val="00AC27B9"/>
    <w:rsid w:val="00AC2D3F"/>
    <w:rsid w:val="00AC2F50"/>
    <w:rsid w:val="00AC3375"/>
    <w:rsid w:val="00AC3DE5"/>
    <w:rsid w:val="00AC44B3"/>
    <w:rsid w:val="00AC44BB"/>
    <w:rsid w:val="00AC459D"/>
    <w:rsid w:val="00AC4D6E"/>
    <w:rsid w:val="00AC4FC5"/>
    <w:rsid w:val="00AC4FF3"/>
    <w:rsid w:val="00AC55A1"/>
    <w:rsid w:val="00AC5724"/>
    <w:rsid w:val="00AC579D"/>
    <w:rsid w:val="00AC5FE8"/>
    <w:rsid w:val="00AC639A"/>
    <w:rsid w:val="00AC63DC"/>
    <w:rsid w:val="00AC6D01"/>
    <w:rsid w:val="00AC6F8B"/>
    <w:rsid w:val="00AC7183"/>
    <w:rsid w:val="00AC7228"/>
    <w:rsid w:val="00AC73FF"/>
    <w:rsid w:val="00AC7808"/>
    <w:rsid w:val="00AC7831"/>
    <w:rsid w:val="00AC7BF1"/>
    <w:rsid w:val="00AC7D7C"/>
    <w:rsid w:val="00AD047E"/>
    <w:rsid w:val="00AD0902"/>
    <w:rsid w:val="00AD0C87"/>
    <w:rsid w:val="00AD0EAA"/>
    <w:rsid w:val="00AD171B"/>
    <w:rsid w:val="00AD1733"/>
    <w:rsid w:val="00AD1A2A"/>
    <w:rsid w:val="00AD1A53"/>
    <w:rsid w:val="00AD1AEC"/>
    <w:rsid w:val="00AD1E2F"/>
    <w:rsid w:val="00AD209D"/>
    <w:rsid w:val="00AD24D0"/>
    <w:rsid w:val="00AD2529"/>
    <w:rsid w:val="00AD255A"/>
    <w:rsid w:val="00AD25D0"/>
    <w:rsid w:val="00AD26EB"/>
    <w:rsid w:val="00AD2F6C"/>
    <w:rsid w:val="00AD38FA"/>
    <w:rsid w:val="00AD390F"/>
    <w:rsid w:val="00AD3CBD"/>
    <w:rsid w:val="00AD4165"/>
    <w:rsid w:val="00AD444B"/>
    <w:rsid w:val="00AD46AA"/>
    <w:rsid w:val="00AD4B32"/>
    <w:rsid w:val="00AD4B98"/>
    <w:rsid w:val="00AD4CB5"/>
    <w:rsid w:val="00AD4DA3"/>
    <w:rsid w:val="00AD52FC"/>
    <w:rsid w:val="00AD558D"/>
    <w:rsid w:val="00AD56CA"/>
    <w:rsid w:val="00AD5758"/>
    <w:rsid w:val="00AD5968"/>
    <w:rsid w:val="00AD5D1F"/>
    <w:rsid w:val="00AD5D4D"/>
    <w:rsid w:val="00AD5F22"/>
    <w:rsid w:val="00AD6597"/>
    <w:rsid w:val="00AD6600"/>
    <w:rsid w:val="00AD66B5"/>
    <w:rsid w:val="00AD68BE"/>
    <w:rsid w:val="00AD69E3"/>
    <w:rsid w:val="00AD70A7"/>
    <w:rsid w:val="00AD70D9"/>
    <w:rsid w:val="00AD7372"/>
    <w:rsid w:val="00AD738B"/>
    <w:rsid w:val="00AD75B0"/>
    <w:rsid w:val="00AD7A9A"/>
    <w:rsid w:val="00AD7B9B"/>
    <w:rsid w:val="00AD7DD6"/>
    <w:rsid w:val="00AD7F32"/>
    <w:rsid w:val="00AD7F90"/>
    <w:rsid w:val="00AE0132"/>
    <w:rsid w:val="00AE0181"/>
    <w:rsid w:val="00AE03A5"/>
    <w:rsid w:val="00AE06BE"/>
    <w:rsid w:val="00AE0ACB"/>
    <w:rsid w:val="00AE121F"/>
    <w:rsid w:val="00AE1C98"/>
    <w:rsid w:val="00AE1CF8"/>
    <w:rsid w:val="00AE27B8"/>
    <w:rsid w:val="00AE2BF6"/>
    <w:rsid w:val="00AE2D56"/>
    <w:rsid w:val="00AE2DEF"/>
    <w:rsid w:val="00AE329C"/>
    <w:rsid w:val="00AE3303"/>
    <w:rsid w:val="00AE33D1"/>
    <w:rsid w:val="00AE35A0"/>
    <w:rsid w:val="00AE3A48"/>
    <w:rsid w:val="00AE3B6D"/>
    <w:rsid w:val="00AE3CBD"/>
    <w:rsid w:val="00AE4059"/>
    <w:rsid w:val="00AE4437"/>
    <w:rsid w:val="00AE4771"/>
    <w:rsid w:val="00AE4CA6"/>
    <w:rsid w:val="00AE4E89"/>
    <w:rsid w:val="00AE511A"/>
    <w:rsid w:val="00AE53AD"/>
    <w:rsid w:val="00AE5401"/>
    <w:rsid w:val="00AE5877"/>
    <w:rsid w:val="00AE5886"/>
    <w:rsid w:val="00AE5B5E"/>
    <w:rsid w:val="00AE6013"/>
    <w:rsid w:val="00AE65B2"/>
    <w:rsid w:val="00AE6759"/>
    <w:rsid w:val="00AE6993"/>
    <w:rsid w:val="00AE6B77"/>
    <w:rsid w:val="00AE6E5F"/>
    <w:rsid w:val="00AE714F"/>
    <w:rsid w:val="00AE7467"/>
    <w:rsid w:val="00AE76CD"/>
    <w:rsid w:val="00AE7DDD"/>
    <w:rsid w:val="00AF02E4"/>
    <w:rsid w:val="00AF0389"/>
    <w:rsid w:val="00AF0699"/>
    <w:rsid w:val="00AF06B5"/>
    <w:rsid w:val="00AF0764"/>
    <w:rsid w:val="00AF0DF8"/>
    <w:rsid w:val="00AF0E1C"/>
    <w:rsid w:val="00AF1048"/>
    <w:rsid w:val="00AF1841"/>
    <w:rsid w:val="00AF1AAD"/>
    <w:rsid w:val="00AF1C77"/>
    <w:rsid w:val="00AF2011"/>
    <w:rsid w:val="00AF2042"/>
    <w:rsid w:val="00AF24C8"/>
    <w:rsid w:val="00AF2550"/>
    <w:rsid w:val="00AF268C"/>
    <w:rsid w:val="00AF2C9D"/>
    <w:rsid w:val="00AF31A8"/>
    <w:rsid w:val="00AF34A2"/>
    <w:rsid w:val="00AF34CE"/>
    <w:rsid w:val="00AF3889"/>
    <w:rsid w:val="00AF3B57"/>
    <w:rsid w:val="00AF3E2B"/>
    <w:rsid w:val="00AF40FA"/>
    <w:rsid w:val="00AF4B28"/>
    <w:rsid w:val="00AF4F9B"/>
    <w:rsid w:val="00AF5048"/>
    <w:rsid w:val="00AF53F3"/>
    <w:rsid w:val="00AF560D"/>
    <w:rsid w:val="00AF59F0"/>
    <w:rsid w:val="00AF5AF0"/>
    <w:rsid w:val="00AF5C92"/>
    <w:rsid w:val="00AF5D93"/>
    <w:rsid w:val="00AF5EDE"/>
    <w:rsid w:val="00AF5F57"/>
    <w:rsid w:val="00AF6243"/>
    <w:rsid w:val="00AF64DC"/>
    <w:rsid w:val="00AF65C0"/>
    <w:rsid w:val="00AF6758"/>
    <w:rsid w:val="00AF68BB"/>
    <w:rsid w:val="00AF6C11"/>
    <w:rsid w:val="00AF6C21"/>
    <w:rsid w:val="00AF6D47"/>
    <w:rsid w:val="00AF6DA1"/>
    <w:rsid w:val="00AF7215"/>
    <w:rsid w:val="00AF736C"/>
    <w:rsid w:val="00AF7623"/>
    <w:rsid w:val="00AF76D2"/>
    <w:rsid w:val="00AF79EE"/>
    <w:rsid w:val="00AF7E0F"/>
    <w:rsid w:val="00AF7E4A"/>
    <w:rsid w:val="00B008F8"/>
    <w:rsid w:val="00B00A14"/>
    <w:rsid w:val="00B00C4A"/>
    <w:rsid w:val="00B01076"/>
    <w:rsid w:val="00B018FE"/>
    <w:rsid w:val="00B01933"/>
    <w:rsid w:val="00B0198A"/>
    <w:rsid w:val="00B01AB0"/>
    <w:rsid w:val="00B01DA6"/>
    <w:rsid w:val="00B02172"/>
    <w:rsid w:val="00B022FA"/>
    <w:rsid w:val="00B024A2"/>
    <w:rsid w:val="00B02506"/>
    <w:rsid w:val="00B0272F"/>
    <w:rsid w:val="00B02789"/>
    <w:rsid w:val="00B027A3"/>
    <w:rsid w:val="00B02B50"/>
    <w:rsid w:val="00B02EA7"/>
    <w:rsid w:val="00B02F4C"/>
    <w:rsid w:val="00B03014"/>
    <w:rsid w:val="00B034CB"/>
    <w:rsid w:val="00B036F1"/>
    <w:rsid w:val="00B038CE"/>
    <w:rsid w:val="00B03AD0"/>
    <w:rsid w:val="00B03EBE"/>
    <w:rsid w:val="00B03F47"/>
    <w:rsid w:val="00B03FCF"/>
    <w:rsid w:val="00B0411A"/>
    <w:rsid w:val="00B0419F"/>
    <w:rsid w:val="00B04469"/>
    <w:rsid w:val="00B045EF"/>
    <w:rsid w:val="00B04852"/>
    <w:rsid w:val="00B049BE"/>
    <w:rsid w:val="00B04F4A"/>
    <w:rsid w:val="00B05197"/>
    <w:rsid w:val="00B054F0"/>
    <w:rsid w:val="00B0561E"/>
    <w:rsid w:val="00B05B68"/>
    <w:rsid w:val="00B05C25"/>
    <w:rsid w:val="00B05DBB"/>
    <w:rsid w:val="00B064A9"/>
    <w:rsid w:val="00B06AFE"/>
    <w:rsid w:val="00B0704F"/>
    <w:rsid w:val="00B07499"/>
    <w:rsid w:val="00B07D0D"/>
    <w:rsid w:val="00B100F5"/>
    <w:rsid w:val="00B10169"/>
    <w:rsid w:val="00B10220"/>
    <w:rsid w:val="00B1059A"/>
    <w:rsid w:val="00B10740"/>
    <w:rsid w:val="00B10822"/>
    <w:rsid w:val="00B10957"/>
    <w:rsid w:val="00B10AFA"/>
    <w:rsid w:val="00B10B99"/>
    <w:rsid w:val="00B10C94"/>
    <w:rsid w:val="00B10FDA"/>
    <w:rsid w:val="00B1151D"/>
    <w:rsid w:val="00B11614"/>
    <w:rsid w:val="00B12018"/>
    <w:rsid w:val="00B1207C"/>
    <w:rsid w:val="00B121CB"/>
    <w:rsid w:val="00B121ED"/>
    <w:rsid w:val="00B12330"/>
    <w:rsid w:val="00B12C56"/>
    <w:rsid w:val="00B1318A"/>
    <w:rsid w:val="00B1331C"/>
    <w:rsid w:val="00B1366F"/>
    <w:rsid w:val="00B1397F"/>
    <w:rsid w:val="00B13A11"/>
    <w:rsid w:val="00B13C87"/>
    <w:rsid w:val="00B1427D"/>
    <w:rsid w:val="00B145C3"/>
    <w:rsid w:val="00B14868"/>
    <w:rsid w:val="00B14B40"/>
    <w:rsid w:val="00B14D1C"/>
    <w:rsid w:val="00B14E50"/>
    <w:rsid w:val="00B1534D"/>
    <w:rsid w:val="00B156DB"/>
    <w:rsid w:val="00B15745"/>
    <w:rsid w:val="00B15842"/>
    <w:rsid w:val="00B15BC4"/>
    <w:rsid w:val="00B16010"/>
    <w:rsid w:val="00B16177"/>
    <w:rsid w:val="00B16627"/>
    <w:rsid w:val="00B1662E"/>
    <w:rsid w:val="00B16CC0"/>
    <w:rsid w:val="00B16DDA"/>
    <w:rsid w:val="00B16EBC"/>
    <w:rsid w:val="00B179CB"/>
    <w:rsid w:val="00B204A1"/>
    <w:rsid w:val="00B2055A"/>
    <w:rsid w:val="00B20629"/>
    <w:rsid w:val="00B207CE"/>
    <w:rsid w:val="00B21331"/>
    <w:rsid w:val="00B21381"/>
    <w:rsid w:val="00B214B3"/>
    <w:rsid w:val="00B215D4"/>
    <w:rsid w:val="00B21779"/>
    <w:rsid w:val="00B21B64"/>
    <w:rsid w:val="00B21BD5"/>
    <w:rsid w:val="00B21ED0"/>
    <w:rsid w:val="00B21F0A"/>
    <w:rsid w:val="00B220E5"/>
    <w:rsid w:val="00B221DA"/>
    <w:rsid w:val="00B2253E"/>
    <w:rsid w:val="00B22858"/>
    <w:rsid w:val="00B22B30"/>
    <w:rsid w:val="00B22DD4"/>
    <w:rsid w:val="00B23620"/>
    <w:rsid w:val="00B236AB"/>
    <w:rsid w:val="00B238D0"/>
    <w:rsid w:val="00B23C32"/>
    <w:rsid w:val="00B23EAD"/>
    <w:rsid w:val="00B24074"/>
    <w:rsid w:val="00B24092"/>
    <w:rsid w:val="00B24100"/>
    <w:rsid w:val="00B24873"/>
    <w:rsid w:val="00B24BAB"/>
    <w:rsid w:val="00B24BD7"/>
    <w:rsid w:val="00B24C78"/>
    <w:rsid w:val="00B24F6A"/>
    <w:rsid w:val="00B253E4"/>
    <w:rsid w:val="00B254A7"/>
    <w:rsid w:val="00B256D6"/>
    <w:rsid w:val="00B256E7"/>
    <w:rsid w:val="00B25CA7"/>
    <w:rsid w:val="00B25D11"/>
    <w:rsid w:val="00B25FB2"/>
    <w:rsid w:val="00B26021"/>
    <w:rsid w:val="00B260CB"/>
    <w:rsid w:val="00B265B7"/>
    <w:rsid w:val="00B26823"/>
    <w:rsid w:val="00B274A6"/>
    <w:rsid w:val="00B275D3"/>
    <w:rsid w:val="00B27877"/>
    <w:rsid w:val="00B30591"/>
    <w:rsid w:val="00B308EA"/>
    <w:rsid w:val="00B30931"/>
    <w:rsid w:val="00B30A59"/>
    <w:rsid w:val="00B3117A"/>
    <w:rsid w:val="00B31577"/>
    <w:rsid w:val="00B31672"/>
    <w:rsid w:val="00B3172A"/>
    <w:rsid w:val="00B31852"/>
    <w:rsid w:val="00B31C05"/>
    <w:rsid w:val="00B31C7B"/>
    <w:rsid w:val="00B31E1D"/>
    <w:rsid w:val="00B3222D"/>
    <w:rsid w:val="00B3257C"/>
    <w:rsid w:val="00B325B9"/>
    <w:rsid w:val="00B32B15"/>
    <w:rsid w:val="00B32F19"/>
    <w:rsid w:val="00B33464"/>
    <w:rsid w:val="00B33810"/>
    <w:rsid w:val="00B3396B"/>
    <w:rsid w:val="00B33AFF"/>
    <w:rsid w:val="00B33EEE"/>
    <w:rsid w:val="00B3438E"/>
    <w:rsid w:val="00B348A4"/>
    <w:rsid w:val="00B348C4"/>
    <w:rsid w:val="00B34AC0"/>
    <w:rsid w:val="00B34DD5"/>
    <w:rsid w:val="00B353DD"/>
    <w:rsid w:val="00B354E8"/>
    <w:rsid w:val="00B35778"/>
    <w:rsid w:val="00B359A8"/>
    <w:rsid w:val="00B35B2E"/>
    <w:rsid w:val="00B35C5F"/>
    <w:rsid w:val="00B35F5C"/>
    <w:rsid w:val="00B36157"/>
    <w:rsid w:val="00B3622E"/>
    <w:rsid w:val="00B3642D"/>
    <w:rsid w:val="00B364A4"/>
    <w:rsid w:val="00B364F4"/>
    <w:rsid w:val="00B3697C"/>
    <w:rsid w:val="00B36B2F"/>
    <w:rsid w:val="00B36E9F"/>
    <w:rsid w:val="00B36F71"/>
    <w:rsid w:val="00B37222"/>
    <w:rsid w:val="00B37D3D"/>
    <w:rsid w:val="00B37D98"/>
    <w:rsid w:val="00B400FE"/>
    <w:rsid w:val="00B4029F"/>
    <w:rsid w:val="00B402C4"/>
    <w:rsid w:val="00B403B4"/>
    <w:rsid w:val="00B40488"/>
    <w:rsid w:val="00B40613"/>
    <w:rsid w:val="00B40866"/>
    <w:rsid w:val="00B40F28"/>
    <w:rsid w:val="00B41419"/>
    <w:rsid w:val="00B4145B"/>
    <w:rsid w:val="00B4183B"/>
    <w:rsid w:val="00B41855"/>
    <w:rsid w:val="00B41B79"/>
    <w:rsid w:val="00B41F65"/>
    <w:rsid w:val="00B420D3"/>
    <w:rsid w:val="00B420DE"/>
    <w:rsid w:val="00B4214A"/>
    <w:rsid w:val="00B4218E"/>
    <w:rsid w:val="00B421A6"/>
    <w:rsid w:val="00B422A1"/>
    <w:rsid w:val="00B428B7"/>
    <w:rsid w:val="00B42B59"/>
    <w:rsid w:val="00B42F79"/>
    <w:rsid w:val="00B431BC"/>
    <w:rsid w:val="00B431E9"/>
    <w:rsid w:val="00B43232"/>
    <w:rsid w:val="00B433F4"/>
    <w:rsid w:val="00B434D3"/>
    <w:rsid w:val="00B438EA"/>
    <w:rsid w:val="00B43A94"/>
    <w:rsid w:val="00B43D6F"/>
    <w:rsid w:val="00B441D5"/>
    <w:rsid w:val="00B444BB"/>
    <w:rsid w:val="00B44611"/>
    <w:rsid w:val="00B4462E"/>
    <w:rsid w:val="00B449C0"/>
    <w:rsid w:val="00B44B98"/>
    <w:rsid w:val="00B44C33"/>
    <w:rsid w:val="00B450CB"/>
    <w:rsid w:val="00B452C4"/>
    <w:rsid w:val="00B457A1"/>
    <w:rsid w:val="00B457C9"/>
    <w:rsid w:val="00B45BC4"/>
    <w:rsid w:val="00B45ECE"/>
    <w:rsid w:val="00B462FE"/>
    <w:rsid w:val="00B4655F"/>
    <w:rsid w:val="00B46CB8"/>
    <w:rsid w:val="00B46F51"/>
    <w:rsid w:val="00B46F88"/>
    <w:rsid w:val="00B4707F"/>
    <w:rsid w:val="00B4713C"/>
    <w:rsid w:val="00B4718C"/>
    <w:rsid w:val="00B47417"/>
    <w:rsid w:val="00B47451"/>
    <w:rsid w:val="00B47BE7"/>
    <w:rsid w:val="00B50143"/>
    <w:rsid w:val="00B503B4"/>
    <w:rsid w:val="00B504D5"/>
    <w:rsid w:val="00B50560"/>
    <w:rsid w:val="00B505BB"/>
    <w:rsid w:val="00B50783"/>
    <w:rsid w:val="00B509FC"/>
    <w:rsid w:val="00B50F67"/>
    <w:rsid w:val="00B5121B"/>
    <w:rsid w:val="00B51324"/>
    <w:rsid w:val="00B518B2"/>
    <w:rsid w:val="00B51A6B"/>
    <w:rsid w:val="00B51E4C"/>
    <w:rsid w:val="00B51FC1"/>
    <w:rsid w:val="00B52412"/>
    <w:rsid w:val="00B524A7"/>
    <w:rsid w:val="00B52854"/>
    <w:rsid w:val="00B52C58"/>
    <w:rsid w:val="00B52DBC"/>
    <w:rsid w:val="00B53100"/>
    <w:rsid w:val="00B53365"/>
    <w:rsid w:val="00B53532"/>
    <w:rsid w:val="00B5369C"/>
    <w:rsid w:val="00B53CCF"/>
    <w:rsid w:val="00B53D0F"/>
    <w:rsid w:val="00B53D1F"/>
    <w:rsid w:val="00B5425E"/>
    <w:rsid w:val="00B5435A"/>
    <w:rsid w:val="00B543FA"/>
    <w:rsid w:val="00B548EF"/>
    <w:rsid w:val="00B54E33"/>
    <w:rsid w:val="00B55097"/>
    <w:rsid w:val="00B55218"/>
    <w:rsid w:val="00B5551D"/>
    <w:rsid w:val="00B55576"/>
    <w:rsid w:val="00B55610"/>
    <w:rsid w:val="00B56198"/>
    <w:rsid w:val="00B563E8"/>
    <w:rsid w:val="00B571D3"/>
    <w:rsid w:val="00B571F3"/>
    <w:rsid w:val="00B574EE"/>
    <w:rsid w:val="00B579A7"/>
    <w:rsid w:val="00B6011F"/>
    <w:rsid w:val="00B601CF"/>
    <w:rsid w:val="00B603C5"/>
    <w:rsid w:val="00B603D9"/>
    <w:rsid w:val="00B6045D"/>
    <w:rsid w:val="00B60A29"/>
    <w:rsid w:val="00B60C3B"/>
    <w:rsid w:val="00B610C7"/>
    <w:rsid w:val="00B61121"/>
    <w:rsid w:val="00B611B7"/>
    <w:rsid w:val="00B615B2"/>
    <w:rsid w:val="00B617EE"/>
    <w:rsid w:val="00B61904"/>
    <w:rsid w:val="00B61C1F"/>
    <w:rsid w:val="00B61D4B"/>
    <w:rsid w:val="00B627A1"/>
    <w:rsid w:val="00B627EA"/>
    <w:rsid w:val="00B62936"/>
    <w:rsid w:val="00B62A33"/>
    <w:rsid w:val="00B62C45"/>
    <w:rsid w:val="00B62ED8"/>
    <w:rsid w:val="00B62FC2"/>
    <w:rsid w:val="00B63130"/>
    <w:rsid w:val="00B6331C"/>
    <w:rsid w:val="00B634D4"/>
    <w:rsid w:val="00B63541"/>
    <w:rsid w:val="00B637BA"/>
    <w:rsid w:val="00B63B20"/>
    <w:rsid w:val="00B64139"/>
    <w:rsid w:val="00B6441E"/>
    <w:rsid w:val="00B64771"/>
    <w:rsid w:val="00B64B2A"/>
    <w:rsid w:val="00B65126"/>
    <w:rsid w:val="00B6518A"/>
    <w:rsid w:val="00B651E3"/>
    <w:rsid w:val="00B6525E"/>
    <w:rsid w:val="00B6572F"/>
    <w:rsid w:val="00B6578C"/>
    <w:rsid w:val="00B65A43"/>
    <w:rsid w:val="00B65B4D"/>
    <w:rsid w:val="00B65BBD"/>
    <w:rsid w:val="00B65C5C"/>
    <w:rsid w:val="00B65C86"/>
    <w:rsid w:val="00B662C1"/>
    <w:rsid w:val="00B6669D"/>
    <w:rsid w:val="00B667B3"/>
    <w:rsid w:val="00B66F9E"/>
    <w:rsid w:val="00B67298"/>
    <w:rsid w:val="00B6788F"/>
    <w:rsid w:val="00B67897"/>
    <w:rsid w:val="00B67DD7"/>
    <w:rsid w:val="00B67F95"/>
    <w:rsid w:val="00B6C015"/>
    <w:rsid w:val="00B704DE"/>
    <w:rsid w:val="00B7079F"/>
    <w:rsid w:val="00B707BE"/>
    <w:rsid w:val="00B70970"/>
    <w:rsid w:val="00B70AB3"/>
    <w:rsid w:val="00B70B4C"/>
    <w:rsid w:val="00B70B62"/>
    <w:rsid w:val="00B70E91"/>
    <w:rsid w:val="00B70FD9"/>
    <w:rsid w:val="00B716A2"/>
    <w:rsid w:val="00B718B8"/>
    <w:rsid w:val="00B71A2C"/>
    <w:rsid w:val="00B71AEA"/>
    <w:rsid w:val="00B71D59"/>
    <w:rsid w:val="00B71E3F"/>
    <w:rsid w:val="00B72811"/>
    <w:rsid w:val="00B728CB"/>
    <w:rsid w:val="00B72970"/>
    <w:rsid w:val="00B73513"/>
    <w:rsid w:val="00B73628"/>
    <w:rsid w:val="00B74156"/>
    <w:rsid w:val="00B744F4"/>
    <w:rsid w:val="00B74A55"/>
    <w:rsid w:val="00B74DE0"/>
    <w:rsid w:val="00B74E97"/>
    <w:rsid w:val="00B74EC9"/>
    <w:rsid w:val="00B74F91"/>
    <w:rsid w:val="00B7518D"/>
    <w:rsid w:val="00B7528E"/>
    <w:rsid w:val="00B752B8"/>
    <w:rsid w:val="00B752F4"/>
    <w:rsid w:val="00B75529"/>
    <w:rsid w:val="00B75586"/>
    <w:rsid w:val="00B757ED"/>
    <w:rsid w:val="00B75B2B"/>
    <w:rsid w:val="00B75B97"/>
    <w:rsid w:val="00B75FD1"/>
    <w:rsid w:val="00B76116"/>
    <w:rsid w:val="00B76A77"/>
    <w:rsid w:val="00B76DC6"/>
    <w:rsid w:val="00B76E34"/>
    <w:rsid w:val="00B773F6"/>
    <w:rsid w:val="00B77444"/>
    <w:rsid w:val="00B77578"/>
    <w:rsid w:val="00B775D7"/>
    <w:rsid w:val="00B777CC"/>
    <w:rsid w:val="00B777ED"/>
    <w:rsid w:val="00B7781F"/>
    <w:rsid w:val="00B77891"/>
    <w:rsid w:val="00B77BAA"/>
    <w:rsid w:val="00B77C47"/>
    <w:rsid w:val="00B77C86"/>
    <w:rsid w:val="00B77F60"/>
    <w:rsid w:val="00B8004A"/>
    <w:rsid w:val="00B8038F"/>
    <w:rsid w:val="00B80487"/>
    <w:rsid w:val="00B8051B"/>
    <w:rsid w:val="00B807C8"/>
    <w:rsid w:val="00B80B75"/>
    <w:rsid w:val="00B80EFD"/>
    <w:rsid w:val="00B810C8"/>
    <w:rsid w:val="00B81A35"/>
    <w:rsid w:val="00B81A38"/>
    <w:rsid w:val="00B81C2F"/>
    <w:rsid w:val="00B81D0D"/>
    <w:rsid w:val="00B81F4C"/>
    <w:rsid w:val="00B81F7A"/>
    <w:rsid w:val="00B82389"/>
    <w:rsid w:val="00B8284D"/>
    <w:rsid w:val="00B829A1"/>
    <w:rsid w:val="00B829DE"/>
    <w:rsid w:val="00B82C29"/>
    <w:rsid w:val="00B82D93"/>
    <w:rsid w:val="00B8308E"/>
    <w:rsid w:val="00B8317B"/>
    <w:rsid w:val="00B834BB"/>
    <w:rsid w:val="00B83685"/>
    <w:rsid w:val="00B83A77"/>
    <w:rsid w:val="00B8449E"/>
    <w:rsid w:val="00B8485D"/>
    <w:rsid w:val="00B84A6C"/>
    <w:rsid w:val="00B85034"/>
    <w:rsid w:val="00B85170"/>
    <w:rsid w:val="00B851EB"/>
    <w:rsid w:val="00B85380"/>
    <w:rsid w:val="00B854E3"/>
    <w:rsid w:val="00B855B4"/>
    <w:rsid w:val="00B85734"/>
    <w:rsid w:val="00B859A7"/>
    <w:rsid w:val="00B8698C"/>
    <w:rsid w:val="00B86F32"/>
    <w:rsid w:val="00B87246"/>
    <w:rsid w:val="00B8753A"/>
    <w:rsid w:val="00B87699"/>
    <w:rsid w:val="00B877E6"/>
    <w:rsid w:val="00B87933"/>
    <w:rsid w:val="00B87ADE"/>
    <w:rsid w:val="00B90347"/>
    <w:rsid w:val="00B90398"/>
    <w:rsid w:val="00B906CC"/>
    <w:rsid w:val="00B9081D"/>
    <w:rsid w:val="00B90C3C"/>
    <w:rsid w:val="00B90D2F"/>
    <w:rsid w:val="00B90E36"/>
    <w:rsid w:val="00B91EB8"/>
    <w:rsid w:val="00B92338"/>
    <w:rsid w:val="00B9260B"/>
    <w:rsid w:val="00B92755"/>
    <w:rsid w:val="00B928BD"/>
    <w:rsid w:val="00B9298E"/>
    <w:rsid w:val="00B92B32"/>
    <w:rsid w:val="00B92F9D"/>
    <w:rsid w:val="00B93111"/>
    <w:rsid w:val="00B9313F"/>
    <w:rsid w:val="00B932EB"/>
    <w:rsid w:val="00B933C9"/>
    <w:rsid w:val="00B93638"/>
    <w:rsid w:val="00B93A64"/>
    <w:rsid w:val="00B93AAF"/>
    <w:rsid w:val="00B93CDE"/>
    <w:rsid w:val="00B93DDB"/>
    <w:rsid w:val="00B940A8"/>
    <w:rsid w:val="00B94394"/>
    <w:rsid w:val="00B947C1"/>
    <w:rsid w:val="00B949F0"/>
    <w:rsid w:val="00B94C6E"/>
    <w:rsid w:val="00B94CF3"/>
    <w:rsid w:val="00B9535B"/>
    <w:rsid w:val="00B95961"/>
    <w:rsid w:val="00B95A06"/>
    <w:rsid w:val="00B95D6F"/>
    <w:rsid w:val="00B964D9"/>
    <w:rsid w:val="00B96508"/>
    <w:rsid w:val="00B9652E"/>
    <w:rsid w:val="00B96695"/>
    <w:rsid w:val="00B96772"/>
    <w:rsid w:val="00B96ABF"/>
    <w:rsid w:val="00B96DE1"/>
    <w:rsid w:val="00B970D2"/>
    <w:rsid w:val="00B9779B"/>
    <w:rsid w:val="00B978AD"/>
    <w:rsid w:val="00B9790F"/>
    <w:rsid w:val="00B97EA0"/>
    <w:rsid w:val="00BA0AB5"/>
    <w:rsid w:val="00BA0AF9"/>
    <w:rsid w:val="00BA0BB6"/>
    <w:rsid w:val="00BA17AE"/>
    <w:rsid w:val="00BA17D0"/>
    <w:rsid w:val="00BA1FDE"/>
    <w:rsid w:val="00BA204C"/>
    <w:rsid w:val="00BA23A1"/>
    <w:rsid w:val="00BA241A"/>
    <w:rsid w:val="00BA27FB"/>
    <w:rsid w:val="00BA28A7"/>
    <w:rsid w:val="00BA2B57"/>
    <w:rsid w:val="00BA2DF3"/>
    <w:rsid w:val="00BA386A"/>
    <w:rsid w:val="00BA42E8"/>
    <w:rsid w:val="00BA46E1"/>
    <w:rsid w:val="00BA47F1"/>
    <w:rsid w:val="00BA4B6B"/>
    <w:rsid w:val="00BA5064"/>
    <w:rsid w:val="00BA5412"/>
    <w:rsid w:val="00BA54CF"/>
    <w:rsid w:val="00BA5CA9"/>
    <w:rsid w:val="00BA5EC7"/>
    <w:rsid w:val="00BA6322"/>
    <w:rsid w:val="00BA6607"/>
    <w:rsid w:val="00BA7208"/>
    <w:rsid w:val="00BA7538"/>
    <w:rsid w:val="00BA7EEA"/>
    <w:rsid w:val="00BA7F60"/>
    <w:rsid w:val="00BB006F"/>
    <w:rsid w:val="00BB0525"/>
    <w:rsid w:val="00BB07DC"/>
    <w:rsid w:val="00BB0989"/>
    <w:rsid w:val="00BB0B25"/>
    <w:rsid w:val="00BB117F"/>
    <w:rsid w:val="00BB11E4"/>
    <w:rsid w:val="00BB13E5"/>
    <w:rsid w:val="00BB1951"/>
    <w:rsid w:val="00BB1968"/>
    <w:rsid w:val="00BB1B7C"/>
    <w:rsid w:val="00BB25D7"/>
    <w:rsid w:val="00BB2611"/>
    <w:rsid w:val="00BB2690"/>
    <w:rsid w:val="00BB282F"/>
    <w:rsid w:val="00BB29DB"/>
    <w:rsid w:val="00BB2C99"/>
    <w:rsid w:val="00BB2D52"/>
    <w:rsid w:val="00BB345A"/>
    <w:rsid w:val="00BB34CB"/>
    <w:rsid w:val="00BB41D6"/>
    <w:rsid w:val="00BB4848"/>
    <w:rsid w:val="00BB4A47"/>
    <w:rsid w:val="00BB4C8C"/>
    <w:rsid w:val="00BB4C9B"/>
    <w:rsid w:val="00BB50F9"/>
    <w:rsid w:val="00BB51CC"/>
    <w:rsid w:val="00BB54A3"/>
    <w:rsid w:val="00BB5631"/>
    <w:rsid w:val="00BB58A1"/>
    <w:rsid w:val="00BB591E"/>
    <w:rsid w:val="00BB5EA5"/>
    <w:rsid w:val="00BB5FFD"/>
    <w:rsid w:val="00BB6380"/>
    <w:rsid w:val="00BB6565"/>
    <w:rsid w:val="00BB68DB"/>
    <w:rsid w:val="00BB6E79"/>
    <w:rsid w:val="00BB7541"/>
    <w:rsid w:val="00BC03C5"/>
    <w:rsid w:val="00BC041E"/>
    <w:rsid w:val="00BC07EE"/>
    <w:rsid w:val="00BC124A"/>
    <w:rsid w:val="00BC1533"/>
    <w:rsid w:val="00BC1791"/>
    <w:rsid w:val="00BC1926"/>
    <w:rsid w:val="00BC2B1C"/>
    <w:rsid w:val="00BC365B"/>
    <w:rsid w:val="00BC3B3C"/>
    <w:rsid w:val="00BC3DE2"/>
    <w:rsid w:val="00BC415A"/>
    <w:rsid w:val="00BC4339"/>
    <w:rsid w:val="00BC496D"/>
    <w:rsid w:val="00BC497B"/>
    <w:rsid w:val="00BC4BA5"/>
    <w:rsid w:val="00BC4C40"/>
    <w:rsid w:val="00BC4D4E"/>
    <w:rsid w:val="00BC4E10"/>
    <w:rsid w:val="00BC5353"/>
    <w:rsid w:val="00BC59B0"/>
    <w:rsid w:val="00BC59EE"/>
    <w:rsid w:val="00BC600B"/>
    <w:rsid w:val="00BC6053"/>
    <w:rsid w:val="00BC61E0"/>
    <w:rsid w:val="00BC621F"/>
    <w:rsid w:val="00BC62A8"/>
    <w:rsid w:val="00BC65BE"/>
    <w:rsid w:val="00BC6898"/>
    <w:rsid w:val="00BC6A52"/>
    <w:rsid w:val="00BC6AF9"/>
    <w:rsid w:val="00BC6BED"/>
    <w:rsid w:val="00BC6D11"/>
    <w:rsid w:val="00BC6DAF"/>
    <w:rsid w:val="00BC6E64"/>
    <w:rsid w:val="00BC6ED5"/>
    <w:rsid w:val="00BC7C51"/>
    <w:rsid w:val="00BC7EED"/>
    <w:rsid w:val="00BC7FF4"/>
    <w:rsid w:val="00BD0159"/>
    <w:rsid w:val="00BD05EB"/>
    <w:rsid w:val="00BD0605"/>
    <w:rsid w:val="00BD09EA"/>
    <w:rsid w:val="00BD0A44"/>
    <w:rsid w:val="00BD0A58"/>
    <w:rsid w:val="00BD1030"/>
    <w:rsid w:val="00BD1162"/>
    <w:rsid w:val="00BD1167"/>
    <w:rsid w:val="00BD1675"/>
    <w:rsid w:val="00BD16B3"/>
    <w:rsid w:val="00BD1761"/>
    <w:rsid w:val="00BD184D"/>
    <w:rsid w:val="00BD1DC3"/>
    <w:rsid w:val="00BD22D5"/>
    <w:rsid w:val="00BD22FF"/>
    <w:rsid w:val="00BD2393"/>
    <w:rsid w:val="00BD243B"/>
    <w:rsid w:val="00BD2840"/>
    <w:rsid w:val="00BD290B"/>
    <w:rsid w:val="00BD29C2"/>
    <w:rsid w:val="00BD2ACD"/>
    <w:rsid w:val="00BD2EA6"/>
    <w:rsid w:val="00BD2ECF"/>
    <w:rsid w:val="00BD3140"/>
    <w:rsid w:val="00BD3286"/>
    <w:rsid w:val="00BD33F9"/>
    <w:rsid w:val="00BD3429"/>
    <w:rsid w:val="00BD36E8"/>
    <w:rsid w:val="00BD36F4"/>
    <w:rsid w:val="00BD37EB"/>
    <w:rsid w:val="00BD3FC9"/>
    <w:rsid w:val="00BD45EC"/>
    <w:rsid w:val="00BD467B"/>
    <w:rsid w:val="00BD4E7D"/>
    <w:rsid w:val="00BD4EC3"/>
    <w:rsid w:val="00BD4ED6"/>
    <w:rsid w:val="00BD5050"/>
    <w:rsid w:val="00BD5694"/>
    <w:rsid w:val="00BD59B5"/>
    <w:rsid w:val="00BD5AA2"/>
    <w:rsid w:val="00BD6358"/>
    <w:rsid w:val="00BD66FB"/>
    <w:rsid w:val="00BD686C"/>
    <w:rsid w:val="00BD74F8"/>
    <w:rsid w:val="00BD759F"/>
    <w:rsid w:val="00BD78BC"/>
    <w:rsid w:val="00BE007E"/>
    <w:rsid w:val="00BE09DC"/>
    <w:rsid w:val="00BE0A4D"/>
    <w:rsid w:val="00BE0FBD"/>
    <w:rsid w:val="00BE16E5"/>
    <w:rsid w:val="00BE1950"/>
    <w:rsid w:val="00BE24A6"/>
    <w:rsid w:val="00BE2DB7"/>
    <w:rsid w:val="00BE2E06"/>
    <w:rsid w:val="00BE2F09"/>
    <w:rsid w:val="00BE30EC"/>
    <w:rsid w:val="00BE327E"/>
    <w:rsid w:val="00BE3412"/>
    <w:rsid w:val="00BE38E2"/>
    <w:rsid w:val="00BE39A0"/>
    <w:rsid w:val="00BE3BA5"/>
    <w:rsid w:val="00BE3BAF"/>
    <w:rsid w:val="00BE3C12"/>
    <w:rsid w:val="00BE4024"/>
    <w:rsid w:val="00BE419D"/>
    <w:rsid w:val="00BE42FE"/>
    <w:rsid w:val="00BE4481"/>
    <w:rsid w:val="00BE4546"/>
    <w:rsid w:val="00BE46EB"/>
    <w:rsid w:val="00BE4846"/>
    <w:rsid w:val="00BE485A"/>
    <w:rsid w:val="00BE4AD4"/>
    <w:rsid w:val="00BE4EF2"/>
    <w:rsid w:val="00BE4EF4"/>
    <w:rsid w:val="00BE5533"/>
    <w:rsid w:val="00BE55BE"/>
    <w:rsid w:val="00BE59F5"/>
    <w:rsid w:val="00BE5BA6"/>
    <w:rsid w:val="00BE5DFE"/>
    <w:rsid w:val="00BE60DA"/>
    <w:rsid w:val="00BE63FC"/>
    <w:rsid w:val="00BE6653"/>
    <w:rsid w:val="00BE68D8"/>
    <w:rsid w:val="00BE6B2F"/>
    <w:rsid w:val="00BE6C38"/>
    <w:rsid w:val="00BE6D9A"/>
    <w:rsid w:val="00BE6F01"/>
    <w:rsid w:val="00BE7251"/>
    <w:rsid w:val="00BE735E"/>
    <w:rsid w:val="00BE74F7"/>
    <w:rsid w:val="00BE756F"/>
    <w:rsid w:val="00BE7A14"/>
    <w:rsid w:val="00BE7CC6"/>
    <w:rsid w:val="00BE7DED"/>
    <w:rsid w:val="00BF009A"/>
    <w:rsid w:val="00BF0176"/>
    <w:rsid w:val="00BF0355"/>
    <w:rsid w:val="00BF03A9"/>
    <w:rsid w:val="00BF045D"/>
    <w:rsid w:val="00BF04A5"/>
    <w:rsid w:val="00BF0681"/>
    <w:rsid w:val="00BF0854"/>
    <w:rsid w:val="00BF0973"/>
    <w:rsid w:val="00BF09D9"/>
    <w:rsid w:val="00BF09EC"/>
    <w:rsid w:val="00BF0AAC"/>
    <w:rsid w:val="00BF0F86"/>
    <w:rsid w:val="00BF1364"/>
    <w:rsid w:val="00BF149D"/>
    <w:rsid w:val="00BF14CD"/>
    <w:rsid w:val="00BF14FF"/>
    <w:rsid w:val="00BF191B"/>
    <w:rsid w:val="00BF1C8E"/>
    <w:rsid w:val="00BF1CC6"/>
    <w:rsid w:val="00BF2323"/>
    <w:rsid w:val="00BF23DB"/>
    <w:rsid w:val="00BF24AD"/>
    <w:rsid w:val="00BF260D"/>
    <w:rsid w:val="00BF2CD0"/>
    <w:rsid w:val="00BF3200"/>
    <w:rsid w:val="00BF346D"/>
    <w:rsid w:val="00BF36DB"/>
    <w:rsid w:val="00BF3AD3"/>
    <w:rsid w:val="00BF3C0E"/>
    <w:rsid w:val="00BF4332"/>
    <w:rsid w:val="00BF4349"/>
    <w:rsid w:val="00BF463F"/>
    <w:rsid w:val="00BF48B3"/>
    <w:rsid w:val="00BF4DC5"/>
    <w:rsid w:val="00BF51DB"/>
    <w:rsid w:val="00BF5920"/>
    <w:rsid w:val="00BF59BE"/>
    <w:rsid w:val="00BF5F55"/>
    <w:rsid w:val="00BF6395"/>
    <w:rsid w:val="00BF661F"/>
    <w:rsid w:val="00BF6852"/>
    <w:rsid w:val="00BF687D"/>
    <w:rsid w:val="00BF6A18"/>
    <w:rsid w:val="00BF6B96"/>
    <w:rsid w:val="00BF720A"/>
    <w:rsid w:val="00BF792E"/>
    <w:rsid w:val="00BF7A51"/>
    <w:rsid w:val="00BF7C27"/>
    <w:rsid w:val="00BF7CD0"/>
    <w:rsid w:val="00BF7E57"/>
    <w:rsid w:val="00C0025A"/>
    <w:rsid w:val="00C00798"/>
    <w:rsid w:val="00C00B31"/>
    <w:rsid w:val="00C00DB2"/>
    <w:rsid w:val="00C00F29"/>
    <w:rsid w:val="00C00F5E"/>
    <w:rsid w:val="00C01599"/>
    <w:rsid w:val="00C018A5"/>
    <w:rsid w:val="00C018E9"/>
    <w:rsid w:val="00C019D0"/>
    <w:rsid w:val="00C01B0E"/>
    <w:rsid w:val="00C01BC9"/>
    <w:rsid w:val="00C01D44"/>
    <w:rsid w:val="00C01FE0"/>
    <w:rsid w:val="00C02345"/>
    <w:rsid w:val="00C02373"/>
    <w:rsid w:val="00C024CD"/>
    <w:rsid w:val="00C025B1"/>
    <w:rsid w:val="00C02745"/>
    <w:rsid w:val="00C02AF8"/>
    <w:rsid w:val="00C02B1A"/>
    <w:rsid w:val="00C02BF0"/>
    <w:rsid w:val="00C02D2D"/>
    <w:rsid w:val="00C0349F"/>
    <w:rsid w:val="00C03599"/>
    <w:rsid w:val="00C03A30"/>
    <w:rsid w:val="00C03D04"/>
    <w:rsid w:val="00C04000"/>
    <w:rsid w:val="00C04479"/>
    <w:rsid w:val="00C04A02"/>
    <w:rsid w:val="00C04D03"/>
    <w:rsid w:val="00C0576B"/>
    <w:rsid w:val="00C057A4"/>
    <w:rsid w:val="00C057A7"/>
    <w:rsid w:val="00C05A11"/>
    <w:rsid w:val="00C06A77"/>
    <w:rsid w:val="00C06C94"/>
    <w:rsid w:val="00C06D7B"/>
    <w:rsid w:val="00C06ED8"/>
    <w:rsid w:val="00C06F6B"/>
    <w:rsid w:val="00C07070"/>
    <w:rsid w:val="00C072DE"/>
    <w:rsid w:val="00C07362"/>
    <w:rsid w:val="00C0740C"/>
    <w:rsid w:val="00C07CBF"/>
    <w:rsid w:val="00C1017F"/>
    <w:rsid w:val="00C1038F"/>
    <w:rsid w:val="00C107CB"/>
    <w:rsid w:val="00C10832"/>
    <w:rsid w:val="00C10B7A"/>
    <w:rsid w:val="00C11208"/>
    <w:rsid w:val="00C1140E"/>
    <w:rsid w:val="00C117CB"/>
    <w:rsid w:val="00C11966"/>
    <w:rsid w:val="00C11D57"/>
    <w:rsid w:val="00C1211E"/>
    <w:rsid w:val="00C123EE"/>
    <w:rsid w:val="00C12797"/>
    <w:rsid w:val="00C12A61"/>
    <w:rsid w:val="00C12A7E"/>
    <w:rsid w:val="00C12B2D"/>
    <w:rsid w:val="00C12CAA"/>
    <w:rsid w:val="00C12DED"/>
    <w:rsid w:val="00C1346C"/>
    <w:rsid w:val="00C1363E"/>
    <w:rsid w:val="00C1429F"/>
    <w:rsid w:val="00C143E3"/>
    <w:rsid w:val="00C14573"/>
    <w:rsid w:val="00C146A0"/>
    <w:rsid w:val="00C1493D"/>
    <w:rsid w:val="00C14E78"/>
    <w:rsid w:val="00C15192"/>
    <w:rsid w:val="00C15350"/>
    <w:rsid w:val="00C15779"/>
    <w:rsid w:val="00C15869"/>
    <w:rsid w:val="00C15A1C"/>
    <w:rsid w:val="00C15E44"/>
    <w:rsid w:val="00C1638D"/>
    <w:rsid w:val="00C16967"/>
    <w:rsid w:val="00C16C2A"/>
    <w:rsid w:val="00C1720B"/>
    <w:rsid w:val="00C172F8"/>
    <w:rsid w:val="00C1750C"/>
    <w:rsid w:val="00C1797D"/>
    <w:rsid w:val="00C17E8A"/>
    <w:rsid w:val="00C20217"/>
    <w:rsid w:val="00C204A8"/>
    <w:rsid w:val="00C208D8"/>
    <w:rsid w:val="00C20B38"/>
    <w:rsid w:val="00C20C12"/>
    <w:rsid w:val="00C20E23"/>
    <w:rsid w:val="00C2102C"/>
    <w:rsid w:val="00C21045"/>
    <w:rsid w:val="00C210B4"/>
    <w:rsid w:val="00C21698"/>
    <w:rsid w:val="00C21A2A"/>
    <w:rsid w:val="00C21A7E"/>
    <w:rsid w:val="00C21B22"/>
    <w:rsid w:val="00C21C89"/>
    <w:rsid w:val="00C21D08"/>
    <w:rsid w:val="00C21FB9"/>
    <w:rsid w:val="00C22429"/>
    <w:rsid w:val="00C2246B"/>
    <w:rsid w:val="00C2261E"/>
    <w:rsid w:val="00C22766"/>
    <w:rsid w:val="00C22790"/>
    <w:rsid w:val="00C228C3"/>
    <w:rsid w:val="00C229C9"/>
    <w:rsid w:val="00C22AC5"/>
    <w:rsid w:val="00C22D44"/>
    <w:rsid w:val="00C232A1"/>
    <w:rsid w:val="00C234BC"/>
    <w:rsid w:val="00C2384D"/>
    <w:rsid w:val="00C2392E"/>
    <w:rsid w:val="00C23B7A"/>
    <w:rsid w:val="00C23D4C"/>
    <w:rsid w:val="00C24047"/>
    <w:rsid w:val="00C2450B"/>
    <w:rsid w:val="00C245D8"/>
    <w:rsid w:val="00C2479E"/>
    <w:rsid w:val="00C24AB3"/>
    <w:rsid w:val="00C24B84"/>
    <w:rsid w:val="00C25320"/>
    <w:rsid w:val="00C254AB"/>
    <w:rsid w:val="00C257A1"/>
    <w:rsid w:val="00C260C0"/>
    <w:rsid w:val="00C26B55"/>
    <w:rsid w:val="00C26CDB"/>
    <w:rsid w:val="00C26FDE"/>
    <w:rsid w:val="00C2702A"/>
    <w:rsid w:val="00C270EE"/>
    <w:rsid w:val="00C27207"/>
    <w:rsid w:val="00C27229"/>
    <w:rsid w:val="00C2727F"/>
    <w:rsid w:val="00C275F0"/>
    <w:rsid w:val="00C277AC"/>
    <w:rsid w:val="00C2781B"/>
    <w:rsid w:val="00C27D9A"/>
    <w:rsid w:val="00C27E08"/>
    <w:rsid w:val="00C300DB"/>
    <w:rsid w:val="00C301C0"/>
    <w:rsid w:val="00C3069E"/>
    <w:rsid w:val="00C3081B"/>
    <w:rsid w:val="00C3098D"/>
    <w:rsid w:val="00C30D34"/>
    <w:rsid w:val="00C312AE"/>
    <w:rsid w:val="00C312D6"/>
    <w:rsid w:val="00C31CD3"/>
    <w:rsid w:val="00C31E7F"/>
    <w:rsid w:val="00C32678"/>
    <w:rsid w:val="00C32929"/>
    <w:rsid w:val="00C32B1F"/>
    <w:rsid w:val="00C32C9C"/>
    <w:rsid w:val="00C32E19"/>
    <w:rsid w:val="00C33567"/>
    <w:rsid w:val="00C338D9"/>
    <w:rsid w:val="00C33DD3"/>
    <w:rsid w:val="00C33F49"/>
    <w:rsid w:val="00C345E7"/>
    <w:rsid w:val="00C34723"/>
    <w:rsid w:val="00C34937"/>
    <w:rsid w:val="00C34A53"/>
    <w:rsid w:val="00C34BA2"/>
    <w:rsid w:val="00C34CFA"/>
    <w:rsid w:val="00C352B5"/>
    <w:rsid w:val="00C352DA"/>
    <w:rsid w:val="00C355D7"/>
    <w:rsid w:val="00C35B7F"/>
    <w:rsid w:val="00C35BEE"/>
    <w:rsid w:val="00C35C10"/>
    <w:rsid w:val="00C35C81"/>
    <w:rsid w:val="00C3661E"/>
    <w:rsid w:val="00C36C25"/>
    <w:rsid w:val="00C37BCA"/>
    <w:rsid w:val="00C37D0C"/>
    <w:rsid w:val="00C37D1A"/>
    <w:rsid w:val="00C37FC6"/>
    <w:rsid w:val="00C408D0"/>
    <w:rsid w:val="00C40910"/>
    <w:rsid w:val="00C409BF"/>
    <w:rsid w:val="00C40BD5"/>
    <w:rsid w:val="00C40CA3"/>
    <w:rsid w:val="00C40E9D"/>
    <w:rsid w:val="00C40EC3"/>
    <w:rsid w:val="00C41134"/>
    <w:rsid w:val="00C4136F"/>
    <w:rsid w:val="00C413A8"/>
    <w:rsid w:val="00C4162C"/>
    <w:rsid w:val="00C41B61"/>
    <w:rsid w:val="00C41C2C"/>
    <w:rsid w:val="00C41DF2"/>
    <w:rsid w:val="00C42229"/>
    <w:rsid w:val="00C424C3"/>
    <w:rsid w:val="00C4285A"/>
    <w:rsid w:val="00C42E4C"/>
    <w:rsid w:val="00C4304A"/>
    <w:rsid w:val="00C43319"/>
    <w:rsid w:val="00C4336F"/>
    <w:rsid w:val="00C433BF"/>
    <w:rsid w:val="00C4397F"/>
    <w:rsid w:val="00C439F4"/>
    <w:rsid w:val="00C43B91"/>
    <w:rsid w:val="00C4434E"/>
    <w:rsid w:val="00C445A7"/>
    <w:rsid w:val="00C4483B"/>
    <w:rsid w:val="00C449C5"/>
    <w:rsid w:val="00C44C69"/>
    <w:rsid w:val="00C44C9C"/>
    <w:rsid w:val="00C44DA0"/>
    <w:rsid w:val="00C44EBC"/>
    <w:rsid w:val="00C4578D"/>
    <w:rsid w:val="00C45937"/>
    <w:rsid w:val="00C45C61"/>
    <w:rsid w:val="00C45EE3"/>
    <w:rsid w:val="00C45EE7"/>
    <w:rsid w:val="00C460BE"/>
    <w:rsid w:val="00C46273"/>
    <w:rsid w:val="00C46471"/>
    <w:rsid w:val="00C468D4"/>
    <w:rsid w:val="00C46E91"/>
    <w:rsid w:val="00C47033"/>
    <w:rsid w:val="00C473EB"/>
    <w:rsid w:val="00C476BB"/>
    <w:rsid w:val="00C476FB"/>
    <w:rsid w:val="00C479BB"/>
    <w:rsid w:val="00C479FD"/>
    <w:rsid w:val="00C47DCE"/>
    <w:rsid w:val="00C501B2"/>
    <w:rsid w:val="00C50355"/>
    <w:rsid w:val="00C50704"/>
    <w:rsid w:val="00C50CFC"/>
    <w:rsid w:val="00C50F43"/>
    <w:rsid w:val="00C51016"/>
    <w:rsid w:val="00C51349"/>
    <w:rsid w:val="00C516A0"/>
    <w:rsid w:val="00C516A7"/>
    <w:rsid w:val="00C519CA"/>
    <w:rsid w:val="00C51A8C"/>
    <w:rsid w:val="00C51C5C"/>
    <w:rsid w:val="00C52003"/>
    <w:rsid w:val="00C521FF"/>
    <w:rsid w:val="00C52657"/>
    <w:rsid w:val="00C52BC6"/>
    <w:rsid w:val="00C52C2D"/>
    <w:rsid w:val="00C531F8"/>
    <w:rsid w:val="00C5334F"/>
    <w:rsid w:val="00C5340C"/>
    <w:rsid w:val="00C536C3"/>
    <w:rsid w:val="00C536CB"/>
    <w:rsid w:val="00C53A65"/>
    <w:rsid w:val="00C53C27"/>
    <w:rsid w:val="00C54091"/>
    <w:rsid w:val="00C54208"/>
    <w:rsid w:val="00C54603"/>
    <w:rsid w:val="00C54880"/>
    <w:rsid w:val="00C54A4C"/>
    <w:rsid w:val="00C55012"/>
    <w:rsid w:val="00C55339"/>
    <w:rsid w:val="00C5568A"/>
    <w:rsid w:val="00C557F9"/>
    <w:rsid w:val="00C55938"/>
    <w:rsid w:val="00C55B17"/>
    <w:rsid w:val="00C56527"/>
    <w:rsid w:val="00C56653"/>
    <w:rsid w:val="00C56900"/>
    <w:rsid w:val="00C56C95"/>
    <w:rsid w:val="00C56DFA"/>
    <w:rsid w:val="00C571B1"/>
    <w:rsid w:val="00C572A4"/>
    <w:rsid w:val="00C572F8"/>
    <w:rsid w:val="00C575B5"/>
    <w:rsid w:val="00C575EB"/>
    <w:rsid w:val="00C57E9B"/>
    <w:rsid w:val="00C60035"/>
    <w:rsid w:val="00C601A5"/>
    <w:rsid w:val="00C606F4"/>
    <w:rsid w:val="00C60A34"/>
    <w:rsid w:val="00C60C35"/>
    <w:rsid w:val="00C60DCF"/>
    <w:rsid w:val="00C611CB"/>
    <w:rsid w:val="00C6128D"/>
    <w:rsid w:val="00C613BD"/>
    <w:rsid w:val="00C6192B"/>
    <w:rsid w:val="00C61ABC"/>
    <w:rsid w:val="00C6232B"/>
    <w:rsid w:val="00C623F0"/>
    <w:rsid w:val="00C62419"/>
    <w:rsid w:val="00C62B47"/>
    <w:rsid w:val="00C62BD8"/>
    <w:rsid w:val="00C62C64"/>
    <w:rsid w:val="00C62EBF"/>
    <w:rsid w:val="00C62FAE"/>
    <w:rsid w:val="00C63188"/>
    <w:rsid w:val="00C63BE0"/>
    <w:rsid w:val="00C63D09"/>
    <w:rsid w:val="00C63E7D"/>
    <w:rsid w:val="00C63ECD"/>
    <w:rsid w:val="00C64390"/>
    <w:rsid w:val="00C644B6"/>
    <w:rsid w:val="00C648B7"/>
    <w:rsid w:val="00C64CDB"/>
    <w:rsid w:val="00C652C3"/>
    <w:rsid w:val="00C653DB"/>
    <w:rsid w:val="00C65871"/>
    <w:rsid w:val="00C65959"/>
    <w:rsid w:val="00C65A6D"/>
    <w:rsid w:val="00C65A8E"/>
    <w:rsid w:val="00C66171"/>
    <w:rsid w:val="00C6622E"/>
    <w:rsid w:val="00C662F5"/>
    <w:rsid w:val="00C66958"/>
    <w:rsid w:val="00C66BED"/>
    <w:rsid w:val="00C66D06"/>
    <w:rsid w:val="00C66DF0"/>
    <w:rsid w:val="00C66F7F"/>
    <w:rsid w:val="00C6714C"/>
    <w:rsid w:val="00C6794A"/>
    <w:rsid w:val="00C679F1"/>
    <w:rsid w:val="00C679FD"/>
    <w:rsid w:val="00C67FD9"/>
    <w:rsid w:val="00C7042A"/>
    <w:rsid w:val="00C705BB"/>
    <w:rsid w:val="00C708F6"/>
    <w:rsid w:val="00C70B39"/>
    <w:rsid w:val="00C70C2E"/>
    <w:rsid w:val="00C70C67"/>
    <w:rsid w:val="00C710C6"/>
    <w:rsid w:val="00C71C86"/>
    <w:rsid w:val="00C722E7"/>
    <w:rsid w:val="00C7277A"/>
    <w:rsid w:val="00C72A8D"/>
    <w:rsid w:val="00C7398F"/>
    <w:rsid w:val="00C73FDE"/>
    <w:rsid w:val="00C741FF"/>
    <w:rsid w:val="00C7436B"/>
    <w:rsid w:val="00C74425"/>
    <w:rsid w:val="00C745CF"/>
    <w:rsid w:val="00C747A3"/>
    <w:rsid w:val="00C74946"/>
    <w:rsid w:val="00C74955"/>
    <w:rsid w:val="00C74B30"/>
    <w:rsid w:val="00C74D65"/>
    <w:rsid w:val="00C751D6"/>
    <w:rsid w:val="00C7536E"/>
    <w:rsid w:val="00C75721"/>
    <w:rsid w:val="00C75E40"/>
    <w:rsid w:val="00C75F77"/>
    <w:rsid w:val="00C762A3"/>
    <w:rsid w:val="00C7661D"/>
    <w:rsid w:val="00C7668C"/>
    <w:rsid w:val="00C76814"/>
    <w:rsid w:val="00C768AC"/>
    <w:rsid w:val="00C76B3B"/>
    <w:rsid w:val="00C76E15"/>
    <w:rsid w:val="00C80233"/>
    <w:rsid w:val="00C80A6B"/>
    <w:rsid w:val="00C80BFE"/>
    <w:rsid w:val="00C80E15"/>
    <w:rsid w:val="00C80F10"/>
    <w:rsid w:val="00C811F0"/>
    <w:rsid w:val="00C8136B"/>
    <w:rsid w:val="00C81394"/>
    <w:rsid w:val="00C81680"/>
    <w:rsid w:val="00C81999"/>
    <w:rsid w:val="00C8206C"/>
    <w:rsid w:val="00C826D5"/>
    <w:rsid w:val="00C8298A"/>
    <w:rsid w:val="00C82B88"/>
    <w:rsid w:val="00C82F3C"/>
    <w:rsid w:val="00C82FE9"/>
    <w:rsid w:val="00C8338C"/>
    <w:rsid w:val="00C83977"/>
    <w:rsid w:val="00C83CD5"/>
    <w:rsid w:val="00C83CFF"/>
    <w:rsid w:val="00C84078"/>
    <w:rsid w:val="00C84099"/>
    <w:rsid w:val="00C84245"/>
    <w:rsid w:val="00C842E5"/>
    <w:rsid w:val="00C8454B"/>
    <w:rsid w:val="00C8457E"/>
    <w:rsid w:val="00C846CF"/>
    <w:rsid w:val="00C8498F"/>
    <w:rsid w:val="00C84B0B"/>
    <w:rsid w:val="00C84BD5"/>
    <w:rsid w:val="00C84DB4"/>
    <w:rsid w:val="00C84E93"/>
    <w:rsid w:val="00C84F91"/>
    <w:rsid w:val="00C850C1"/>
    <w:rsid w:val="00C855E5"/>
    <w:rsid w:val="00C85683"/>
    <w:rsid w:val="00C85814"/>
    <w:rsid w:val="00C86324"/>
    <w:rsid w:val="00C863D2"/>
    <w:rsid w:val="00C86A02"/>
    <w:rsid w:val="00C870A8"/>
    <w:rsid w:val="00C870B8"/>
    <w:rsid w:val="00C87211"/>
    <w:rsid w:val="00C8787C"/>
    <w:rsid w:val="00C879A7"/>
    <w:rsid w:val="00C900D7"/>
    <w:rsid w:val="00C900E5"/>
    <w:rsid w:val="00C90456"/>
    <w:rsid w:val="00C90B62"/>
    <w:rsid w:val="00C90B81"/>
    <w:rsid w:val="00C91050"/>
    <w:rsid w:val="00C91135"/>
    <w:rsid w:val="00C91284"/>
    <w:rsid w:val="00C91359"/>
    <w:rsid w:val="00C913EB"/>
    <w:rsid w:val="00C914A5"/>
    <w:rsid w:val="00C91B2E"/>
    <w:rsid w:val="00C91EB1"/>
    <w:rsid w:val="00C91EB9"/>
    <w:rsid w:val="00C91FEB"/>
    <w:rsid w:val="00C9208E"/>
    <w:rsid w:val="00C920E4"/>
    <w:rsid w:val="00C92228"/>
    <w:rsid w:val="00C92282"/>
    <w:rsid w:val="00C9243A"/>
    <w:rsid w:val="00C92802"/>
    <w:rsid w:val="00C928C0"/>
    <w:rsid w:val="00C92A8F"/>
    <w:rsid w:val="00C92BEE"/>
    <w:rsid w:val="00C932D7"/>
    <w:rsid w:val="00C93641"/>
    <w:rsid w:val="00C93825"/>
    <w:rsid w:val="00C93CE8"/>
    <w:rsid w:val="00C94025"/>
    <w:rsid w:val="00C94234"/>
    <w:rsid w:val="00C9428A"/>
    <w:rsid w:val="00C942D7"/>
    <w:rsid w:val="00C94697"/>
    <w:rsid w:val="00C946DB"/>
    <w:rsid w:val="00C94B1D"/>
    <w:rsid w:val="00C94BCD"/>
    <w:rsid w:val="00C953A8"/>
    <w:rsid w:val="00C9553F"/>
    <w:rsid w:val="00C9578B"/>
    <w:rsid w:val="00C95998"/>
    <w:rsid w:val="00C95C7E"/>
    <w:rsid w:val="00C968BA"/>
    <w:rsid w:val="00C969D8"/>
    <w:rsid w:val="00C96AC3"/>
    <w:rsid w:val="00C96C26"/>
    <w:rsid w:val="00C972E7"/>
    <w:rsid w:val="00C97A98"/>
    <w:rsid w:val="00C97DD9"/>
    <w:rsid w:val="00C97EE5"/>
    <w:rsid w:val="00CA0292"/>
    <w:rsid w:val="00CA02D3"/>
    <w:rsid w:val="00CA0660"/>
    <w:rsid w:val="00CA079C"/>
    <w:rsid w:val="00CA0B06"/>
    <w:rsid w:val="00CA0F57"/>
    <w:rsid w:val="00CA12E6"/>
    <w:rsid w:val="00CA159E"/>
    <w:rsid w:val="00CA16C3"/>
    <w:rsid w:val="00CA1B60"/>
    <w:rsid w:val="00CA1E07"/>
    <w:rsid w:val="00CA2252"/>
    <w:rsid w:val="00CA22B1"/>
    <w:rsid w:val="00CA249D"/>
    <w:rsid w:val="00CA2688"/>
    <w:rsid w:val="00CA28E8"/>
    <w:rsid w:val="00CA2B22"/>
    <w:rsid w:val="00CA2CAE"/>
    <w:rsid w:val="00CA30D2"/>
    <w:rsid w:val="00CA35A4"/>
    <w:rsid w:val="00CA35EF"/>
    <w:rsid w:val="00CA37F7"/>
    <w:rsid w:val="00CA381A"/>
    <w:rsid w:val="00CA3E1F"/>
    <w:rsid w:val="00CA3F40"/>
    <w:rsid w:val="00CA3FA5"/>
    <w:rsid w:val="00CA44AE"/>
    <w:rsid w:val="00CA45B1"/>
    <w:rsid w:val="00CA472B"/>
    <w:rsid w:val="00CA4895"/>
    <w:rsid w:val="00CA48FC"/>
    <w:rsid w:val="00CA4EA0"/>
    <w:rsid w:val="00CA5015"/>
    <w:rsid w:val="00CA51D5"/>
    <w:rsid w:val="00CA544A"/>
    <w:rsid w:val="00CA5495"/>
    <w:rsid w:val="00CA586F"/>
    <w:rsid w:val="00CA5A0F"/>
    <w:rsid w:val="00CA5D57"/>
    <w:rsid w:val="00CA5F3F"/>
    <w:rsid w:val="00CA5F5A"/>
    <w:rsid w:val="00CA6ABD"/>
    <w:rsid w:val="00CA704F"/>
    <w:rsid w:val="00CA7232"/>
    <w:rsid w:val="00CA739E"/>
    <w:rsid w:val="00CA75E3"/>
    <w:rsid w:val="00CA75EB"/>
    <w:rsid w:val="00CA7D25"/>
    <w:rsid w:val="00CB0148"/>
    <w:rsid w:val="00CB024F"/>
    <w:rsid w:val="00CB03E8"/>
    <w:rsid w:val="00CB0677"/>
    <w:rsid w:val="00CB072C"/>
    <w:rsid w:val="00CB0FB3"/>
    <w:rsid w:val="00CB12E7"/>
    <w:rsid w:val="00CB1512"/>
    <w:rsid w:val="00CB168D"/>
    <w:rsid w:val="00CB2059"/>
    <w:rsid w:val="00CB21F9"/>
    <w:rsid w:val="00CB229C"/>
    <w:rsid w:val="00CB23B5"/>
    <w:rsid w:val="00CB28B8"/>
    <w:rsid w:val="00CB2D82"/>
    <w:rsid w:val="00CB2EAD"/>
    <w:rsid w:val="00CB2EF0"/>
    <w:rsid w:val="00CB3369"/>
    <w:rsid w:val="00CB3496"/>
    <w:rsid w:val="00CB36F6"/>
    <w:rsid w:val="00CB3B78"/>
    <w:rsid w:val="00CB40A0"/>
    <w:rsid w:val="00CB4100"/>
    <w:rsid w:val="00CB450C"/>
    <w:rsid w:val="00CB450F"/>
    <w:rsid w:val="00CB5382"/>
    <w:rsid w:val="00CB54CF"/>
    <w:rsid w:val="00CB5538"/>
    <w:rsid w:val="00CB593E"/>
    <w:rsid w:val="00CB5A3F"/>
    <w:rsid w:val="00CB5B5F"/>
    <w:rsid w:val="00CB6897"/>
    <w:rsid w:val="00CB6BB3"/>
    <w:rsid w:val="00CB6E11"/>
    <w:rsid w:val="00CB6E41"/>
    <w:rsid w:val="00CB73E1"/>
    <w:rsid w:val="00CB790D"/>
    <w:rsid w:val="00CC01F9"/>
    <w:rsid w:val="00CC0C4F"/>
    <w:rsid w:val="00CC0CAB"/>
    <w:rsid w:val="00CC0E56"/>
    <w:rsid w:val="00CC0F09"/>
    <w:rsid w:val="00CC12DE"/>
    <w:rsid w:val="00CC14FF"/>
    <w:rsid w:val="00CC163C"/>
    <w:rsid w:val="00CC1C36"/>
    <w:rsid w:val="00CC1F29"/>
    <w:rsid w:val="00CC227F"/>
    <w:rsid w:val="00CC248F"/>
    <w:rsid w:val="00CC2857"/>
    <w:rsid w:val="00CC29DA"/>
    <w:rsid w:val="00CC2BE9"/>
    <w:rsid w:val="00CC31D8"/>
    <w:rsid w:val="00CC3256"/>
    <w:rsid w:val="00CC3812"/>
    <w:rsid w:val="00CC3D78"/>
    <w:rsid w:val="00CC3FA4"/>
    <w:rsid w:val="00CC3FE9"/>
    <w:rsid w:val="00CC3FEA"/>
    <w:rsid w:val="00CC409D"/>
    <w:rsid w:val="00CC4502"/>
    <w:rsid w:val="00CC46B2"/>
    <w:rsid w:val="00CC46F5"/>
    <w:rsid w:val="00CC4A67"/>
    <w:rsid w:val="00CC4ABE"/>
    <w:rsid w:val="00CC4BFF"/>
    <w:rsid w:val="00CC4D06"/>
    <w:rsid w:val="00CC4D99"/>
    <w:rsid w:val="00CC4E09"/>
    <w:rsid w:val="00CC4F3E"/>
    <w:rsid w:val="00CC521E"/>
    <w:rsid w:val="00CC52E9"/>
    <w:rsid w:val="00CC5BDA"/>
    <w:rsid w:val="00CC5E43"/>
    <w:rsid w:val="00CC6501"/>
    <w:rsid w:val="00CC6601"/>
    <w:rsid w:val="00CC69E1"/>
    <w:rsid w:val="00CC6DB0"/>
    <w:rsid w:val="00CC7056"/>
    <w:rsid w:val="00CC71AD"/>
    <w:rsid w:val="00CC730E"/>
    <w:rsid w:val="00CC7510"/>
    <w:rsid w:val="00CC77C2"/>
    <w:rsid w:val="00CC7828"/>
    <w:rsid w:val="00CC786B"/>
    <w:rsid w:val="00CC78D1"/>
    <w:rsid w:val="00CC7D61"/>
    <w:rsid w:val="00CD0069"/>
    <w:rsid w:val="00CD0182"/>
    <w:rsid w:val="00CD0196"/>
    <w:rsid w:val="00CD042F"/>
    <w:rsid w:val="00CD0488"/>
    <w:rsid w:val="00CD07F2"/>
    <w:rsid w:val="00CD0851"/>
    <w:rsid w:val="00CD0FA8"/>
    <w:rsid w:val="00CD133A"/>
    <w:rsid w:val="00CD147E"/>
    <w:rsid w:val="00CD1AA1"/>
    <w:rsid w:val="00CD20B0"/>
    <w:rsid w:val="00CD20BF"/>
    <w:rsid w:val="00CD2334"/>
    <w:rsid w:val="00CD287E"/>
    <w:rsid w:val="00CD2B9C"/>
    <w:rsid w:val="00CD38DF"/>
    <w:rsid w:val="00CD3AF9"/>
    <w:rsid w:val="00CD3B32"/>
    <w:rsid w:val="00CD3D59"/>
    <w:rsid w:val="00CD3E0D"/>
    <w:rsid w:val="00CD4571"/>
    <w:rsid w:val="00CD4805"/>
    <w:rsid w:val="00CD4D0B"/>
    <w:rsid w:val="00CD4F64"/>
    <w:rsid w:val="00CD50D4"/>
    <w:rsid w:val="00CD5279"/>
    <w:rsid w:val="00CD52BB"/>
    <w:rsid w:val="00CD56FF"/>
    <w:rsid w:val="00CD5765"/>
    <w:rsid w:val="00CD5A96"/>
    <w:rsid w:val="00CD5F92"/>
    <w:rsid w:val="00CD61D9"/>
    <w:rsid w:val="00CD6214"/>
    <w:rsid w:val="00CD630D"/>
    <w:rsid w:val="00CD64D9"/>
    <w:rsid w:val="00CD6929"/>
    <w:rsid w:val="00CD69D1"/>
    <w:rsid w:val="00CD6C5F"/>
    <w:rsid w:val="00CD6E56"/>
    <w:rsid w:val="00CD6F50"/>
    <w:rsid w:val="00CD71F1"/>
    <w:rsid w:val="00CD7364"/>
    <w:rsid w:val="00CD7DFE"/>
    <w:rsid w:val="00CE0188"/>
    <w:rsid w:val="00CE07D8"/>
    <w:rsid w:val="00CE08B0"/>
    <w:rsid w:val="00CE0D36"/>
    <w:rsid w:val="00CE12AD"/>
    <w:rsid w:val="00CE13D1"/>
    <w:rsid w:val="00CE19F8"/>
    <w:rsid w:val="00CE1C92"/>
    <w:rsid w:val="00CE1EEB"/>
    <w:rsid w:val="00CE214D"/>
    <w:rsid w:val="00CE2501"/>
    <w:rsid w:val="00CE2B0A"/>
    <w:rsid w:val="00CE2BBD"/>
    <w:rsid w:val="00CE37E7"/>
    <w:rsid w:val="00CE3869"/>
    <w:rsid w:val="00CE3A22"/>
    <w:rsid w:val="00CE3EFE"/>
    <w:rsid w:val="00CE3F4F"/>
    <w:rsid w:val="00CE3FA9"/>
    <w:rsid w:val="00CE3FDC"/>
    <w:rsid w:val="00CE44AA"/>
    <w:rsid w:val="00CE45B7"/>
    <w:rsid w:val="00CE4634"/>
    <w:rsid w:val="00CE48FE"/>
    <w:rsid w:val="00CE49BE"/>
    <w:rsid w:val="00CE49EC"/>
    <w:rsid w:val="00CE4B26"/>
    <w:rsid w:val="00CE545B"/>
    <w:rsid w:val="00CE5552"/>
    <w:rsid w:val="00CE55EE"/>
    <w:rsid w:val="00CE57CF"/>
    <w:rsid w:val="00CE5972"/>
    <w:rsid w:val="00CE597F"/>
    <w:rsid w:val="00CE5B2D"/>
    <w:rsid w:val="00CE5B53"/>
    <w:rsid w:val="00CE5EAD"/>
    <w:rsid w:val="00CE5EC2"/>
    <w:rsid w:val="00CE5EF1"/>
    <w:rsid w:val="00CE64EE"/>
    <w:rsid w:val="00CE66D6"/>
    <w:rsid w:val="00CE6BCB"/>
    <w:rsid w:val="00CE7665"/>
    <w:rsid w:val="00CE777B"/>
    <w:rsid w:val="00CE7A91"/>
    <w:rsid w:val="00CE7DB0"/>
    <w:rsid w:val="00CF0157"/>
    <w:rsid w:val="00CF0311"/>
    <w:rsid w:val="00CF04BE"/>
    <w:rsid w:val="00CF0525"/>
    <w:rsid w:val="00CF071B"/>
    <w:rsid w:val="00CF07FD"/>
    <w:rsid w:val="00CF080E"/>
    <w:rsid w:val="00CF0978"/>
    <w:rsid w:val="00CF0EBA"/>
    <w:rsid w:val="00CF0F2D"/>
    <w:rsid w:val="00CF0F39"/>
    <w:rsid w:val="00CF124B"/>
    <w:rsid w:val="00CF1411"/>
    <w:rsid w:val="00CF175F"/>
    <w:rsid w:val="00CF1A71"/>
    <w:rsid w:val="00CF1B21"/>
    <w:rsid w:val="00CF1B58"/>
    <w:rsid w:val="00CF1F16"/>
    <w:rsid w:val="00CF2447"/>
    <w:rsid w:val="00CF2C29"/>
    <w:rsid w:val="00CF31C4"/>
    <w:rsid w:val="00CF3457"/>
    <w:rsid w:val="00CF3611"/>
    <w:rsid w:val="00CF36F5"/>
    <w:rsid w:val="00CF3C71"/>
    <w:rsid w:val="00CF476C"/>
    <w:rsid w:val="00CF483D"/>
    <w:rsid w:val="00CF491C"/>
    <w:rsid w:val="00CF5023"/>
    <w:rsid w:val="00CF502E"/>
    <w:rsid w:val="00CF51C0"/>
    <w:rsid w:val="00CF553B"/>
    <w:rsid w:val="00CF58B4"/>
    <w:rsid w:val="00CF5F7C"/>
    <w:rsid w:val="00CF6192"/>
    <w:rsid w:val="00CF6568"/>
    <w:rsid w:val="00CF6A27"/>
    <w:rsid w:val="00CF6C91"/>
    <w:rsid w:val="00CF71E7"/>
    <w:rsid w:val="00CF7316"/>
    <w:rsid w:val="00CF76E5"/>
    <w:rsid w:val="00CF7C3C"/>
    <w:rsid w:val="00CF7D3A"/>
    <w:rsid w:val="00CF7F8E"/>
    <w:rsid w:val="00D00109"/>
    <w:rsid w:val="00D00130"/>
    <w:rsid w:val="00D005F9"/>
    <w:rsid w:val="00D00870"/>
    <w:rsid w:val="00D0089D"/>
    <w:rsid w:val="00D00DE9"/>
    <w:rsid w:val="00D0109D"/>
    <w:rsid w:val="00D0118A"/>
    <w:rsid w:val="00D01410"/>
    <w:rsid w:val="00D016E9"/>
    <w:rsid w:val="00D01891"/>
    <w:rsid w:val="00D01A79"/>
    <w:rsid w:val="00D01BF3"/>
    <w:rsid w:val="00D01C59"/>
    <w:rsid w:val="00D01DF5"/>
    <w:rsid w:val="00D01E45"/>
    <w:rsid w:val="00D01E4B"/>
    <w:rsid w:val="00D01E6B"/>
    <w:rsid w:val="00D01FA9"/>
    <w:rsid w:val="00D02636"/>
    <w:rsid w:val="00D02659"/>
    <w:rsid w:val="00D02726"/>
    <w:rsid w:val="00D0273A"/>
    <w:rsid w:val="00D027ED"/>
    <w:rsid w:val="00D02AEE"/>
    <w:rsid w:val="00D02F2A"/>
    <w:rsid w:val="00D0309D"/>
    <w:rsid w:val="00D0390B"/>
    <w:rsid w:val="00D03B85"/>
    <w:rsid w:val="00D03C43"/>
    <w:rsid w:val="00D03CF2"/>
    <w:rsid w:val="00D03D70"/>
    <w:rsid w:val="00D04336"/>
    <w:rsid w:val="00D04372"/>
    <w:rsid w:val="00D04596"/>
    <w:rsid w:val="00D0467E"/>
    <w:rsid w:val="00D04997"/>
    <w:rsid w:val="00D04B1F"/>
    <w:rsid w:val="00D04C5B"/>
    <w:rsid w:val="00D04DCE"/>
    <w:rsid w:val="00D04E99"/>
    <w:rsid w:val="00D04EE3"/>
    <w:rsid w:val="00D05106"/>
    <w:rsid w:val="00D05189"/>
    <w:rsid w:val="00D051EC"/>
    <w:rsid w:val="00D05296"/>
    <w:rsid w:val="00D053F2"/>
    <w:rsid w:val="00D05637"/>
    <w:rsid w:val="00D05744"/>
    <w:rsid w:val="00D05CE7"/>
    <w:rsid w:val="00D05CFC"/>
    <w:rsid w:val="00D061A2"/>
    <w:rsid w:val="00D06389"/>
    <w:rsid w:val="00D06C01"/>
    <w:rsid w:val="00D06E20"/>
    <w:rsid w:val="00D0754D"/>
    <w:rsid w:val="00D0769C"/>
    <w:rsid w:val="00D0776A"/>
    <w:rsid w:val="00D07970"/>
    <w:rsid w:val="00D07D61"/>
    <w:rsid w:val="00D07E60"/>
    <w:rsid w:val="00D10529"/>
    <w:rsid w:val="00D10554"/>
    <w:rsid w:val="00D10836"/>
    <w:rsid w:val="00D1083A"/>
    <w:rsid w:val="00D10E04"/>
    <w:rsid w:val="00D10EF6"/>
    <w:rsid w:val="00D112FF"/>
    <w:rsid w:val="00D11A74"/>
    <w:rsid w:val="00D12396"/>
    <w:rsid w:val="00D12C71"/>
    <w:rsid w:val="00D130DB"/>
    <w:rsid w:val="00D13B44"/>
    <w:rsid w:val="00D13E20"/>
    <w:rsid w:val="00D1424A"/>
    <w:rsid w:val="00D143E6"/>
    <w:rsid w:val="00D1442C"/>
    <w:rsid w:val="00D14B66"/>
    <w:rsid w:val="00D14C83"/>
    <w:rsid w:val="00D14CAB"/>
    <w:rsid w:val="00D153C9"/>
    <w:rsid w:val="00D15609"/>
    <w:rsid w:val="00D15617"/>
    <w:rsid w:val="00D157EF"/>
    <w:rsid w:val="00D158B3"/>
    <w:rsid w:val="00D15E05"/>
    <w:rsid w:val="00D15E4E"/>
    <w:rsid w:val="00D1607F"/>
    <w:rsid w:val="00D1609C"/>
    <w:rsid w:val="00D161D0"/>
    <w:rsid w:val="00D16551"/>
    <w:rsid w:val="00D16831"/>
    <w:rsid w:val="00D1717C"/>
    <w:rsid w:val="00D171CD"/>
    <w:rsid w:val="00D1773A"/>
    <w:rsid w:val="00D17A0F"/>
    <w:rsid w:val="00D17D12"/>
    <w:rsid w:val="00D20170"/>
    <w:rsid w:val="00D2124A"/>
    <w:rsid w:val="00D21525"/>
    <w:rsid w:val="00D21690"/>
    <w:rsid w:val="00D217C1"/>
    <w:rsid w:val="00D21985"/>
    <w:rsid w:val="00D21A4C"/>
    <w:rsid w:val="00D21C26"/>
    <w:rsid w:val="00D2213F"/>
    <w:rsid w:val="00D222B2"/>
    <w:rsid w:val="00D223C4"/>
    <w:rsid w:val="00D22E9E"/>
    <w:rsid w:val="00D22EF3"/>
    <w:rsid w:val="00D2307D"/>
    <w:rsid w:val="00D230A1"/>
    <w:rsid w:val="00D235FB"/>
    <w:rsid w:val="00D23640"/>
    <w:rsid w:val="00D238E2"/>
    <w:rsid w:val="00D23A4A"/>
    <w:rsid w:val="00D23B84"/>
    <w:rsid w:val="00D23EBD"/>
    <w:rsid w:val="00D23ECD"/>
    <w:rsid w:val="00D23FE6"/>
    <w:rsid w:val="00D24474"/>
    <w:rsid w:val="00D246B4"/>
    <w:rsid w:val="00D24DC3"/>
    <w:rsid w:val="00D24F3E"/>
    <w:rsid w:val="00D2508E"/>
    <w:rsid w:val="00D2514E"/>
    <w:rsid w:val="00D25274"/>
    <w:rsid w:val="00D2561C"/>
    <w:rsid w:val="00D25903"/>
    <w:rsid w:val="00D25C67"/>
    <w:rsid w:val="00D25C80"/>
    <w:rsid w:val="00D25F26"/>
    <w:rsid w:val="00D2630A"/>
    <w:rsid w:val="00D264C6"/>
    <w:rsid w:val="00D269CE"/>
    <w:rsid w:val="00D26C4E"/>
    <w:rsid w:val="00D26DE4"/>
    <w:rsid w:val="00D26F92"/>
    <w:rsid w:val="00D277FB"/>
    <w:rsid w:val="00D27999"/>
    <w:rsid w:val="00D3009C"/>
    <w:rsid w:val="00D3034A"/>
    <w:rsid w:val="00D3057C"/>
    <w:rsid w:val="00D3058A"/>
    <w:rsid w:val="00D308FA"/>
    <w:rsid w:val="00D30CBB"/>
    <w:rsid w:val="00D3152A"/>
    <w:rsid w:val="00D3159A"/>
    <w:rsid w:val="00D31DC6"/>
    <w:rsid w:val="00D3243C"/>
    <w:rsid w:val="00D3264B"/>
    <w:rsid w:val="00D32ADA"/>
    <w:rsid w:val="00D32AE6"/>
    <w:rsid w:val="00D32EF9"/>
    <w:rsid w:val="00D3314B"/>
    <w:rsid w:val="00D33439"/>
    <w:rsid w:val="00D334B7"/>
    <w:rsid w:val="00D3371E"/>
    <w:rsid w:val="00D33DEC"/>
    <w:rsid w:val="00D343D7"/>
    <w:rsid w:val="00D3463B"/>
    <w:rsid w:val="00D348F4"/>
    <w:rsid w:val="00D34C14"/>
    <w:rsid w:val="00D34DD1"/>
    <w:rsid w:val="00D351BA"/>
    <w:rsid w:val="00D35244"/>
    <w:rsid w:val="00D352C6"/>
    <w:rsid w:val="00D3534B"/>
    <w:rsid w:val="00D35734"/>
    <w:rsid w:val="00D36031"/>
    <w:rsid w:val="00D3679C"/>
    <w:rsid w:val="00D36BFC"/>
    <w:rsid w:val="00D36F1B"/>
    <w:rsid w:val="00D37006"/>
    <w:rsid w:val="00D37236"/>
    <w:rsid w:val="00D373A2"/>
    <w:rsid w:val="00D3767C"/>
    <w:rsid w:val="00D3772D"/>
    <w:rsid w:val="00D3795A"/>
    <w:rsid w:val="00D37A0A"/>
    <w:rsid w:val="00D37AFE"/>
    <w:rsid w:val="00D40031"/>
    <w:rsid w:val="00D400BC"/>
    <w:rsid w:val="00D40292"/>
    <w:rsid w:val="00D406BF"/>
    <w:rsid w:val="00D407E7"/>
    <w:rsid w:val="00D409FD"/>
    <w:rsid w:val="00D41286"/>
    <w:rsid w:val="00D41337"/>
    <w:rsid w:val="00D418B1"/>
    <w:rsid w:val="00D418F6"/>
    <w:rsid w:val="00D41B60"/>
    <w:rsid w:val="00D41B68"/>
    <w:rsid w:val="00D41F2C"/>
    <w:rsid w:val="00D423A6"/>
    <w:rsid w:val="00D42403"/>
    <w:rsid w:val="00D42B30"/>
    <w:rsid w:val="00D42C66"/>
    <w:rsid w:val="00D4300D"/>
    <w:rsid w:val="00D4330D"/>
    <w:rsid w:val="00D4343D"/>
    <w:rsid w:val="00D439E7"/>
    <w:rsid w:val="00D43BA5"/>
    <w:rsid w:val="00D43D56"/>
    <w:rsid w:val="00D43EEE"/>
    <w:rsid w:val="00D43F71"/>
    <w:rsid w:val="00D44018"/>
    <w:rsid w:val="00D440BA"/>
    <w:rsid w:val="00D44365"/>
    <w:rsid w:val="00D44BE6"/>
    <w:rsid w:val="00D44F45"/>
    <w:rsid w:val="00D44F4C"/>
    <w:rsid w:val="00D452E3"/>
    <w:rsid w:val="00D454D1"/>
    <w:rsid w:val="00D4558A"/>
    <w:rsid w:val="00D4595F"/>
    <w:rsid w:val="00D461AA"/>
    <w:rsid w:val="00D4622B"/>
    <w:rsid w:val="00D462B1"/>
    <w:rsid w:val="00D462C6"/>
    <w:rsid w:val="00D4632B"/>
    <w:rsid w:val="00D463D2"/>
    <w:rsid w:val="00D46670"/>
    <w:rsid w:val="00D4709F"/>
    <w:rsid w:val="00D47203"/>
    <w:rsid w:val="00D47576"/>
    <w:rsid w:val="00D47698"/>
    <w:rsid w:val="00D47807"/>
    <w:rsid w:val="00D47D62"/>
    <w:rsid w:val="00D50271"/>
    <w:rsid w:val="00D5035E"/>
    <w:rsid w:val="00D503E1"/>
    <w:rsid w:val="00D50463"/>
    <w:rsid w:val="00D50479"/>
    <w:rsid w:val="00D508D5"/>
    <w:rsid w:val="00D5104E"/>
    <w:rsid w:val="00D51204"/>
    <w:rsid w:val="00D5159A"/>
    <w:rsid w:val="00D515B6"/>
    <w:rsid w:val="00D51637"/>
    <w:rsid w:val="00D51719"/>
    <w:rsid w:val="00D51765"/>
    <w:rsid w:val="00D51B4F"/>
    <w:rsid w:val="00D51D11"/>
    <w:rsid w:val="00D51D3B"/>
    <w:rsid w:val="00D52464"/>
    <w:rsid w:val="00D524F1"/>
    <w:rsid w:val="00D52918"/>
    <w:rsid w:val="00D529F3"/>
    <w:rsid w:val="00D52A27"/>
    <w:rsid w:val="00D52BEF"/>
    <w:rsid w:val="00D52ED7"/>
    <w:rsid w:val="00D52FE4"/>
    <w:rsid w:val="00D5349B"/>
    <w:rsid w:val="00D534AF"/>
    <w:rsid w:val="00D53A55"/>
    <w:rsid w:val="00D53AEA"/>
    <w:rsid w:val="00D53C63"/>
    <w:rsid w:val="00D53DE4"/>
    <w:rsid w:val="00D541AC"/>
    <w:rsid w:val="00D54ED1"/>
    <w:rsid w:val="00D54F3F"/>
    <w:rsid w:val="00D5521C"/>
    <w:rsid w:val="00D5567A"/>
    <w:rsid w:val="00D55897"/>
    <w:rsid w:val="00D55B5A"/>
    <w:rsid w:val="00D55B8A"/>
    <w:rsid w:val="00D55CC9"/>
    <w:rsid w:val="00D55D51"/>
    <w:rsid w:val="00D564BD"/>
    <w:rsid w:val="00D566B4"/>
    <w:rsid w:val="00D568A9"/>
    <w:rsid w:val="00D56AC6"/>
    <w:rsid w:val="00D57143"/>
    <w:rsid w:val="00D57278"/>
    <w:rsid w:val="00D57333"/>
    <w:rsid w:val="00D5755F"/>
    <w:rsid w:val="00D57AA0"/>
    <w:rsid w:val="00D57F4F"/>
    <w:rsid w:val="00D6048C"/>
    <w:rsid w:val="00D604A7"/>
    <w:rsid w:val="00D604E3"/>
    <w:rsid w:val="00D60843"/>
    <w:rsid w:val="00D60C5E"/>
    <w:rsid w:val="00D61334"/>
    <w:rsid w:val="00D61743"/>
    <w:rsid w:val="00D61C1C"/>
    <w:rsid w:val="00D61E83"/>
    <w:rsid w:val="00D62390"/>
    <w:rsid w:val="00D62480"/>
    <w:rsid w:val="00D62722"/>
    <w:rsid w:val="00D62BCF"/>
    <w:rsid w:val="00D6314F"/>
    <w:rsid w:val="00D63400"/>
    <w:rsid w:val="00D63542"/>
    <w:rsid w:val="00D63810"/>
    <w:rsid w:val="00D63FF9"/>
    <w:rsid w:val="00D640E2"/>
    <w:rsid w:val="00D6448A"/>
    <w:rsid w:val="00D644FD"/>
    <w:rsid w:val="00D64543"/>
    <w:rsid w:val="00D64EB7"/>
    <w:rsid w:val="00D65171"/>
    <w:rsid w:val="00D65451"/>
    <w:rsid w:val="00D65529"/>
    <w:rsid w:val="00D65578"/>
    <w:rsid w:val="00D65656"/>
    <w:rsid w:val="00D656FC"/>
    <w:rsid w:val="00D65745"/>
    <w:rsid w:val="00D65764"/>
    <w:rsid w:val="00D65916"/>
    <w:rsid w:val="00D65B7D"/>
    <w:rsid w:val="00D65BAC"/>
    <w:rsid w:val="00D65CEC"/>
    <w:rsid w:val="00D65D62"/>
    <w:rsid w:val="00D65E6A"/>
    <w:rsid w:val="00D6605E"/>
    <w:rsid w:val="00D66368"/>
    <w:rsid w:val="00D66452"/>
    <w:rsid w:val="00D66473"/>
    <w:rsid w:val="00D665F8"/>
    <w:rsid w:val="00D66788"/>
    <w:rsid w:val="00D66A3B"/>
    <w:rsid w:val="00D66EAF"/>
    <w:rsid w:val="00D67117"/>
    <w:rsid w:val="00D67C10"/>
    <w:rsid w:val="00D67E1A"/>
    <w:rsid w:val="00D67EA4"/>
    <w:rsid w:val="00D7078C"/>
    <w:rsid w:val="00D7083E"/>
    <w:rsid w:val="00D70AA3"/>
    <w:rsid w:val="00D70B91"/>
    <w:rsid w:val="00D70E5D"/>
    <w:rsid w:val="00D710AE"/>
    <w:rsid w:val="00D7122F"/>
    <w:rsid w:val="00D713F4"/>
    <w:rsid w:val="00D714B8"/>
    <w:rsid w:val="00D71833"/>
    <w:rsid w:val="00D71F21"/>
    <w:rsid w:val="00D71F88"/>
    <w:rsid w:val="00D71FCF"/>
    <w:rsid w:val="00D7214A"/>
    <w:rsid w:val="00D7235D"/>
    <w:rsid w:val="00D72405"/>
    <w:rsid w:val="00D726D2"/>
    <w:rsid w:val="00D729D7"/>
    <w:rsid w:val="00D72AF2"/>
    <w:rsid w:val="00D72C9D"/>
    <w:rsid w:val="00D72FE0"/>
    <w:rsid w:val="00D733B0"/>
    <w:rsid w:val="00D734AE"/>
    <w:rsid w:val="00D73583"/>
    <w:rsid w:val="00D73889"/>
    <w:rsid w:val="00D73B8B"/>
    <w:rsid w:val="00D73D4C"/>
    <w:rsid w:val="00D73F25"/>
    <w:rsid w:val="00D740F4"/>
    <w:rsid w:val="00D742F2"/>
    <w:rsid w:val="00D745E5"/>
    <w:rsid w:val="00D748C0"/>
    <w:rsid w:val="00D74A80"/>
    <w:rsid w:val="00D74F3C"/>
    <w:rsid w:val="00D75A26"/>
    <w:rsid w:val="00D75EC1"/>
    <w:rsid w:val="00D761C3"/>
    <w:rsid w:val="00D7643A"/>
    <w:rsid w:val="00D76A7C"/>
    <w:rsid w:val="00D775DB"/>
    <w:rsid w:val="00D77BEC"/>
    <w:rsid w:val="00D77E65"/>
    <w:rsid w:val="00D8039C"/>
    <w:rsid w:val="00D80621"/>
    <w:rsid w:val="00D808A4"/>
    <w:rsid w:val="00D808E0"/>
    <w:rsid w:val="00D80901"/>
    <w:rsid w:val="00D80985"/>
    <w:rsid w:val="00D80EEB"/>
    <w:rsid w:val="00D81819"/>
    <w:rsid w:val="00D81CDC"/>
    <w:rsid w:val="00D81FFB"/>
    <w:rsid w:val="00D82A9A"/>
    <w:rsid w:val="00D82CD0"/>
    <w:rsid w:val="00D82D5E"/>
    <w:rsid w:val="00D83C3C"/>
    <w:rsid w:val="00D83FA0"/>
    <w:rsid w:val="00D84362"/>
    <w:rsid w:val="00D843EE"/>
    <w:rsid w:val="00D84491"/>
    <w:rsid w:val="00D8469F"/>
    <w:rsid w:val="00D84E9A"/>
    <w:rsid w:val="00D8527D"/>
    <w:rsid w:val="00D8571A"/>
    <w:rsid w:val="00D857F2"/>
    <w:rsid w:val="00D85F09"/>
    <w:rsid w:val="00D85FC9"/>
    <w:rsid w:val="00D8663B"/>
    <w:rsid w:val="00D8702D"/>
    <w:rsid w:val="00D8711E"/>
    <w:rsid w:val="00D8718F"/>
    <w:rsid w:val="00D871BF"/>
    <w:rsid w:val="00D87AB3"/>
    <w:rsid w:val="00D87C69"/>
    <w:rsid w:val="00D87DE4"/>
    <w:rsid w:val="00D87EE2"/>
    <w:rsid w:val="00D9001F"/>
    <w:rsid w:val="00D90077"/>
    <w:rsid w:val="00D90271"/>
    <w:rsid w:val="00D904FE"/>
    <w:rsid w:val="00D9067F"/>
    <w:rsid w:val="00D90ABC"/>
    <w:rsid w:val="00D90EBD"/>
    <w:rsid w:val="00D90ECB"/>
    <w:rsid w:val="00D915D1"/>
    <w:rsid w:val="00D91AFB"/>
    <w:rsid w:val="00D91E04"/>
    <w:rsid w:val="00D92090"/>
    <w:rsid w:val="00D9259E"/>
    <w:rsid w:val="00D92E68"/>
    <w:rsid w:val="00D93618"/>
    <w:rsid w:val="00D93907"/>
    <w:rsid w:val="00D939DC"/>
    <w:rsid w:val="00D94701"/>
    <w:rsid w:val="00D9480B"/>
    <w:rsid w:val="00D94AB6"/>
    <w:rsid w:val="00D94C4A"/>
    <w:rsid w:val="00D94D0F"/>
    <w:rsid w:val="00D9508C"/>
    <w:rsid w:val="00D951A2"/>
    <w:rsid w:val="00D95266"/>
    <w:rsid w:val="00D956C6"/>
    <w:rsid w:val="00D958A2"/>
    <w:rsid w:val="00D95913"/>
    <w:rsid w:val="00D965FE"/>
    <w:rsid w:val="00D96E93"/>
    <w:rsid w:val="00D96F84"/>
    <w:rsid w:val="00D97931"/>
    <w:rsid w:val="00D97BE2"/>
    <w:rsid w:val="00D97D53"/>
    <w:rsid w:val="00D97D6D"/>
    <w:rsid w:val="00D97F03"/>
    <w:rsid w:val="00DA03D3"/>
    <w:rsid w:val="00DA05B7"/>
    <w:rsid w:val="00DA062A"/>
    <w:rsid w:val="00DA0877"/>
    <w:rsid w:val="00DA10F8"/>
    <w:rsid w:val="00DA13B9"/>
    <w:rsid w:val="00DA19F0"/>
    <w:rsid w:val="00DA1D28"/>
    <w:rsid w:val="00DA1F64"/>
    <w:rsid w:val="00DA1FC9"/>
    <w:rsid w:val="00DA219F"/>
    <w:rsid w:val="00DA24EC"/>
    <w:rsid w:val="00DA2AD7"/>
    <w:rsid w:val="00DA2ADB"/>
    <w:rsid w:val="00DA2C03"/>
    <w:rsid w:val="00DA3430"/>
    <w:rsid w:val="00DA373F"/>
    <w:rsid w:val="00DA3AE9"/>
    <w:rsid w:val="00DA3CD6"/>
    <w:rsid w:val="00DA3D82"/>
    <w:rsid w:val="00DA4405"/>
    <w:rsid w:val="00DA46CC"/>
    <w:rsid w:val="00DA48FC"/>
    <w:rsid w:val="00DA49BF"/>
    <w:rsid w:val="00DA49F4"/>
    <w:rsid w:val="00DA4B03"/>
    <w:rsid w:val="00DA4B8A"/>
    <w:rsid w:val="00DA5078"/>
    <w:rsid w:val="00DA526E"/>
    <w:rsid w:val="00DA5D5B"/>
    <w:rsid w:val="00DA6002"/>
    <w:rsid w:val="00DA60AD"/>
    <w:rsid w:val="00DA6190"/>
    <w:rsid w:val="00DA6264"/>
    <w:rsid w:val="00DA6506"/>
    <w:rsid w:val="00DA6606"/>
    <w:rsid w:val="00DA66C1"/>
    <w:rsid w:val="00DA69E4"/>
    <w:rsid w:val="00DA6AE6"/>
    <w:rsid w:val="00DA7069"/>
    <w:rsid w:val="00DA7149"/>
    <w:rsid w:val="00DA7EE3"/>
    <w:rsid w:val="00DA7FB1"/>
    <w:rsid w:val="00DB00A0"/>
    <w:rsid w:val="00DB0531"/>
    <w:rsid w:val="00DB097E"/>
    <w:rsid w:val="00DB0D77"/>
    <w:rsid w:val="00DB0EEF"/>
    <w:rsid w:val="00DB0F77"/>
    <w:rsid w:val="00DB1152"/>
    <w:rsid w:val="00DB12E8"/>
    <w:rsid w:val="00DB15EF"/>
    <w:rsid w:val="00DB1DA4"/>
    <w:rsid w:val="00DB1E5B"/>
    <w:rsid w:val="00DB21B1"/>
    <w:rsid w:val="00DB280B"/>
    <w:rsid w:val="00DB2875"/>
    <w:rsid w:val="00DB33D2"/>
    <w:rsid w:val="00DB33EF"/>
    <w:rsid w:val="00DB3B5F"/>
    <w:rsid w:val="00DB3BEA"/>
    <w:rsid w:val="00DB3C37"/>
    <w:rsid w:val="00DB3C38"/>
    <w:rsid w:val="00DB48EF"/>
    <w:rsid w:val="00DB4BD4"/>
    <w:rsid w:val="00DB4E8E"/>
    <w:rsid w:val="00DB52DD"/>
    <w:rsid w:val="00DB5354"/>
    <w:rsid w:val="00DB53F5"/>
    <w:rsid w:val="00DB5567"/>
    <w:rsid w:val="00DB55FF"/>
    <w:rsid w:val="00DB5702"/>
    <w:rsid w:val="00DB57A2"/>
    <w:rsid w:val="00DB59BD"/>
    <w:rsid w:val="00DB5A46"/>
    <w:rsid w:val="00DB5AAD"/>
    <w:rsid w:val="00DB5B25"/>
    <w:rsid w:val="00DB5D9A"/>
    <w:rsid w:val="00DB5F8A"/>
    <w:rsid w:val="00DB6B29"/>
    <w:rsid w:val="00DB6E4B"/>
    <w:rsid w:val="00DB6EB1"/>
    <w:rsid w:val="00DB7084"/>
    <w:rsid w:val="00DB73FD"/>
    <w:rsid w:val="00DB7617"/>
    <w:rsid w:val="00DB78A8"/>
    <w:rsid w:val="00DB79C2"/>
    <w:rsid w:val="00DC086D"/>
    <w:rsid w:val="00DC0B1E"/>
    <w:rsid w:val="00DC0EEF"/>
    <w:rsid w:val="00DC11D8"/>
    <w:rsid w:val="00DC1280"/>
    <w:rsid w:val="00DC1322"/>
    <w:rsid w:val="00DC13BC"/>
    <w:rsid w:val="00DC17A9"/>
    <w:rsid w:val="00DC195D"/>
    <w:rsid w:val="00DC1BEE"/>
    <w:rsid w:val="00DC1E28"/>
    <w:rsid w:val="00DC2438"/>
    <w:rsid w:val="00DC2800"/>
    <w:rsid w:val="00DC2B8A"/>
    <w:rsid w:val="00DC2C59"/>
    <w:rsid w:val="00DC2F70"/>
    <w:rsid w:val="00DC3155"/>
    <w:rsid w:val="00DC3368"/>
    <w:rsid w:val="00DC33CA"/>
    <w:rsid w:val="00DC3455"/>
    <w:rsid w:val="00DC3686"/>
    <w:rsid w:val="00DC3AA4"/>
    <w:rsid w:val="00DC3B55"/>
    <w:rsid w:val="00DC3C9C"/>
    <w:rsid w:val="00DC3E14"/>
    <w:rsid w:val="00DC3EB6"/>
    <w:rsid w:val="00DC3F4A"/>
    <w:rsid w:val="00DC40A9"/>
    <w:rsid w:val="00DC45E1"/>
    <w:rsid w:val="00DC4642"/>
    <w:rsid w:val="00DC55B0"/>
    <w:rsid w:val="00DC5961"/>
    <w:rsid w:val="00DC5BB9"/>
    <w:rsid w:val="00DC5FE0"/>
    <w:rsid w:val="00DC604D"/>
    <w:rsid w:val="00DC60A7"/>
    <w:rsid w:val="00DC60C6"/>
    <w:rsid w:val="00DC61EC"/>
    <w:rsid w:val="00DC65CB"/>
    <w:rsid w:val="00DC672D"/>
    <w:rsid w:val="00DC727A"/>
    <w:rsid w:val="00DD04CF"/>
    <w:rsid w:val="00DD08EF"/>
    <w:rsid w:val="00DD0AFF"/>
    <w:rsid w:val="00DD0B61"/>
    <w:rsid w:val="00DD158F"/>
    <w:rsid w:val="00DD1BBF"/>
    <w:rsid w:val="00DD1D09"/>
    <w:rsid w:val="00DD21E7"/>
    <w:rsid w:val="00DD2258"/>
    <w:rsid w:val="00DD26F3"/>
    <w:rsid w:val="00DD29EA"/>
    <w:rsid w:val="00DD2B9D"/>
    <w:rsid w:val="00DD2CB8"/>
    <w:rsid w:val="00DD3016"/>
    <w:rsid w:val="00DD31AA"/>
    <w:rsid w:val="00DD3627"/>
    <w:rsid w:val="00DD37BE"/>
    <w:rsid w:val="00DD3C4D"/>
    <w:rsid w:val="00DD3D0F"/>
    <w:rsid w:val="00DD3E9A"/>
    <w:rsid w:val="00DD3ECC"/>
    <w:rsid w:val="00DD41B0"/>
    <w:rsid w:val="00DD45A0"/>
    <w:rsid w:val="00DD496F"/>
    <w:rsid w:val="00DD4A14"/>
    <w:rsid w:val="00DD4C79"/>
    <w:rsid w:val="00DD4D13"/>
    <w:rsid w:val="00DD4D36"/>
    <w:rsid w:val="00DD4F08"/>
    <w:rsid w:val="00DD5004"/>
    <w:rsid w:val="00DD5174"/>
    <w:rsid w:val="00DD5270"/>
    <w:rsid w:val="00DD52C3"/>
    <w:rsid w:val="00DD52E9"/>
    <w:rsid w:val="00DD5332"/>
    <w:rsid w:val="00DD5468"/>
    <w:rsid w:val="00DD5562"/>
    <w:rsid w:val="00DD5B5E"/>
    <w:rsid w:val="00DD5B64"/>
    <w:rsid w:val="00DD5F37"/>
    <w:rsid w:val="00DD5FD8"/>
    <w:rsid w:val="00DD6444"/>
    <w:rsid w:val="00DD658F"/>
    <w:rsid w:val="00DD68C7"/>
    <w:rsid w:val="00DD6B5E"/>
    <w:rsid w:val="00DD6C3C"/>
    <w:rsid w:val="00DD6D16"/>
    <w:rsid w:val="00DD6D2C"/>
    <w:rsid w:val="00DD7091"/>
    <w:rsid w:val="00DD7114"/>
    <w:rsid w:val="00DD716D"/>
    <w:rsid w:val="00DD73F4"/>
    <w:rsid w:val="00DD7443"/>
    <w:rsid w:val="00DD7669"/>
    <w:rsid w:val="00DD7A13"/>
    <w:rsid w:val="00DD7BF5"/>
    <w:rsid w:val="00DD7BFF"/>
    <w:rsid w:val="00DD7DC5"/>
    <w:rsid w:val="00DD7EE3"/>
    <w:rsid w:val="00DE0060"/>
    <w:rsid w:val="00DE013C"/>
    <w:rsid w:val="00DE02C6"/>
    <w:rsid w:val="00DE0301"/>
    <w:rsid w:val="00DE0402"/>
    <w:rsid w:val="00DE0C1A"/>
    <w:rsid w:val="00DE0E75"/>
    <w:rsid w:val="00DE1791"/>
    <w:rsid w:val="00DE1958"/>
    <w:rsid w:val="00DE1B1E"/>
    <w:rsid w:val="00DE1B7B"/>
    <w:rsid w:val="00DE1BD1"/>
    <w:rsid w:val="00DE1EEC"/>
    <w:rsid w:val="00DE1F0E"/>
    <w:rsid w:val="00DE1FE9"/>
    <w:rsid w:val="00DE1FF2"/>
    <w:rsid w:val="00DE2094"/>
    <w:rsid w:val="00DE2281"/>
    <w:rsid w:val="00DE22EF"/>
    <w:rsid w:val="00DE26CA"/>
    <w:rsid w:val="00DE2E4C"/>
    <w:rsid w:val="00DE3006"/>
    <w:rsid w:val="00DE33E1"/>
    <w:rsid w:val="00DE3646"/>
    <w:rsid w:val="00DE39AB"/>
    <w:rsid w:val="00DE3A4F"/>
    <w:rsid w:val="00DE3F7C"/>
    <w:rsid w:val="00DE4046"/>
    <w:rsid w:val="00DE40B6"/>
    <w:rsid w:val="00DE4571"/>
    <w:rsid w:val="00DE4BB7"/>
    <w:rsid w:val="00DE4C5E"/>
    <w:rsid w:val="00DE4DB1"/>
    <w:rsid w:val="00DE50E5"/>
    <w:rsid w:val="00DE5430"/>
    <w:rsid w:val="00DE5E75"/>
    <w:rsid w:val="00DE6388"/>
    <w:rsid w:val="00DE6389"/>
    <w:rsid w:val="00DE65B9"/>
    <w:rsid w:val="00DE7016"/>
    <w:rsid w:val="00DE770C"/>
    <w:rsid w:val="00DE79A1"/>
    <w:rsid w:val="00DF0196"/>
    <w:rsid w:val="00DF0ABA"/>
    <w:rsid w:val="00DF0B03"/>
    <w:rsid w:val="00DF0C1C"/>
    <w:rsid w:val="00DF0E3B"/>
    <w:rsid w:val="00DF0FAB"/>
    <w:rsid w:val="00DF1919"/>
    <w:rsid w:val="00DF1FDF"/>
    <w:rsid w:val="00DF2069"/>
    <w:rsid w:val="00DF2276"/>
    <w:rsid w:val="00DF2A90"/>
    <w:rsid w:val="00DF2CEF"/>
    <w:rsid w:val="00DF31CA"/>
    <w:rsid w:val="00DF32DA"/>
    <w:rsid w:val="00DF3504"/>
    <w:rsid w:val="00DF3868"/>
    <w:rsid w:val="00DF39B3"/>
    <w:rsid w:val="00DF3BCE"/>
    <w:rsid w:val="00DF4494"/>
    <w:rsid w:val="00DF49D1"/>
    <w:rsid w:val="00DF4A94"/>
    <w:rsid w:val="00DF4D4B"/>
    <w:rsid w:val="00DF4D56"/>
    <w:rsid w:val="00DF4FCF"/>
    <w:rsid w:val="00DF50EC"/>
    <w:rsid w:val="00DF512E"/>
    <w:rsid w:val="00DF51E6"/>
    <w:rsid w:val="00DF5345"/>
    <w:rsid w:val="00DF57BB"/>
    <w:rsid w:val="00DF5995"/>
    <w:rsid w:val="00DF6585"/>
    <w:rsid w:val="00DF667F"/>
    <w:rsid w:val="00DF6756"/>
    <w:rsid w:val="00DF6826"/>
    <w:rsid w:val="00DF68F4"/>
    <w:rsid w:val="00DF6B45"/>
    <w:rsid w:val="00DF70B5"/>
    <w:rsid w:val="00DF725F"/>
    <w:rsid w:val="00DF743B"/>
    <w:rsid w:val="00DF7525"/>
    <w:rsid w:val="00DF77C6"/>
    <w:rsid w:val="00DF7E27"/>
    <w:rsid w:val="00E00428"/>
    <w:rsid w:val="00E00454"/>
    <w:rsid w:val="00E00746"/>
    <w:rsid w:val="00E007A4"/>
    <w:rsid w:val="00E00E76"/>
    <w:rsid w:val="00E011A3"/>
    <w:rsid w:val="00E0120D"/>
    <w:rsid w:val="00E012CB"/>
    <w:rsid w:val="00E01C1F"/>
    <w:rsid w:val="00E01C3B"/>
    <w:rsid w:val="00E01CD4"/>
    <w:rsid w:val="00E01E72"/>
    <w:rsid w:val="00E01E83"/>
    <w:rsid w:val="00E023C0"/>
    <w:rsid w:val="00E02613"/>
    <w:rsid w:val="00E02771"/>
    <w:rsid w:val="00E02D35"/>
    <w:rsid w:val="00E0393D"/>
    <w:rsid w:val="00E03966"/>
    <w:rsid w:val="00E03A58"/>
    <w:rsid w:val="00E03AE4"/>
    <w:rsid w:val="00E03B42"/>
    <w:rsid w:val="00E03DF5"/>
    <w:rsid w:val="00E0422E"/>
    <w:rsid w:val="00E0429C"/>
    <w:rsid w:val="00E042EB"/>
    <w:rsid w:val="00E04AEB"/>
    <w:rsid w:val="00E04D60"/>
    <w:rsid w:val="00E04FFC"/>
    <w:rsid w:val="00E0525E"/>
    <w:rsid w:val="00E05471"/>
    <w:rsid w:val="00E057BE"/>
    <w:rsid w:val="00E057D8"/>
    <w:rsid w:val="00E05964"/>
    <w:rsid w:val="00E059A8"/>
    <w:rsid w:val="00E05C5E"/>
    <w:rsid w:val="00E060D5"/>
    <w:rsid w:val="00E06540"/>
    <w:rsid w:val="00E06DEC"/>
    <w:rsid w:val="00E06E97"/>
    <w:rsid w:val="00E070AC"/>
    <w:rsid w:val="00E073EE"/>
    <w:rsid w:val="00E077E6"/>
    <w:rsid w:val="00E07D3C"/>
    <w:rsid w:val="00E11385"/>
    <w:rsid w:val="00E11589"/>
    <w:rsid w:val="00E119A7"/>
    <w:rsid w:val="00E11B75"/>
    <w:rsid w:val="00E11C20"/>
    <w:rsid w:val="00E11C6D"/>
    <w:rsid w:val="00E12044"/>
    <w:rsid w:val="00E1253C"/>
    <w:rsid w:val="00E1255E"/>
    <w:rsid w:val="00E137E6"/>
    <w:rsid w:val="00E1473B"/>
    <w:rsid w:val="00E14967"/>
    <w:rsid w:val="00E149F3"/>
    <w:rsid w:val="00E14A55"/>
    <w:rsid w:val="00E14A8D"/>
    <w:rsid w:val="00E14CCC"/>
    <w:rsid w:val="00E14E99"/>
    <w:rsid w:val="00E15316"/>
    <w:rsid w:val="00E15584"/>
    <w:rsid w:val="00E15ABD"/>
    <w:rsid w:val="00E15D52"/>
    <w:rsid w:val="00E15EDA"/>
    <w:rsid w:val="00E165D5"/>
    <w:rsid w:val="00E168FD"/>
    <w:rsid w:val="00E16BD1"/>
    <w:rsid w:val="00E16BEB"/>
    <w:rsid w:val="00E16E76"/>
    <w:rsid w:val="00E16EE1"/>
    <w:rsid w:val="00E16F7B"/>
    <w:rsid w:val="00E17012"/>
    <w:rsid w:val="00E17403"/>
    <w:rsid w:val="00E176AA"/>
    <w:rsid w:val="00E178D6"/>
    <w:rsid w:val="00E17CB5"/>
    <w:rsid w:val="00E17DA3"/>
    <w:rsid w:val="00E17F99"/>
    <w:rsid w:val="00E204F1"/>
    <w:rsid w:val="00E2052C"/>
    <w:rsid w:val="00E20586"/>
    <w:rsid w:val="00E20675"/>
    <w:rsid w:val="00E206C4"/>
    <w:rsid w:val="00E209F7"/>
    <w:rsid w:val="00E20AEA"/>
    <w:rsid w:val="00E20B7F"/>
    <w:rsid w:val="00E211E2"/>
    <w:rsid w:val="00E21628"/>
    <w:rsid w:val="00E216B8"/>
    <w:rsid w:val="00E216C3"/>
    <w:rsid w:val="00E216DC"/>
    <w:rsid w:val="00E21A44"/>
    <w:rsid w:val="00E21FB1"/>
    <w:rsid w:val="00E22095"/>
    <w:rsid w:val="00E22559"/>
    <w:rsid w:val="00E22677"/>
    <w:rsid w:val="00E2268D"/>
    <w:rsid w:val="00E2268E"/>
    <w:rsid w:val="00E2273B"/>
    <w:rsid w:val="00E227B0"/>
    <w:rsid w:val="00E22947"/>
    <w:rsid w:val="00E22C0F"/>
    <w:rsid w:val="00E230F1"/>
    <w:rsid w:val="00E23688"/>
    <w:rsid w:val="00E236AF"/>
    <w:rsid w:val="00E2377C"/>
    <w:rsid w:val="00E23780"/>
    <w:rsid w:val="00E2385E"/>
    <w:rsid w:val="00E23E6E"/>
    <w:rsid w:val="00E23EAB"/>
    <w:rsid w:val="00E243E1"/>
    <w:rsid w:val="00E245CF"/>
    <w:rsid w:val="00E2463E"/>
    <w:rsid w:val="00E24A6A"/>
    <w:rsid w:val="00E24B7E"/>
    <w:rsid w:val="00E24D0C"/>
    <w:rsid w:val="00E250F8"/>
    <w:rsid w:val="00E257F3"/>
    <w:rsid w:val="00E25893"/>
    <w:rsid w:val="00E258B2"/>
    <w:rsid w:val="00E25EAF"/>
    <w:rsid w:val="00E26A50"/>
    <w:rsid w:val="00E26B88"/>
    <w:rsid w:val="00E26C83"/>
    <w:rsid w:val="00E26CA7"/>
    <w:rsid w:val="00E26FAB"/>
    <w:rsid w:val="00E27014"/>
    <w:rsid w:val="00E27143"/>
    <w:rsid w:val="00E2733A"/>
    <w:rsid w:val="00E27574"/>
    <w:rsid w:val="00E279DA"/>
    <w:rsid w:val="00E27BAB"/>
    <w:rsid w:val="00E27C4A"/>
    <w:rsid w:val="00E302FC"/>
    <w:rsid w:val="00E306CD"/>
    <w:rsid w:val="00E30873"/>
    <w:rsid w:val="00E315D3"/>
    <w:rsid w:val="00E31861"/>
    <w:rsid w:val="00E319DC"/>
    <w:rsid w:val="00E31A37"/>
    <w:rsid w:val="00E31DB8"/>
    <w:rsid w:val="00E320CA"/>
    <w:rsid w:val="00E32200"/>
    <w:rsid w:val="00E3249A"/>
    <w:rsid w:val="00E32C4A"/>
    <w:rsid w:val="00E32EBA"/>
    <w:rsid w:val="00E33184"/>
    <w:rsid w:val="00E332C7"/>
    <w:rsid w:val="00E33666"/>
    <w:rsid w:val="00E3384A"/>
    <w:rsid w:val="00E33A01"/>
    <w:rsid w:val="00E33BFB"/>
    <w:rsid w:val="00E34129"/>
    <w:rsid w:val="00E341E5"/>
    <w:rsid w:val="00E3432D"/>
    <w:rsid w:val="00E34669"/>
    <w:rsid w:val="00E346F7"/>
    <w:rsid w:val="00E3480F"/>
    <w:rsid w:val="00E34866"/>
    <w:rsid w:val="00E34A8A"/>
    <w:rsid w:val="00E34B56"/>
    <w:rsid w:val="00E34CFB"/>
    <w:rsid w:val="00E35033"/>
    <w:rsid w:val="00E3589E"/>
    <w:rsid w:val="00E35A54"/>
    <w:rsid w:val="00E35F42"/>
    <w:rsid w:val="00E35F95"/>
    <w:rsid w:val="00E3619A"/>
    <w:rsid w:val="00E36484"/>
    <w:rsid w:val="00E36492"/>
    <w:rsid w:val="00E36593"/>
    <w:rsid w:val="00E365F9"/>
    <w:rsid w:val="00E366BC"/>
    <w:rsid w:val="00E36F11"/>
    <w:rsid w:val="00E373AC"/>
    <w:rsid w:val="00E373B7"/>
    <w:rsid w:val="00E37587"/>
    <w:rsid w:val="00E37B99"/>
    <w:rsid w:val="00E37BFD"/>
    <w:rsid w:val="00E401A6"/>
    <w:rsid w:val="00E4029D"/>
    <w:rsid w:val="00E402A6"/>
    <w:rsid w:val="00E402EB"/>
    <w:rsid w:val="00E4095E"/>
    <w:rsid w:val="00E40CDC"/>
    <w:rsid w:val="00E40DCE"/>
    <w:rsid w:val="00E41390"/>
    <w:rsid w:val="00E413E9"/>
    <w:rsid w:val="00E41469"/>
    <w:rsid w:val="00E4175B"/>
    <w:rsid w:val="00E417C7"/>
    <w:rsid w:val="00E41975"/>
    <w:rsid w:val="00E41D05"/>
    <w:rsid w:val="00E42635"/>
    <w:rsid w:val="00E42B65"/>
    <w:rsid w:val="00E42D92"/>
    <w:rsid w:val="00E42E9C"/>
    <w:rsid w:val="00E42F4C"/>
    <w:rsid w:val="00E42FC2"/>
    <w:rsid w:val="00E43505"/>
    <w:rsid w:val="00E4370A"/>
    <w:rsid w:val="00E43921"/>
    <w:rsid w:val="00E43B14"/>
    <w:rsid w:val="00E43F59"/>
    <w:rsid w:val="00E43F9C"/>
    <w:rsid w:val="00E43FF2"/>
    <w:rsid w:val="00E44820"/>
    <w:rsid w:val="00E44EAA"/>
    <w:rsid w:val="00E45024"/>
    <w:rsid w:val="00E451BB"/>
    <w:rsid w:val="00E454B1"/>
    <w:rsid w:val="00E454C0"/>
    <w:rsid w:val="00E457C1"/>
    <w:rsid w:val="00E457D0"/>
    <w:rsid w:val="00E45A54"/>
    <w:rsid w:val="00E45D1D"/>
    <w:rsid w:val="00E462C2"/>
    <w:rsid w:val="00E46369"/>
    <w:rsid w:val="00E469FE"/>
    <w:rsid w:val="00E46A7D"/>
    <w:rsid w:val="00E46CF5"/>
    <w:rsid w:val="00E46ED4"/>
    <w:rsid w:val="00E46FE7"/>
    <w:rsid w:val="00E47478"/>
    <w:rsid w:val="00E479B9"/>
    <w:rsid w:val="00E47CA7"/>
    <w:rsid w:val="00E47E03"/>
    <w:rsid w:val="00E502A2"/>
    <w:rsid w:val="00E5078F"/>
    <w:rsid w:val="00E50ACD"/>
    <w:rsid w:val="00E510DD"/>
    <w:rsid w:val="00E519E5"/>
    <w:rsid w:val="00E51D75"/>
    <w:rsid w:val="00E51E39"/>
    <w:rsid w:val="00E5211E"/>
    <w:rsid w:val="00E5224D"/>
    <w:rsid w:val="00E52B82"/>
    <w:rsid w:val="00E52BA2"/>
    <w:rsid w:val="00E5300D"/>
    <w:rsid w:val="00E536EC"/>
    <w:rsid w:val="00E53BC4"/>
    <w:rsid w:val="00E5409C"/>
    <w:rsid w:val="00E541EB"/>
    <w:rsid w:val="00E548E1"/>
    <w:rsid w:val="00E54961"/>
    <w:rsid w:val="00E54977"/>
    <w:rsid w:val="00E55FCB"/>
    <w:rsid w:val="00E55FD0"/>
    <w:rsid w:val="00E563F7"/>
    <w:rsid w:val="00E56975"/>
    <w:rsid w:val="00E56A3C"/>
    <w:rsid w:val="00E56B1E"/>
    <w:rsid w:val="00E56D72"/>
    <w:rsid w:val="00E56DE9"/>
    <w:rsid w:val="00E56F26"/>
    <w:rsid w:val="00E5716A"/>
    <w:rsid w:val="00E57317"/>
    <w:rsid w:val="00E57679"/>
    <w:rsid w:val="00E578E9"/>
    <w:rsid w:val="00E60024"/>
    <w:rsid w:val="00E60618"/>
    <w:rsid w:val="00E60AA1"/>
    <w:rsid w:val="00E60AB6"/>
    <w:rsid w:val="00E60BA0"/>
    <w:rsid w:val="00E612C4"/>
    <w:rsid w:val="00E612FC"/>
    <w:rsid w:val="00E6135F"/>
    <w:rsid w:val="00E61406"/>
    <w:rsid w:val="00E61542"/>
    <w:rsid w:val="00E6192C"/>
    <w:rsid w:val="00E6192E"/>
    <w:rsid w:val="00E620C2"/>
    <w:rsid w:val="00E62461"/>
    <w:rsid w:val="00E62531"/>
    <w:rsid w:val="00E62D64"/>
    <w:rsid w:val="00E62EB7"/>
    <w:rsid w:val="00E632A2"/>
    <w:rsid w:val="00E64488"/>
    <w:rsid w:val="00E64AA5"/>
    <w:rsid w:val="00E64BD1"/>
    <w:rsid w:val="00E64C13"/>
    <w:rsid w:val="00E64E51"/>
    <w:rsid w:val="00E65300"/>
    <w:rsid w:val="00E653EA"/>
    <w:rsid w:val="00E65890"/>
    <w:rsid w:val="00E65E08"/>
    <w:rsid w:val="00E65E87"/>
    <w:rsid w:val="00E66588"/>
    <w:rsid w:val="00E669C0"/>
    <w:rsid w:val="00E66E23"/>
    <w:rsid w:val="00E67754"/>
    <w:rsid w:val="00E678CE"/>
    <w:rsid w:val="00E67D05"/>
    <w:rsid w:val="00E705DF"/>
    <w:rsid w:val="00E70C26"/>
    <w:rsid w:val="00E713FE"/>
    <w:rsid w:val="00E71454"/>
    <w:rsid w:val="00E71982"/>
    <w:rsid w:val="00E71C1F"/>
    <w:rsid w:val="00E72113"/>
    <w:rsid w:val="00E72140"/>
    <w:rsid w:val="00E72194"/>
    <w:rsid w:val="00E723DF"/>
    <w:rsid w:val="00E72560"/>
    <w:rsid w:val="00E72591"/>
    <w:rsid w:val="00E728F1"/>
    <w:rsid w:val="00E729AE"/>
    <w:rsid w:val="00E72A6D"/>
    <w:rsid w:val="00E73571"/>
    <w:rsid w:val="00E73691"/>
    <w:rsid w:val="00E73705"/>
    <w:rsid w:val="00E73A0E"/>
    <w:rsid w:val="00E73E2B"/>
    <w:rsid w:val="00E73FFF"/>
    <w:rsid w:val="00E747B4"/>
    <w:rsid w:val="00E74853"/>
    <w:rsid w:val="00E74A26"/>
    <w:rsid w:val="00E74B69"/>
    <w:rsid w:val="00E74F6F"/>
    <w:rsid w:val="00E7530C"/>
    <w:rsid w:val="00E755C7"/>
    <w:rsid w:val="00E75645"/>
    <w:rsid w:val="00E7566F"/>
    <w:rsid w:val="00E75955"/>
    <w:rsid w:val="00E75AF0"/>
    <w:rsid w:val="00E75D81"/>
    <w:rsid w:val="00E765A0"/>
    <w:rsid w:val="00E76695"/>
    <w:rsid w:val="00E76779"/>
    <w:rsid w:val="00E767B7"/>
    <w:rsid w:val="00E76963"/>
    <w:rsid w:val="00E76C22"/>
    <w:rsid w:val="00E76CC0"/>
    <w:rsid w:val="00E77246"/>
    <w:rsid w:val="00E774C8"/>
    <w:rsid w:val="00E775CA"/>
    <w:rsid w:val="00E776EA"/>
    <w:rsid w:val="00E77DEA"/>
    <w:rsid w:val="00E80147"/>
    <w:rsid w:val="00E8048A"/>
    <w:rsid w:val="00E8053F"/>
    <w:rsid w:val="00E80B94"/>
    <w:rsid w:val="00E80D54"/>
    <w:rsid w:val="00E80DBA"/>
    <w:rsid w:val="00E80FE1"/>
    <w:rsid w:val="00E81036"/>
    <w:rsid w:val="00E8151A"/>
    <w:rsid w:val="00E8156F"/>
    <w:rsid w:val="00E81ADE"/>
    <w:rsid w:val="00E81DCB"/>
    <w:rsid w:val="00E82270"/>
    <w:rsid w:val="00E82370"/>
    <w:rsid w:val="00E824CC"/>
    <w:rsid w:val="00E8281F"/>
    <w:rsid w:val="00E82933"/>
    <w:rsid w:val="00E82EB6"/>
    <w:rsid w:val="00E82FFE"/>
    <w:rsid w:val="00E832D8"/>
    <w:rsid w:val="00E8347E"/>
    <w:rsid w:val="00E8387D"/>
    <w:rsid w:val="00E83B81"/>
    <w:rsid w:val="00E83C72"/>
    <w:rsid w:val="00E84279"/>
    <w:rsid w:val="00E844B8"/>
    <w:rsid w:val="00E84CF3"/>
    <w:rsid w:val="00E8520E"/>
    <w:rsid w:val="00E85346"/>
    <w:rsid w:val="00E8549B"/>
    <w:rsid w:val="00E85765"/>
    <w:rsid w:val="00E857E5"/>
    <w:rsid w:val="00E858BC"/>
    <w:rsid w:val="00E85C1A"/>
    <w:rsid w:val="00E85E1C"/>
    <w:rsid w:val="00E85EE0"/>
    <w:rsid w:val="00E86153"/>
    <w:rsid w:val="00E8691A"/>
    <w:rsid w:val="00E86AC9"/>
    <w:rsid w:val="00E86D5D"/>
    <w:rsid w:val="00E8709A"/>
    <w:rsid w:val="00E871E4"/>
    <w:rsid w:val="00E872A2"/>
    <w:rsid w:val="00E87503"/>
    <w:rsid w:val="00E877DA"/>
    <w:rsid w:val="00E87899"/>
    <w:rsid w:val="00E87930"/>
    <w:rsid w:val="00E87A2C"/>
    <w:rsid w:val="00E87B14"/>
    <w:rsid w:val="00E87DAE"/>
    <w:rsid w:val="00E87E21"/>
    <w:rsid w:val="00E903F4"/>
    <w:rsid w:val="00E9042F"/>
    <w:rsid w:val="00E90605"/>
    <w:rsid w:val="00E90A5A"/>
    <w:rsid w:val="00E90B9E"/>
    <w:rsid w:val="00E90BC2"/>
    <w:rsid w:val="00E90DC2"/>
    <w:rsid w:val="00E91800"/>
    <w:rsid w:val="00E91837"/>
    <w:rsid w:val="00E91A79"/>
    <w:rsid w:val="00E91A7C"/>
    <w:rsid w:val="00E91B22"/>
    <w:rsid w:val="00E91B8E"/>
    <w:rsid w:val="00E91CBD"/>
    <w:rsid w:val="00E91CFE"/>
    <w:rsid w:val="00E91E13"/>
    <w:rsid w:val="00E920BE"/>
    <w:rsid w:val="00E922F5"/>
    <w:rsid w:val="00E92372"/>
    <w:rsid w:val="00E923CF"/>
    <w:rsid w:val="00E92A35"/>
    <w:rsid w:val="00E93055"/>
    <w:rsid w:val="00E9342C"/>
    <w:rsid w:val="00E93D7A"/>
    <w:rsid w:val="00E93E85"/>
    <w:rsid w:val="00E94226"/>
    <w:rsid w:val="00E94485"/>
    <w:rsid w:val="00E945DE"/>
    <w:rsid w:val="00E94DA0"/>
    <w:rsid w:val="00E94F85"/>
    <w:rsid w:val="00E95317"/>
    <w:rsid w:val="00E955EB"/>
    <w:rsid w:val="00E95986"/>
    <w:rsid w:val="00E95B15"/>
    <w:rsid w:val="00E95D30"/>
    <w:rsid w:val="00E95D5E"/>
    <w:rsid w:val="00E95F9A"/>
    <w:rsid w:val="00E961A3"/>
    <w:rsid w:val="00E963C2"/>
    <w:rsid w:val="00E96864"/>
    <w:rsid w:val="00E96A50"/>
    <w:rsid w:val="00E96B77"/>
    <w:rsid w:val="00E971DC"/>
    <w:rsid w:val="00E974BA"/>
    <w:rsid w:val="00E97720"/>
    <w:rsid w:val="00E97735"/>
    <w:rsid w:val="00E97842"/>
    <w:rsid w:val="00E97AB8"/>
    <w:rsid w:val="00E97B44"/>
    <w:rsid w:val="00E97EC5"/>
    <w:rsid w:val="00EA0152"/>
    <w:rsid w:val="00EA0357"/>
    <w:rsid w:val="00EA0736"/>
    <w:rsid w:val="00EA078D"/>
    <w:rsid w:val="00EA0938"/>
    <w:rsid w:val="00EA0C84"/>
    <w:rsid w:val="00EA1877"/>
    <w:rsid w:val="00EA1B4A"/>
    <w:rsid w:val="00EA1D07"/>
    <w:rsid w:val="00EA2180"/>
    <w:rsid w:val="00EA254D"/>
    <w:rsid w:val="00EA275C"/>
    <w:rsid w:val="00EA3339"/>
    <w:rsid w:val="00EA3A83"/>
    <w:rsid w:val="00EA3F9C"/>
    <w:rsid w:val="00EA40D1"/>
    <w:rsid w:val="00EA42DC"/>
    <w:rsid w:val="00EA4313"/>
    <w:rsid w:val="00EA4317"/>
    <w:rsid w:val="00EA4829"/>
    <w:rsid w:val="00EA4B7E"/>
    <w:rsid w:val="00EA4BAC"/>
    <w:rsid w:val="00EA4C78"/>
    <w:rsid w:val="00EA4CC2"/>
    <w:rsid w:val="00EA4D44"/>
    <w:rsid w:val="00EA5574"/>
    <w:rsid w:val="00EA567B"/>
    <w:rsid w:val="00EA57F5"/>
    <w:rsid w:val="00EA58B7"/>
    <w:rsid w:val="00EA5E97"/>
    <w:rsid w:val="00EA6252"/>
    <w:rsid w:val="00EA6783"/>
    <w:rsid w:val="00EA6B27"/>
    <w:rsid w:val="00EA6C2E"/>
    <w:rsid w:val="00EA7067"/>
    <w:rsid w:val="00EA724F"/>
    <w:rsid w:val="00EA75BD"/>
    <w:rsid w:val="00EA761E"/>
    <w:rsid w:val="00EA769D"/>
    <w:rsid w:val="00EA7725"/>
    <w:rsid w:val="00EA7F66"/>
    <w:rsid w:val="00EB0468"/>
    <w:rsid w:val="00EB0576"/>
    <w:rsid w:val="00EB06A7"/>
    <w:rsid w:val="00EB06AA"/>
    <w:rsid w:val="00EB0790"/>
    <w:rsid w:val="00EB0F97"/>
    <w:rsid w:val="00EB1040"/>
    <w:rsid w:val="00EB1640"/>
    <w:rsid w:val="00EB181D"/>
    <w:rsid w:val="00EB19ED"/>
    <w:rsid w:val="00EB1FEB"/>
    <w:rsid w:val="00EB2023"/>
    <w:rsid w:val="00EB2034"/>
    <w:rsid w:val="00EB2550"/>
    <w:rsid w:val="00EB25A6"/>
    <w:rsid w:val="00EB261D"/>
    <w:rsid w:val="00EB2636"/>
    <w:rsid w:val="00EB2A30"/>
    <w:rsid w:val="00EB2A9E"/>
    <w:rsid w:val="00EB2B1D"/>
    <w:rsid w:val="00EB2BA1"/>
    <w:rsid w:val="00EB2FF2"/>
    <w:rsid w:val="00EB346D"/>
    <w:rsid w:val="00EB373D"/>
    <w:rsid w:val="00EB37D5"/>
    <w:rsid w:val="00EB3959"/>
    <w:rsid w:val="00EB3960"/>
    <w:rsid w:val="00EB3A3C"/>
    <w:rsid w:val="00EB46EA"/>
    <w:rsid w:val="00EB480A"/>
    <w:rsid w:val="00EB4978"/>
    <w:rsid w:val="00EB51D0"/>
    <w:rsid w:val="00EB523E"/>
    <w:rsid w:val="00EB53E4"/>
    <w:rsid w:val="00EB551A"/>
    <w:rsid w:val="00EB57E6"/>
    <w:rsid w:val="00EB5B4E"/>
    <w:rsid w:val="00EB5C2F"/>
    <w:rsid w:val="00EB5E54"/>
    <w:rsid w:val="00EB6302"/>
    <w:rsid w:val="00EB652E"/>
    <w:rsid w:val="00EB65AF"/>
    <w:rsid w:val="00EB6A52"/>
    <w:rsid w:val="00EB6D03"/>
    <w:rsid w:val="00EB6D8A"/>
    <w:rsid w:val="00EB6EB6"/>
    <w:rsid w:val="00EB73C9"/>
    <w:rsid w:val="00EB77F8"/>
    <w:rsid w:val="00EB785A"/>
    <w:rsid w:val="00EB7EEB"/>
    <w:rsid w:val="00EC0218"/>
    <w:rsid w:val="00EC0372"/>
    <w:rsid w:val="00EC0752"/>
    <w:rsid w:val="00EC18ED"/>
    <w:rsid w:val="00EC1997"/>
    <w:rsid w:val="00EC1D00"/>
    <w:rsid w:val="00EC2319"/>
    <w:rsid w:val="00EC2511"/>
    <w:rsid w:val="00EC27D8"/>
    <w:rsid w:val="00EC2BE0"/>
    <w:rsid w:val="00EC2D07"/>
    <w:rsid w:val="00EC2E2C"/>
    <w:rsid w:val="00EC3026"/>
    <w:rsid w:val="00EC30D4"/>
    <w:rsid w:val="00EC361F"/>
    <w:rsid w:val="00EC37EC"/>
    <w:rsid w:val="00EC3C3D"/>
    <w:rsid w:val="00EC40A8"/>
    <w:rsid w:val="00EC40E5"/>
    <w:rsid w:val="00EC4130"/>
    <w:rsid w:val="00EC471F"/>
    <w:rsid w:val="00EC4BFC"/>
    <w:rsid w:val="00EC4E1C"/>
    <w:rsid w:val="00EC4F19"/>
    <w:rsid w:val="00EC5127"/>
    <w:rsid w:val="00EC543D"/>
    <w:rsid w:val="00EC557A"/>
    <w:rsid w:val="00EC5C0F"/>
    <w:rsid w:val="00EC5D81"/>
    <w:rsid w:val="00EC637F"/>
    <w:rsid w:val="00EC699F"/>
    <w:rsid w:val="00EC6C90"/>
    <w:rsid w:val="00EC6DD1"/>
    <w:rsid w:val="00EC784C"/>
    <w:rsid w:val="00EC7DF1"/>
    <w:rsid w:val="00ED0127"/>
    <w:rsid w:val="00ED04BB"/>
    <w:rsid w:val="00ED05B3"/>
    <w:rsid w:val="00ED0804"/>
    <w:rsid w:val="00ED0BA2"/>
    <w:rsid w:val="00ED0F61"/>
    <w:rsid w:val="00ED11A3"/>
    <w:rsid w:val="00ED14B2"/>
    <w:rsid w:val="00ED16F5"/>
    <w:rsid w:val="00ED1779"/>
    <w:rsid w:val="00ED184D"/>
    <w:rsid w:val="00ED1E84"/>
    <w:rsid w:val="00ED1EBF"/>
    <w:rsid w:val="00ED209B"/>
    <w:rsid w:val="00ED2466"/>
    <w:rsid w:val="00ED2A5E"/>
    <w:rsid w:val="00ED3004"/>
    <w:rsid w:val="00ED3198"/>
    <w:rsid w:val="00ED3604"/>
    <w:rsid w:val="00ED3B0C"/>
    <w:rsid w:val="00ED3DF5"/>
    <w:rsid w:val="00ED416D"/>
    <w:rsid w:val="00ED4493"/>
    <w:rsid w:val="00ED4576"/>
    <w:rsid w:val="00ED458A"/>
    <w:rsid w:val="00ED4708"/>
    <w:rsid w:val="00ED486A"/>
    <w:rsid w:val="00ED4A9F"/>
    <w:rsid w:val="00ED4D80"/>
    <w:rsid w:val="00ED4DA4"/>
    <w:rsid w:val="00ED4F86"/>
    <w:rsid w:val="00ED5005"/>
    <w:rsid w:val="00ED52AD"/>
    <w:rsid w:val="00ED53E8"/>
    <w:rsid w:val="00ED5C32"/>
    <w:rsid w:val="00ED5F6C"/>
    <w:rsid w:val="00ED6071"/>
    <w:rsid w:val="00ED6121"/>
    <w:rsid w:val="00ED6355"/>
    <w:rsid w:val="00ED63B7"/>
    <w:rsid w:val="00ED651A"/>
    <w:rsid w:val="00ED67A2"/>
    <w:rsid w:val="00ED6BA3"/>
    <w:rsid w:val="00ED6C6D"/>
    <w:rsid w:val="00ED6D90"/>
    <w:rsid w:val="00ED72E4"/>
    <w:rsid w:val="00ED7405"/>
    <w:rsid w:val="00ED747A"/>
    <w:rsid w:val="00ED7986"/>
    <w:rsid w:val="00ED7CA1"/>
    <w:rsid w:val="00EE01CF"/>
    <w:rsid w:val="00EE065D"/>
    <w:rsid w:val="00EE0878"/>
    <w:rsid w:val="00EE088A"/>
    <w:rsid w:val="00EE0AC6"/>
    <w:rsid w:val="00EE0CE3"/>
    <w:rsid w:val="00EE0EF1"/>
    <w:rsid w:val="00EE109F"/>
    <w:rsid w:val="00EE140D"/>
    <w:rsid w:val="00EE1708"/>
    <w:rsid w:val="00EE1772"/>
    <w:rsid w:val="00EE177C"/>
    <w:rsid w:val="00EE196B"/>
    <w:rsid w:val="00EE1CF0"/>
    <w:rsid w:val="00EE1DC4"/>
    <w:rsid w:val="00EE1F4C"/>
    <w:rsid w:val="00EE216B"/>
    <w:rsid w:val="00EE25E5"/>
    <w:rsid w:val="00EE2C0C"/>
    <w:rsid w:val="00EE2D65"/>
    <w:rsid w:val="00EE2D97"/>
    <w:rsid w:val="00EE32BD"/>
    <w:rsid w:val="00EE3325"/>
    <w:rsid w:val="00EE37DF"/>
    <w:rsid w:val="00EE3A86"/>
    <w:rsid w:val="00EE3C15"/>
    <w:rsid w:val="00EE4167"/>
    <w:rsid w:val="00EE41F9"/>
    <w:rsid w:val="00EE446D"/>
    <w:rsid w:val="00EE4A3B"/>
    <w:rsid w:val="00EE4C2E"/>
    <w:rsid w:val="00EE4D6A"/>
    <w:rsid w:val="00EE523D"/>
    <w:rsid w:val="00EE5410"/>
    <w:rsid w:val="00EE56A1"/>
    <w:rsid w:val="00EE56C4"/>
    <w:rsid w:val="00EE655C"/>
    <w:rsid w:val="00EE66A6"/>
    <w:rsid w:val="00EE6937"/>
    <w:rsid w:val="00EE6A7A"/>
    <w:rsid w:val="00EE74F5"/>
    <w:rsid w:val="00EE7571"/>
    <w:rsid w:val="00EE75AB"/>
    <w:rsid w:val="00EE7B49"/>
    <w:rsid w:val="00EF0255"/>
    <w:rsid w:val="00EF09DF"/>
    <w:rsid w:val="00EF0C54"/>
    <w:rsid w:val="00EF11A2"/>
    <w:rsid w:val="00EF14FC"/>
    <w:rsid w:val="00EF166F"/>
    <w:rsid w:val="00EF1815"/>
    <w:rsid w:val="00EF1C7C"/>
    <w:rsid w:val="00EF1DFB"/>
    <w:rsid w:val="00EF1F52"/>
    <w:rsid w:val="00EF2086"/>
    <w:rsid w:val="00EF2568"/>
    <w:rsid w:val="00EF298B"/>
    <w:rsid w:val="00EF2BB2"/>
    <w:rsid w:val="00EF3071"/>
    <w:rsid w:val="00EF30C1"/>
    <w:rsid w:val="00EF3222"/>
    <w:rsid w:val="00EF3BCA"/>
    <w:rsid w:val="00EF3EC6"/>
    <w:rsid w:val="00EF4052"/>
    <w:rsid w:val="00EF457D"/>
    <w:rsid w:val="00EF4A48"/>
    <w:rsid w:val="00EF4C64"/>
    <w:rsid w:val="00EF4F28"/>
    <w:rsid w:val="00EF5330"/>
    <w:rsid w:val="00EF53FE"/>
    <w:rsid w:val="00EF5525"/>
    <w:rsid w:val="00EF559E"/>
    <w:rsid w:val="00EF5892"/>
    <w:rsid w:val="00EF591C"/>
    <w:rsid w:val="00EF5B5C"/>
    <w:rsid w:val="00EF6048"/>
    <w:rsid w:val="00EF615F"/>
    <w:rsid w:val="00EF622E"/>
    <w:rsid w:val="00EF67ED"/>
    <w:rsid w:val="00EF68FF"/>
    <w:rsid w:val="00EF6DB3"/>
    <w:rsid w:val="00EF755D"/>
    <w:rsid w:val="00EF76E5"/>
    <w:rsid w:val="00EF7809"/>
    <w:rsid w:val="00EF780D"/>
    <w:rsid w:val="00EF7825"/>
    <w:rsid w:val="00EF7C0B"/>
    <w:rsid w:val="00F002EC"/>
    <w:rsid w:val="00F003C5"/>
    <w:rsid w:val="00F007A9"/>
    <w:rsid w:val="00F0120A"/>
    <w:rsid w:val="00F0153A"/>
    <w:rsid w:val="00F01B8C"/>
    <w:rsid w:val="00F01FC4"/>
    <w:rsid w:val="00F02762"/>
    <w:rsid w:val="00F02ED8"/>
    <w:rsid w:val="00F02FFE"/>
    <w:rsid w:val="00F0349A"/>
    <w:rsid w:val="00F035ED"/>
    <w:rsid w:val="00F03BB5"/>
    <w:rsid w:val="00F03C51"/>
    <w:rsid w:val="00F03FA2"/>
    <w:rsid w:val="00F04753"/>
    <w:rsid w:val="00F049FC"/>
    <w:rsid w:val="00F04EE2"/>
    <w:rsid w:val="00F055D4"/>
    <w:rsid w:val="00F05680"/>
    <w:rsid w:val="00F0575F"/>
    <w:rsid w:val="00F0588E"/>
    <w:rsid w:val="00F058A1"/>
    <w:rsid w:val="00F058F0"/>
    <w:rsid w:val="00F06125"/>
    <w:rsid w:val="00F06702"/>
    <w:rsid w:val="00F06730"/>
    <w:rsid w:val="00F068F5"/>
    <w:rsid w:val="00F06928"/>
    <w:rsid w:val="00F06B59"/>
    <w:rsid w:val="00F06DE3"/>
    <w:rsid w:val="00F06F17"/>
    <w:rsid w:val="00F07835"/>
    <w:rsid w:val="00F07B12"/>
    <w:rsid w:val="00F07D66"/>
    <w:rsid w:val="00F07D96"/>
    <w:rsid w:val="00F10679"/>
    <w:rsid w:val="00F10965"/>
    <w:rsid w:val="00F10C01"/>
    <w:rsid w:val="00F10C66"/>
    <w:rsid w:val="00F10EBB"/>
    <w:rsid w:val="00F11476"/>
    <w:rsid w:val="00F114F7"/>
    <w:rsid w:val="00F11702"/>
    <w:rsid w:val="00F1181E"/>
    <w:rsid w:val="00F119D0"/>
    <w:rsid w:val="00F11B85"/>
    <w:rsid w:val="00F1254D"/>
    <w:rsid w:val="00F12676"/>
    <w:rsid w:val="00F12712"/>
    <w:rsid w:val="00F1287E"/>
    <w:rsid w:val="00F128C8"/>
    <w:rsid w:val="00F12992"/>
    <w:rsid w:val="00F12E63"/>
    <w:rsid w:val="00F130BF"/>
    <w:rsid w:val="00F135DD"/>
    <w:rsid w:val="00F13657"/>
    <w:rsid w:val="00F137C3"/>
    <w:rsid w:val="00F138F6"/>
    <w:rsid w:val="00F13942"/>
    <w:rsid w:val="00F13948"/>
    <w:rsid w:val="00F13CC0"/>
    <w:rsid w:val="00F13E63"/>
    <w:rsid w:val="00F14100"/>
    <w:rsid w:val="00F1439B"/>
    <w:rsid w:val="00F14B8B"/>
    <w:rsid w:val="00F14CCE"/>
    <w:rsid w:val="00F14F04"/>
    <w:rsid w:val="00F16084"/>
    <w:rsid w:val="00F1614A"/>
    <w:rsid w:val="00F169C0"/>
    <w:rsid w:val="00F16BC7"/>
    <w:rsid w:val="00F16E3F"/>
    <w:rsid w:val="00F16F9A"/>
    <w:rsid w:val="00F17116"/>
    <w:rsid w:val="00F178AB"/>
    <w:rsid w:val="00F17C57"/>
    <w:rsid w:val="00F17D15"/>
    <w:rsid w:val="00F200EA"/>
    <w:rsid w:val="00F20821"/>
    <w:rsid w:val="00F2096A"/>
    <w:rsid w:val="00F20A55"/>
    <w:rsid w:val="00F20C0C"/>
    <w:rsid w:val="00F20DE0"/>
    <w:rsid w:val="00F20F64"/>
    <w:rsid w:val="00F21016"/>
    <w:rsid w:val="00F21090"/>
    <w:rsid w:val="00F214B7"/>
    <w:rsid w:val="00F2160A"/>
    <w:rsid w:val="00F21CD1"/>
    <w:rsid w:val="00F21D18"/>
    <w:rsid w:val="00F21ED3"/>
    <w:rsid w:val="00F22334"/>
    <w:rsid w:val="00F2234C"/>
    <w:rsid w:val="00F22417"/>
    <w:rsid w:val="00F2250A"/>
    <w:rsid w:val="00F22760"/>
    <w:rsid w:val="00F233B4"/>
    <w:rsid w:val="00F23EBA"/>
    <w:rsid w:val="00F2468C"/>
    <w:rsid w:val="00F24732"/>
    <w:rsid w:val="00F24884"/>
    <w:rsid w:val="00F24C84"/>
    <w:rsid w:val="00F24E4A"/>
    <w:rsid w:val="00F25089"/>
    <w:rsid w:val="00F25306"/>
    <w:rsid w:val="00F25454"/>
    <w:rsid w:val="00F2560E"/>
    <w:rsid w:val="00F2579D"/>
    <w:rsid w:val="00F26097"/>
    <w:rsid w:val="00F2655C"/>
    <w:rsid w:val="00F26877"/>
    <w:rsid w:val="00F26B3A"/>
    <w:rsid w:val="00F26D5A"/>
    <w:rsid w:val="00F2738B"/>
    <w:rsid w:val="00F27434"/>
    <w:rsid w:val="00F27CA3"/>
    <w:rsid w:val="00F300B5"/>
    <w:rsid w:val="00F30290"/>
    <w:rsid w:val="00F302CB"/>
    <w:rsid w:val="00F30383"/>
    <w:rsid w:val="00F30F35"/>
    <w:rsid w:val="00F312C4"/>
    <w:rsid w:val="00F31308"/>
    <w:rsid w:val="00F315A9"/>
    <w:rsid w:val="00F318FB"/>
    <w:rsid w:val="00F31C7A"/>
    <w:rsid w:val="00F31E19"/>
    <w:rsid w:val="00F31EBC"/>
    <w:rsid w:val="00F3204E"/>
    <w:rsid w:val="00F325B3"/>
    <w:rsid w:val="00F32AA5"/>
    <w:rsid w:val="00F32B24"/>
    <w:rsid w:val="00F32C05"/>
    <w:rsid w:val="00F32EA8"/>
    <w:rsid w:val="00F3301A"/>
    <w:rsid w:val="00F3312C"/>
    <w:rsid w:val="00F331D2"/>
    <w:rsid w:val="00F33385"/>
    <w:rsid w:val="00F333DD"/>
    <w:rsid w:val="00F3341C"/>
    <w:rsid w:val="00F336C0"/>
    <w:rsid w:val="00F33CF0"/>
    <w:rsid w:val="00F33D1E"/>
    <w:rsid w:val="00F341F3"/>
    <w:rsid w:val="00F34388"/>
    <w:rsid w:val="00F3487E"/>
    <w:rsid w:val="00F34B07"/>
    <w:rsid w:val="00F34C2A"/>
    <w:rsid w:val="00F34E75"/>
    <w:rsid w:val="00F34F73"/>
    <w:rsid w:val="00F353A4"/>
    <w:rsid w:val="00F359BA"/>
    <w:rsid w:val="00F35B0A"/>
    <w:rsid w:val="00F363FA"/>
    <w:rsid w:val="00F36421"/>
    <w:rsid w:val="00F36453"/>
    <w:rsid w:val="00F36480"/>
    <w:rsid w:val="00F36510"/>
    <w:rsid w:val="00F36802"/>
    <w:rsid w:val="00F3688C"/>
    <w:rsid w:val="00F3691F"/>
    <w:rsid w:val="00F36C00"/>
    <w:rsid w:val="00F36CF2"/>
    <w:rsid w:val="00F36FFE"/>
    <w:rsid w:val="00F377D8"/>
    <w:rsid w:val="00F3794B"/>
    <w:rsid w:val="00F37D45"/>
    <w:rsid w:val="00F37E04"/>
    <w:rsid w:val="00F4062E"/>
    <w:rsid w:val="00F406EB"/>
    <w:rsid w:val="00F40846"/>
    <w:rsid w:val="00F40B31"/>
    <w:rsid w:val="00F40F0F"/>
    <w:rsid w:val="00F412EB"/>
    <w:rsid w:val="00F4139C"/>
    <w:rsid w:val="00F41422"/>
    <w:rsid w:val="00F414E0"/>
    <w:rsid w:val="00F418BE"/>
    <w:rsid w:val="00F418FE"/>
    <w:rsid w:val="00F4193A"/>
    <w:rsid w:val="00F423D1"/>
    <w:rsid w:val="00F425D4"/>
    <w:rsid w:val="00F4299B"/>
    <w:rsid w:val="00F42AD3"/>
    <w:rsid w:val="00F43B1B"/>
    <w:rsid w:val="00F441FD"/>
    <w:rsid w:val="00F444CB"/>
    <w:rsid w:val="00F44578"/>
    <w:rsid w:val="00F44585"/>
    <w:rsid w:val="00F449F4"/>
    <w:rsid w:val="00F44AA1"/>
    <w:rsid w:val="00F450A2"/>
    <w:rsid w:val="00F45776"/>
    <w:rsid w:val="00F457C2"/>
    <w:rsid w:val="00F4590D"/>
    <w:rsid w:val="00F45AD2"/>
    <w:rsid w:val="00F45D48"/>
    <w:rsid w:val="00F45DFC"/>
    <w:rsid w:val="00F461C0"/>
    <w:rsid w:val="00F4634C"/>
    <w:rsid w:val="00F4636B"/>
    <w:rsid w:val="00F46B80"/>
    <w:rsid w:val="00F46D0E"/>
    <w:rsid w:val="00F46DA3"/>
    <w:rsid w:val="00F46F40"/>
    <w:rsid w:val="00F473CD"/>
    <w:rsid w:val="00F474CF"/>
    <w:rsid w:val="00F47662"/>
    <w:rsid w:val="00F47F4A"/>
    <w:rsid w:val="00F50072"/>
    <w:rsid w:val="00F502B9"/>
    <w:rsid w:val="00F502D9"/>
    <w:rsid w:val="00F502E9"/>
    <w:rsid w:val="00F504D0"/>
    <w:rsid w:val="00F50884"/>
    <w:rsid w:val="00F508CF"/>
    <w:rsid w:val="00F50CF8"/>
    <w:rsid w:val="00F50F55"/>
    <w:rsid w:val="00F50F9B"/>
    <w:rsid w:val="00F5112E"/>
    <w:rsid w:val="00F51AD1"/>
    <w:rsid w:val="00F51C84"/>
    <w:rsid w:val="00F51E5B"/>
    <w:rsid w:val="00F521DB"/>
    <w:rsid w:val="00F52413"/>
    <w:rsid w:val="00F52874"/>
    <w:rsid w:val="00F52D80"/>
    <w:rsid w:val="00F52DC4"/>
    <w:rsid w:val="00F53452"/>
    <w:rsid w:val="00F53544"/>
    <w:rsid w:val="00F535FB"/>
    <w:rsid w:val="00F53601"/>
    <w:rsid w:val="00F53B1D"/>
    <w:rsid w:val="00F53BAC"/>
    <w:rsid w:val="00F53C0B"/>
    <w:rsid w:val="00F53CBC"/>
    <w:rsid w:val="00F5431E"/>
    <w:rsid w:val="00F543A0"/>
    <w:rsid w:val="00F545F8"/>
    <w:rsid w:val="00F54D7E"/>
    <w:rsid w:val="00F54E24"/>
    <w:rsid w:val="00F54F23"/>
    <w:rsid w:val="00F54F6C"/>
    <w:rsid w:val="00F55584"/>
    <w:rsid w:val="00F556BE"/>
    <w:rsid w:val="00F55BA2"/>
    <w:rsid w:val="00F55EA5"/>
    <w:rsid w:val="00F56301"/>
    <w:rsid w:val="00F5635C"/>
    <w:rsid w:val="00F567A7"/>
    <w:rsid w:val="00F56AA7"/>
    <w:rsid w:val="00F56AF8"/>
    <w:rsid w:val="00F56B2C"/>
    <w:rsid w:val="00F56B34"/>
    <w:rsid w:val="00F56B9E"/>
    <w:rsid w:val="00F56C7B"/>
    <w:rsid w:val="00F56F01"/>
    <w:rsid w:val="00F571D9"/>
    <w:rsid w:val="00F57274"/>
    <w:rsid w:val="00F57C1C"/>
    <w:rsid w:val="00F57ECC"/>
    <w:rsid w:val="00F57EFE"/>
    <w:rsid w:val="00F604F7"/>
    <w:rsid w:val="00F6050F"/>
    <w:rsid w:val="00F60554"/>
    <w:rsid w:val="00F606E0"/>
    <w:rsid w:val="00F60A5D"/>
    <w:rsid w:val="00F60B01"/>
    <w:rsid w:val="00F60C56"/>
    <w:rsid w:val="00F610F8"/>
    <w:rsid w:val="00F61102"/>
    <w:rsid w:val="00F61694"/>
    <w:rsid w:val="00F61B4A"/>
    <w:rsid w:val="00F6261A"/>
    <w:rsid w:val="00F6284E"/>
    <w:rsid w:val="00F62A00"/>
    <w:rsid w:val="00F63405"/>
    <w:rsid w:val="00F640C2"/>
    <w:rsid w:val="00F64680"/>
    <w:rsid w:val="00F6472B"/>
    <w:rsid w:val="00F64A20"/>
    <w:rsid w:val="00F64FB0"/>
    <w:rsid w:val="00F650AA"/>
    <w:rsid w:val="00F65183"/>
    <w:rsid w:val="00F65585"/>
    <w:rsid w:val="00F65741"/>
    <w:rsid w:val="00F657A6"/>
    <w:rsid w:val="00F658E4"/>
    <w:rsid w:val="00F65ED8"/>
    <w:rsid w:val="00F660BC"/>
    <w:rsid w:val="00F6623A"/>
    <w:rsid w:val="00F6659C"/>
    <w:rsid w:val="00F666A2"/>
    <w:rsid w:val="00F6671A"/>
    <w:rsid w:val="00F66DC6"/>
    <w:rsid w:val="00F66E0A"/>
    <w:rsid w:val="00F674BD"/>
    <w:rsid w:val="00F677E7"/>
    <w:rsid w:val="00F677F2"/>
    <w:rsid w:val="00F67A2A"/>
    <w:rsid w:val="00F67AAE"/>
    <w:rsid w:val="00F67ECE"/>
    <w:rsid w:val="00F67F37"/>
    <w:rsid w:val="00F704EB"/>
    <w:rsid w:val="00F7054E"/>
    <w:rsid w:val="00F70749"/>
    <w:rsid w:val="00F707F8"/>
    <w:rsid w:val="00F70818"/>
    <w:rsid w:val="00F70C6B"/>
    <w:rsid w:val="00F70F67"/>
    <w:rsid w:val="00F7105C"/>
    <w:rsid w:val="00F712B8"/>
    <w:rsid w:val="00F71983"/>
    <w:rsid w:val="00F71A3D"/>
    <w:rsid w:val="00F71AA1"/>
    <w:rsid w:val="00F72353"/>
    <w:rsid w:val="00F72536"/>
    <w:rsid w:val="00F72737"/>
    <w:rsid w:val="00F72800"/>
    <w:rsid w:val="00F72CA0"/>
    <w:rsid w:val="00F72CE1"/>
    <w:rsid w:val="00F72DBC"/>
    <w:rsid w:val="00F730A0"/>
    <w:rsid w:val="00F7310E"/>
    <w:rsid w:val="00F7333F"/>
    <w:rsid w:val="00F733C2"/>
    <w:rsid w:val="00F73592"/>
    <w:rsid w:val="00F7380F"/>
    <w:rsid w:val="00F73AE4"/>
    <w:rsid w:val="00F73D00"/>
    <w:rsid w:val="00F73FBA"/>
    <w:rsid w:val="00F73FDE"/>
    <w:rsid w:val="00F7404D"/>
    <w:rsid w:val="00F74078"/>
    <w:rsid w:val="00F740A8"/>
    <w:rsid w:val="00F746D5"/>
    <w:rsid w:val="00F74B09"/>
    <w:rsid w:val="00F751AF"/>
    <w:rsid w:val="00F752C4"/>
    <w:rsid w:val="00F755B6"/>
    <w:rsid w:val="00F75639"/>
    <w:rsid w:val="00F756A0"/>
    <w:rsid w:val="00F75E4E"/>
    <w:rsid w:val="00F75F4F"/>
    <w:rsid w:val="00F7601C"/>
    <w:rsid w:val="00F76287"/>
    <w:rsid w:val="00F76678"/>
    <w:rsid w:val="00F76724"/>
    <w:rsid w:val="00F7682A"/>
    <w:rsid w:val="00F7691C"/>
    <w:rsid w:val="00F76950"/>
    <w:rsid w:val="00F77258"/>
    <w:rsid w:val="00F7736E"/>
    <w:rsid w:val="00F775DE"/>
    <w:rsid w:val="00F77D10"/>
    <w:rsid w:val="00F77E5D"/>
    <w:rsid w:val="00F801C5"/>
    <w:rsid w:val="00F801E6"/>
    <w:rsid w:val="00F80447"/>
    <w:rsid w:val="00F80704"/>
    <w:rsid w:val="00F8086C"/>
    <w:rsid w:val="00F80911"/>
    <w:rsid w:val="00F81404"/>
    <w:rsid w:val="00F81B54"/>
    <w:rsid w:val="00F81C83"/>
    <w:rsid w:val="00F823CA"/>
    <w:rsid w:val="00F827C7"/>
    <w:rsid w:val="00F82E01"/>
    <w:rsid w:val="00F82E25"/>
    <w:rsid w:val="00F8312D"/>
    <w:rsid w:val="00F8317B"/>
    <w:rsid w:val="00F83407"/>
    <w:rsid w:val="00F83712"/>
    <w:rsid w:val="00F83D6D"/>
    <w:rsid w:val="00F83DCF"/>
    <w:rsid w:val="00F8423F"/>
    <w:rsid w:val="00F84472"/>
    <w:rsid w:val="00F84987"/>
    <w:rsid w:val="00F84C77"/>
    <w:rsid w:val="00F8511A"/>
    <w:rsid w:val="00F851F2"/>
    <w:rsid w:val="00F8571E"/>
    <w:rsid w:val="00F859BD"/>
    <w:rsid w:val="00F85ECC"/>
    <w:rsid w:val="00F8607D"/>
    <w:rsid w:val="00F861D5"/>
    <w:rsid w:val="00F86467"/>
    <w:rsid w:val="00F86B53"/>
    <w:rsid w:val="00F86D97"/>
    <w:rsid w:val="00F87227"/>
    <w:rsid w:val="00F873DB"/>
    <w:rsid w:val="00F8751A"/>
    <w:rsid w:val="00F87743"/>
    <w:rsid w:val="00F87846"/>
    <w:rsid w:val="00F87C82"/>
    <w:rsid w:val="00F87FDE"/>
    <w:rsid w:val="00F90564"/>
    <w:rsid w:val="00F9059D"/>
    <w:rsid w:val="00F905BA"/>
    <w:rsid w:val="00F906CD"/>
    <w:rsid w:val="00F90942"/>
    <w:rsid w:val="00F90CB0"/>
    <w:rsid w:val="00F9191F"/>
    <w:rsid w:val="00F91A93"/>
    <w:rsid w:val="00F91B64"/>
    <w:rsid w:val="00F920F5"/>
    <w:rsid w:val="00F92612"/>
    <w:rsid w:val="00F92899"/>
    <w:rsid w:val="00F92A43"/>
    <w:rsid w:val="00F92B16"/>
    <w:rsid w:val="00F92FB5"/>
    <w:rsid w:val="00F93421"/>
    <w:rsid w:val="00F936E5"/>
    <w:rsid w:val="00F93904"/>
    <w:rsid w:val="00F93AB2"/>
    <w:rsid w:val="00F93FE3"/>
    <w:rsid w:val="00F94429"/>
    <w:rsid w:val="00F94492"/>
    <w:rsid w:val="00F949F5"/>
    <w:rsid w:val="00F94E78"/>
    <w:rsid w:val="00F94FD0"/>
    <w:rsid w:val="00F95342"/>
    <w:rsid w:val="00F954DE"/>
    <w:rsid w:val="00F95603"/>
    <w:rsid w:val="00F9578D"/>
    <w:rsid w:val="00F9589D"/>
    <w:rsid w:val="00F95A48"/>
    <w:rsid w:val="00F95D75"/>
    <w:rsid w:val="00F96386"/>
    <w:rsid w:val="00F9667F"/>
    <w:rsid w:val="00F96B42"/>
    <w:rsid w:val="00F96DE5"/>
    <w:rsid w:val="00F96E74"/>
    <w:rsid w:val="00F96FD1"/>
    <w:rsid w:val="00F970B9"/>
    <w:rsid w:val="00FA049A"/>
    <w:rsid w:val="00FA04A3"/>
    <w:rsid w:val="00FA05B1"/>
    <w:rsid w:val="00FA0679"/>
    <w:rsid w:val="00FA0AC3"/>
    <w:rsid w:val="00FA101F"/>
    <w:rsid w:val="00FA1297"/>
    <w:rsid w:val="00FA141F"/>
    <w:rsid w:val="00FA14B5"/>
    <w:rsid w:val="00FA17A5"/>
    <w:rsid w:val="00FA1DA0"/>
    <w:rsid w:val="00FA1EA1"/>
    <w:rsid w:val="00FA1F69"/>
    <w:rsid w:val="00FA201F"/>
    <w:rsid w:val="00FA20F9"/>
    <w:rsid w:val="00FA250D"/>
    <w:rsid w:val="00FA26AD"/>
    <w:rsid w:val="00FA27B8"/>
    <w:rsid w:val="00FA2990"/>
    <w:rsid w:val="00FA2B48"/>
    <w:rsid w:val="00FA32F6"/>
    <w:rsid w:val="00FA35F2"/>
    <w:rsid w:val="00FA3884"/>
    <w:rsid w:val="00FA39D0"/>
    <w:rsid w:val="00FA3B3F"/>
    <w:rsid w:val="00FA3E2A"/>
    <w:rsid w:val="00FA4357"/>
    <w:rsid w:val="00FA470F"/>
    <w:rsid w:val="00FA4A8C"/>
    <w:rsid w:val="00FA4AFD"/>
    <w:rsid w:val="00FA4C2D"/>
    <w:rsid w:val="00FA4E3D"/>
    <w:rsid w:val="00FA4EFD"/>
    <w:rsid w:val="00FA5245"/>
    <w:rsid w:val="00FA53BF"/>
    <w:rsid w:val="00FA6205"/>
    <w:rsid w:val="00FA648C"/>
    <w:rsid w:val="00FA64E4"/>
    <w:rsid w:val="00FA6923"/>
    <w:rsid w:val="00FA6B40"/>
    <w:rsid w:val="00FA6F5B"/>
    <w:rsid w:val="00FA6F9B"/>
    <w:rsid w:val="00FA6FC4"/>
    <w:rsid w:val="00FA7882"/>
    <w:rsid w:val="00FA7BB9"/>
    <w:rsid w:val="00FA7CBF"/>
    <w:rsid w:val="00FA7E77"/>
    <w:rsid w:val="00FA7F0E"/>
    <w:rsid w:val="00FB0021"/>
    <w:rsid w:val="00FB072B"/>
    <w:rsid w:val="00FB0D64"/>
    <w:rsid w:val="00FB0E84"/>
    <w:rsid w:val="00FB1006"/>
    <w:rsid w:val="00FB19FD"/>
    <w:rsid w:val="00FB1C99"/>
    <w:rsid w:val="00FB1EA0"/>
    <w:rsid w:val="00FB2158"/>
    <w:rsid w:val="00FB23D8"/>
    <w:rsid w:val="00FB2760"/>
    <w:rsid w:val="00FB2F37"/>
    <w:rsid w:val="00FB328E"/>
    <w:rsid w:val="00FB3621"/>
    <w:rsid w:val="00FB3947"/>
    <w:rsid w:val="00FB3FDC"/>
    <w:rsid w:val="00FB43BB"/>
    <w:rsid w:val="00FB4C36"/>
    <w:rsid w:val="00FB4DA8"/>
    <w:rsid w:val="00FB5526"/>
    <w:rsid w:val="00FB5842"/>
    <w:rsid w:val="00FB5FA3"/>
    <w:rsid w:val="00FB60B3"/>
    <w:rsid w:val="00FB64EF"/>
    <w:rsid w:val="00FB6505"/>
    <w:rsid w:val="00FB660E"/>
    <w:rsid w:val="00FB669F"/>
    <w:rsid w:val="00FB6B37"/>
    <w:rsid w:val="00FB70BF"/>
    <w:rsid w:val="00FB7557"/>
    <w:rsid w:val="00FB7A4A"/>
    <w:rsid w:val="00FC0068"/>
    <w:rsid w:val="00FC0367"/>
    <w:rsid w:val="00FC036D"/>
    <w:rsid w:val="00FC03AD"/>
    <w:rsid w:val="00FC0693"/>
    <w:rsid w:val="00FC0989"/>
    <w:rsid w:val="00FC0C06"/>
    <w:rsid w:val="00FC0C84"/>
    <w:rsid w:val="00FC0EA2"/>
    <w:rsid w:val="00FC1A82"/>
    <w:rsid w:val="00FC1BCD"/>
    <w:rsid w:val="00FC22DD"/>
    <w:rsid w:val="00FC2555"/>
    <w:rsid w:val="00FC2598"/>
    <w:rsid w:val="00FC2638"/>
    <w:rsid w:val="00FC2702"/>
    <w:rsid w:val="00FC2843"/>
    <w:rsid w:val="00FC2869"/>
    <w:rsid w:val="00FC2910"/>
    <w:rsid w:val="00FC2B1B"/>
    <w:rsid w:val="00FC2F52"/>
    <w:rsid w:val="00FC3340"/>
    <w:rsid w:val="00FC35C5"/>
    <w:rsid w:val="00FC35F5"/>
    <w:rsid w:val="00FC4012"/>
    <w:rsid w:val="00FC48A8"/>
    <w:rsid w:val="00FC4B9E"/>
    <w:rsid w:val="00FC4BBC"/>
    <w:rsid w:val="00FC4BCD"/>
    <w:rsid w:val="00FC4E31"/>
    <w:rsid w:val="00FC4EF7"/>
    <w:rsid w:val="00FC4F1F"/>
    <w:rsid w:val="00FC5108"/>
    <w:rsid w:val="00FC523B"/>
    <w:rsid w:val="00FC533C"/>
    <w:rsid w:val="00FC5372"/>
    <w:rsid w:val="00FC57CF"/>
    <w:rsid w:val="00FC5A10"/>
    <w:rsid w:val="00FC5A51"/>
    <w:rsid w:val="00FC5B03"/>
    <w:rsid w:val="00FC5BC6"/>
    <w:rsid w:val="00FC5EC1"/>
    <w:rsid w:val="00FC6137"/>
    <w:rsid w:val="00FC64D2"/>
    <w:rsid w:val="00FC6549"/>
    <w:rsid w:val="00FC67D0"/>
    <w:rsid w:val="00FC68C1"/>
    <w:rsid w:val="00FC6987"/>
    <w:rsid w:val="00FC6F2D"/>
    <w:rsid w:val="00FC7145"/>
    <w:rsid w:val="00FC72DF"/>
    <w:rsid w:val="00FC764A"/>
    <w:rsid w:val="00FC797B"/>
    <w:rsid w:val="00FD01A1"/>
    <w:rsid w:val="00FD0561"/>
    <w:rsid w:val="00FD066C"/>
    <w:rsid w:val="00FD088E"/>
    <w:rsid w:val="00FD0898"/>
    <w:rsid w:val="00FD08D0"/>
    <w:rsid w:val="00FD0BA6"/>
    <w:rsid w:val="00FD0C6D"/>
    <w:rsid w:val="00FD0D33"/>
    <w:rsid w:val="00FD13E1"/>
    <w:rsid w:val="00FD190A"/>
    <w:rsid w:val="00FD1D24"/>
    <w:rsid w:val="00FD1DDF"/>
    <w:rsid w:val="00FD2B66"/>
    <w:rsid w:val="00FD2F38"/>
    <w:rsid w:val="00FD302B"/>
    <w:rsid w:val="00FD30F7"/>
    <w:rsid w:val="00FD313F"/>
    <w:rsid w:val="00FD34CE"/>
    <w:rsid w:val="00FD3651"/>
    <w:rsid w:val="00FD37BE"/>
    <w:rsid w:val="00FD39FF"/>
    <w:rsid w:val="00FD3B63"/>
    <w:rsid w:val="00FD3C7A"/>
    <w:rsid w:val="00FD3EAE"/>
    <w:rsid w:val="00FD4205"/>
    <w:rsid w:val="00FD4644"/>
    <w:rsid w:val="00FD467C"/>
    <w:rsid w:val="00FD4982"/>
    <w:rsid w:val="00FD4AB0"/>
    <w:rsid w:val="00FD4B76"/>
    <w:rsid w:val="00FD501E"/>
    <w:rsid w:val="00FD5191"/>
    <w:rsid w:val="00FD520A"/>
    <w:rsid w:val="00FD5225"/>
    <w:rsid w:val="00FD525D"/>
    <w:rsid w:val="00FD57A8"/>
    <w:rsid w:val="00FD582B"/>
    <w:rsid w:val="00FD5A92"/>
    <w:rsid w:val="00FD5AB0"/>
    <w:rsid w:val="00FD5AF8"/>
    <w:rsid w:val="00FD5F7F"/>
    <w:rsid w:val="00FD6414"/>
    <w:rsid w:val="00FD6B8D"/>
    <w:rsid w:val="00FD71A4"/>
    <w:rsid w:val="00FD737B"/>
    <w:rsid w:val="00FD741A"/>
    <w:rsid w:val="00FD78FD"/>
    <w:rsid w:val="00FD79F7"/>
    <w:rsid w:val="00FD7D4B"/>
    <w:rsid w:val="00FD7D76"/>
    <w:rsid w:val="00FD7F1E"/>
    <w:rsid w:val="00FE0031"/>
    <w:rsid w:val="00FE0073"/>
    <w:rsid w:val="00FE0616"/>
    <w:rsid w:val="00FE0C6B"/>
    <w:rsid w:val="00FE0F7C"/>
    <w:rsid w:val="00FE1685"/>
    <w:rsid w:val="00FE1866"/>
    <w:rsid w:val="00FE18C8"/>
    <w:rsid w:val="00FE1CC7"/>
    <w:rsid w:val="00FE1D0C"/>
    <w:rsid w:val="00FE1E05"/>
    <w:rsid w:val="00FE2627"/>
    <w:rsid w:val="00FE2699"/>
    <w:rsid w:val="00FE2ACA"/>
    <w:rsid w:val="00FE2BF2"/>
    <w:rsid w:val="00FE2D93"/>
    <w:rsid w:val="00FE2E9B"/>
    <w:rsid w:val="00FE311C"/>
    <w:rsid w:val="00FE31BB"/>
    <w:rsid w:val="00FE31F4"/>
    <w:rsid w:val="00FE33E0"/>
    <w:rsid w:val="00FE3695"/>
    <w:rsid w:val="00FE36C2"/>
    <w:rsid w:val="00FE3AAD"/>
    <w:rsid w:val="00FE3DD0"/>
    <w:rsid w:val="00FE4053"/>
    <w:rsid w:val="00FE42C7"/>
    <w:rsid w:val="00FE4846"/>
    <w:rsid w:val="00FE4858"/>
    <w:rsid w:val="00FE4A5B"/>
    <w:rsid w:val="00FE4B8A"/>
    <w:rsid w:val="00FE4C7C"/>
    <w:rsid w:val="00FE4CB7"/>
    <w:rsid w:val="00FE4DB0"/>
    <w:rsid w:val="00FE51A3"/>
    <w:rsid w:val="00FE528B"/>
    <w:rsid w:val="00FE53FC"/>
    <w:rsid w:val="00FE5523"/>
    <w:rsid w:val="00FE585C"/>
    <w:rsid w:val="00FE5909"/>
    <w:rsid w:val="00FE5C4E"/>
    <w:rsid w:val="00FE5D8A"/>
    <w:rsid w:val="00FE5ED6"/>
    <w:rsid w:val="00FE61D1"/>
    <w:rsid w:val="00FE627B"/>
    <w:rsid w:val="00FE692C"/>
    <w:rsid w:val="00FE69F8"/>
    <w:rsid w:val="00FE6BDD"/>
    <w:rsid w:val="00FE7ABD"/>
    <w:rsid w:val="00FE7B69"/>
    <w:rsid w:val="00FE7B7C"/>
    <w:rsid w:val="00FE7CDD"/>
    <w:rsid w:val="00FF06D8"/>
    <w:rsid w:val="00FF0730"/>
    <w:rsid w:val="00FF07CA"/>
    <w:rsid w:val="00FF07F5"/>
    <w:rsid w:val="00FF08D6"/>
    <w:rsid w:val="00FF0FE7"/>
    <w:rsid w:val="00FF117B"/>
    <w:rsid w:val="00FF168A"/>
    <w:rsid w:val="00FF17DB"/>
    <w:rsid w:val="00FF1851"/>
    <w:rsid w:val="00FF1C19"/>
    <w:rsid w:val="00FF1EDB"/>
    <w:rsid w:val="00FF2112"/>
    <w:rsid w:val="00FF2395"/>
    <w:rsid w:val="00FF25C3"/>
    <w:rsid w:val="00FF2F76"/>
    <w:rsid w:val="00FF3257"/>
    <w:rsid w:val="00FF37E7"/>
    <w:rsid w:val="00FF3A64"/>
    <w:rsid w:val="00FF3BAB"/>
    <w:rsid w:val="00FF3C06"/>
    <w:rsid w:val="00FF3EC9"/>
    <w:rsid w:val="00FF3F08"/>
    <w:rsid w:val="00FF47F8"/>
    <w:rsid w:val="00FF4D8F"/>
    <w:rsid w:val="00FF4E26"/>
    <w:rsid w:val="00FF4F7C"/>
    <w:rsid w:val="00FF5848"/>
    <w:rsid w:val="00FF5AE2"/>
    <w:rsid w:val="00FF5EC6"/>
    <w:rsid w:val="00FF5ED0"/>
    <w:rsid w:val="00FF6223"/>
    <w:rsid w:val="00FF62B2"/>
    <w:rsid w:val="00FF62B5"/>
    <w:rsid w:val="00FF62BC"/>
    <w:rsid w:val="00FF6330"/>
    <w:rsid w:val="00FF6520"/>
    <w:rsid w:val="00FF66FA"/>
    <w:rsid w:val="00FF68AF"/>
    <w:rsid w:val="00FF735B"/>
    <w:rsid w:val="012F3946"/>
    <w:rsid w:val="01323A85"/>
    <w:rsid w:val="015E6B51"/>
    <w:rsid w:val="019BEC3D"/>
    <w:rsid w:val="02208A16"/>
    <w:rsid w:val="02A722F0"/>
    <w:rsid w:val="0374C839"/>
    <w:rsid w:val="0381D896"/>
    <w:rsid w:val="0400ED80"/>
    <w:rsid w:val="042D9934"/>
    <w:rsid w:val="045C708F"/>
    <w:rsid w:val="04818A79"/>
    <w:rsid w:val="04909150"/>
    <w:rsid w:val="049ADC1C"/>
    <w:rsid w:val="0522A910"/>
    <w:rsid w:val="052ACD22"/>
    <w:rsid w:val="0530AEB4"/>
    <w:rsid w:val="057D71DE"/>
    <w:rsid w:val="05B59AE3"/>
    <w:rsid w:val="062E62E0"/>
    <w:rsid w:val="0675F71A"/>
    <w:rsid w:val="070CC193"/>
    <w:rsid w:val="079AE65B"/>
    <w:rsid w:val="084C5ACF"/>
    <w:rsid w:val="08866A28"/>
    <w:rsid w:val="08D0C6C9"/>
    <w:rsid w:val="08D95C48"/>
    <w:rsid w:val="091492D0"/>
    <w:rsid w:val="094A2759"/>
    <w:rsid w:val="097B0183"/>
    <w:rsid w:val="0996A0A2"/>
    <w:rsid w:val="09F783DE"/>
    <w:rsid w:val="09FFCEDD"/>
    <w:rsid w:val="0A245014"/>
    <w:rsid w:val="0A71B929"/>
    <w:rsid w:val="0A81AAED"/>
    <w:rsid w:val="0B011BF7"/>
    <w:rsid w:val="0B489CD5"/>
    <w:rsid w:val="0B4A1E18"/>
    <w:rsid w:val="0B58822E"/>
    <w:rsid w:val="0B6B0000"/>
    <w:rsid w:val="0C20C1F0"/>
    <w:rsid w:val="0C6901F5"/>
    <w:rsid w:val="0CCD9F20"/>
    <w:rsid w:val="0CE299F8"/>
    <w:rsid w:val="0D3D7D47"/>
    <w:rsid w:val="0D50EB53"/>
    <w:rsid w:val="0DE0EDD8"/>
    <w:rsid w:val="0E357EBE"/>
    <w:rsid w:val="0EA7877F"/>
    <w:rsid w:val="0EA8D668"/>
    <w:rsid w:val="0FB74624"/>
    <w:rsid w:val="0FEE5979"/>
    <w:rsid w:val="10394341"/>
    <w:rsid w:val="105CAD0F"/>
    <w:rsid w:val="1062FFD8"/>
    <w:rsid w:val="10647EDC"/>
    <w:rsid w:val="10825A5C"/>
    <w:rsid w:val="10BC4A2C"/>
    <w:rsid w:val="1102702B"/>
    <w:rsid w:val="11DD97E9"/>
    <w:rsid w:val="122FE878"/>
    <w:rsid w:val="124A1816"/>
    <w:rsid w:val="1350CBAC"/>
    <w:rsid w:val="13984519"/>
    <w:rsid w:val="13D45971"/>
    <w:rsid w:val="1421488D"/>
    <w:rsid w:val="14E6D597"/>
    <w:rsid w:val="1511A873"/>
    <w:rsid w:val="1548F893"/>
    <w:rsid w:val="154DA3A5"/>
    <w:rsid w:val="15D5D4B1"/>
    <w:rsid w:val="165EFC73"/>
    <w:rsid w:val="1688CCE9"/>
    <w:rsid w:val="16ACC953"/>
    <w:rsid w:val="17067450"/>
    <w:rsid w:val="173779AB"/>
    <w:rsid w:val="17B5833C"/>
    <w:rsid w:val="1810649B"/>
    <w:rsid w:val="184DE736"/>
    <w:rsid w:val="1891FF28"/>
    <w:rsid w:val="18E22540"/>
    <w:rsid w:val="18E6036C"/>
    <w:rsid w:val="18E66EEE"/>
    <w:rsid w:val="18F6FAC9"/>
    <w:rsid w:val="1945F10F"/>
    <w:rsid w:val="19CFFE25"/>
    <w:rsid w:val="1B10F138"/>
    <w:rsid w:val="1B8152D3"/>
    <w:rsid w:val="1BE34F47"/>
    <w:rsid w:val="1C4C4FDD"/>
    <w:rsid w:val="1C9615A6"/>
    <w:rsid w:val="1C9903DD"/>
    <w:rsid w:val="1C99A115"/>
    <w:rsid w:val="1CBC9EF3"/>
    <w:rsid w:val="1CF86E85"/>
    <w:rsid w:val="1D086015"/>
    <w:rsid w:val="1D1F9D85"/>
    <w:rsid w:val="1DC103E2"/>
    <w:rsid w:val="1E04B6FA"/>
    <w:rsid w:val="1E5573B0"/>
    <w:rsid w:val="1E9DFE5C"/>
    <w:rsid w:val="1F785E6F"/>
    <w:rsid w:val="1F7B7B61"/>
    <w:rsid w:val="1F7CBF57"/>
    <w:rsid w:val="2014655E"/>
    <w:rsid w:val="20219C7A"/>
    <w:rsid w:val="202F49AE"/>
    <w:rsid w:val="204DD698"/>
    <w:rsid w:val="206FEC07"/>
    <w:rsid w:val="20AF3059"/>
    <w:rsid w:val="20BF23F4"/>
    <w:rsid w:val="20CF3486"/>
    <w:rsid w:val="20F6CA35"/>
    <w:rsid w:val="21930E47"/>
    <w:rsid w:val="21FED5C7"/>
    <w:rsid w:val="22038D25"/>
    <w:rsid w:val="231FB4F1"/>
    <w:rsid w:val="233949EB"/>
    <w:rsid w:val="23721922"/>
    <w:rsid w:val="23C3EF93"/>
    <w:rsid w:val="2443E9C8"/>
    <w:rsid w:val="245E081E"/>
    <w:rsid w:val="246A5B9D"/>
    <w:rsid w:val="2552064C"/>
    <w:rsid w:val="25902F14"/>
    <w:rsid w:val="2608F348"/>
    <w:rsid w:val="260B96AA"/>
    <w:rsid w:val="262DE4EE"/>
    <w:rsid w:val="2680A0A0"/>
    <w:rsid w:val="26AB0E21"/>
    <w:rsid w:val="270F5E05"/>
    <w:rsid w:val="2788C322"/>
    <w:rsid w:val="27C8568B"/>
    <w:rsid w:val="27E90536"/>
    <w:rsid w:val="281274AF"/>
    <w:rsid w:val="28B70125"/>
    <w:rsid w:val="28F21077"/>
    <w:rsid w:val="28FBEC71"/>
    <w:rsid w:val="2929C4DF"/>
    <w:rsid w:val="299B79FD"/>
    <w:rsid w:val="29AAF4BB"/>
    <w:rsid w:val="29E7CE94"/>
    <w:rsid w:val="29F455AC"/>
    <w:rsid w:val="2A0436E2"/>
    <w:rsid w:val="2A90643B"/>
    <w:rsid w:val="2AABDE0A"/>
    <w:rsid w:val="2ADE3F57"/>
    <w:rsid w:val="2B9BCEDD"/>
    <w:rsid w:val="2C35D72C"/>
    <w:rsid w:val="2C4EF886"/>
    <w:rsid w:val="2CA5166D"/>
    <w:rsid w:val="2D2CE31D"/>
    <w:rsid w:val="2D80C535"/>
    <w:rsid w:val="2E020E27"/>
    <w:rsid w:val="2E091713"/>
    <w:rsid w:val="2E12F9D2"/>
    <w:rsid w:val="2E4824C4"/>
    <w:rsid w:val="2E5F5CC0"/>
    <w:rsid w:val="2EF08067"/>
    <w:rsid w:val="2F151A09"/>
    <w:rsid w:val="2F2048DF"/>
    <w:rsid w:val="2F22CCC5"/>
    <w:rsid w:val="2FD43408"/>
    <w:rsid w:val="303188E3"/>
    <w:rsid w:val="317FC247"/>
    <w:rsid w:val="318EFEE8"/>
    <w:rsid w:val="326D6BFA"/>
    <w:rsid w:val="32736CBC"/>
    <w:rsid w:val="33390FB6"/>
    <w:rsid w:val="3395E951"/>
    <w:rsid w:val="33DE6957"/>
    <w:rsid w:val="34C8133D"/>
    <w:rsid w:val="354DCE7A"/>
    <w:rsid w:val="3578A853"/>
    <w:rsid w:val="35BA4BBA"/>
    <w:rsid w:val="3612B9F5"/>
    <w:rsid w:val="361E0ACA"/>
    <w:rsid w:val="367A49E2"/>
    <w:rsid w:val="36AB4498"/>
    <w:rsid w:val="37569A42"/>
    <w:rsid w:val="3785A257"/>
    <w:rsid w:val="37A4AEAE"/>
    <w:rsid w:val="37CC41FF"/>
    <w:rsid w:val="37D3754C"/>
    <w:rsid w:val="380CAEC4"/>
    <w:rsid w:val="383370C6"/>
    <w:rsid w:val="3840592F"/>
    <w:rsid w:val="38688649"/>
    <w:rsid w:val="3878E9EB"/>
    <w:rsid w:val="38B37C03"/>
    <w:rsid w:val="3943F601"/>
    <w:rsid w:val="3A571826"/>
    <w:rsid w:val="3AC20CFF"/>
    <w:rsid w:val="3ACDFE65"/>
    <w:rsid w:val="3AF34BD1"/>
    <w:rsid w:val="3B13F806"/>
    <w:rsid w:val="3B5AF6AF"/>
    <w:rsid w:val="3BC63E9A"/>
    <w:rsid w:val="3CAEC196"/>
    <w:rsid w:val="3D3C85CF"/>
    <w:rsid w:val="3D3CD113"/>
    <w:rsid w:val="3E0AD206"/>
    <w:rsid w:val="3E83860B"/>
    <w:rsid w:val="3F185064"/>
    <w:rsid w:val="3FE87FE1"/>
    <w:rsid w:val="401ABCA0"/>
    <w:rsid w:val="4071E79C"/>
    <w:rsid w:val="408DADDA"/>
    <w:rsid w:val="41142E5A"/>
    <w:rsid w:val="4128111B"/>
    <w:rsid w:val="4156B17E"/>
    <w:rsid w:val="4162AB99"/>
    <w:rsid w:val="418345F2"/>
    <w:rsid w:val="41890E39"/>
    <w:rsid w:val="419B9B88"/>
    <w:rsid w:val="41B07B02"/>
    <w:rsid w:val="41EEBA32"/>
    <w:rsid w:val="42CEBDAA"/>
    <w:rsid w:val="43EF2FCE"/>
    <w:rsid w:val="44353875"/>
    <w:rsid w:val="4570AFEC"/>
    <w:rsid w:val="45F7BD84"/>
    <w:rsid w:val="460A3DAD"/>
    <w:rsid w:val="46255AD3"/>
    <w:rsid w:val="464CA831"/>
    <w:rsid w:val="464CD84A"/>
    <w:rsid w:val="46701805"/>
    <w:rsid w:val="4692D221"/>
    <w:rsid w:val="4698D3C0"/>
    <w:rsid w:val="46B793D4"/>
    <w:rsid w:val="46BE2158"/>
    <w:rsid w:val="471A70FB"/>
    <w:rsid w:val="474A45F8"/>
    <w:rsid w:val="474DE515"/>
    <w:rsid w:val="4794D568"/>
    <w:rsid w:val="4814FB4E"/>
    <w:rsid w:val="4885C991"/>
    <w:rsid w:val="48D4580A"/>
    <w:rsid w:val="49B79B9B"/>
    <w:rsid w:val="49D6D5FA"/>
    <w:rsid w:val="49F8017A"/>
    <w:rsid w:val="4A112141"/>
    <w:rsid w:val="4A148207"/>
    <w:rsid w:val="4A1BBE5C"/>
    <w:rsid w:val="4A4189C6"/>
    <w:rsid w:val="4AC847D5"/>
    <w:rsid w:val="4AF67B35"/>
    <w:rsid w:val="4B023DA5"/>
    <w:rsid w:val="4B39B83F"/>
    <w:rsid w:val="4B3D16E8"/>
    <w:rsid w:val="4BADDD9C"/>
    <w:rsid w:val="4C539DFF"/>
    <w:rsid w:val="4C8B1CFF"/>
    <w:rsid w:val="4CC87FA7"/>
    <w:rsid w:val="4CF4F0DC"/>
    <w:rsid w:val="4D2210DF"/>
    <w:rsid w:val="4D5E81A2"/>
    <w:rsid w:val="4D5FF461"/>
    <w:rsid w:val="4E28D3C7"/>
    <w:rsid w:val="4E2DD12D"/>
    <w:rsid w:val="4E422709"/>
    <w:rsid w:val="4E4295A7"/>
    <w:rsid w:val="4EB2BDA4"/>
    <w:rsid w:val="4EC64266"/>
    <w:rsid w:val="4F43EEB1"/>
    <w:rsid w:val="4F4C5FA2"/>
    <w:rsid w:val="4F6CAAB5"/>
    <w:rsid w:val="4FFF6652"/>
    <w:rsid w:val="502681C8"/>
    <w:rsid w:val="504AEF92"/>
    <w:rsid w:val="5055B142"/>
    <w:rsid w:val="50594B6B"/>
    <w:rsid w:val="509B5A6F"/>
    <w:rsid w:val="511CB61D"/>
    <w:rsid w:val="514B0532"/>
    <w:rsid w:val="51A548DF"/>
    <w:rsid w:val="51E4E075"/>
    <w:rsid w:val="5240E7AB"/>
    <w:rsid w:val="534A9C40"/>
    <w:rsid w:val="537A2129"/>
    <w:rsid w:val="53B4F61C"/>
    <w:rsid w:val="53E5ECF0"/>
    <w:rsid w:val="541380D6"/>
    <w:rsid w:val="5433146C"/>
    <w:rsid w:val="546AE82C"/>
    <w:rsid w:val="5477FDA9"/>
    <w:rsid w:val="55CC1546"/>
    <w:rsid w:val="56118865"/>
    <w:rsid w:val="56130ED2"/>
    <w:rsid w:val="564DB5D2"/>
    <w:rsid w:val="56C492F4"/>
    <w:rsid w:val="5711F516"/>
    <w:rsid w:val="572D9B7F"/>
    <w:rsid w:val="57382335"/>
    <w:rsid w:val="573BDBA7"/>
    <w:rsid w:val="5756E9C0"/>
    <w:rsid w:val="57B3D493"/>
    <w:rsid w:val="5818D289"/>
    <w:rsid w:val="5874EE2C"/>
    <w:rsid w:val="58F0654E"/>
    <w:rsid w:val="58F2006A"/>
    <w:rsid w:val="58F5F829"/>
    <w:rsid w:val="5987CC5B"/>
    <w:rsid w:val="5996B551"/>
    <w:rsid w:val="59FE6ACE"/>
    <w:rsid w:val="5A264E73"/>
    <w:rsid w:val="5A45A0AA"/>
    <w:rsid w:val="5AA90F83"/>
    <w:rsid w:val="5AC9530A"/>
    <w:rsid w:val="5B62E5E0"/>
    <w:rsid w:val="5B6C1807"/>
    <w:rsid w:val="5BA83DB0"/>
    <w:rsid w:val="5BE292F2"/>
    <w:rsid w:val="5C03E71C"/>
    <w:rsid w:val="5C37E8F8"/>
    <w:rsid w:val="5C9DC348"/>
    <w:rsid w:val="5D20C71C"/>
    <w:rsid w:val="5D969003"/>
    <w:rsid w:val="5DF4E2DE"/>
    <w:rsid w:val="5E5CE23A"/>
    <w:rsid w:val="5E73D0D2"/>
    <w:rsid w:val="5EB5C943"/>
    <w:rsid w:val="5EBC8D76"/>
    <w:rsid w:val="5EC2589B"/>
    <w:rsid w:val="5EF0DC3D"/>
    <w:rsid w:val="5F80AFB0"/>
    <w:rsid w:val="5FD792C8"/>
    <w:rsid w:val="60049FB4"/>
    <w:rsid w:val="60707D1E"/>
    <w:rsid w:val="607231EA"/>
    <w:rsid w:val="607BC59B"/>
    <w:rsid w:val="607FC4A1"/>
    <w:rsid w:val="614BF7D3"/>
    <w:rsid w:val="61729D30"/>
    <w:rsid w:val="6204D721"/>
    <w:rsid w:val="623E4811"/>
    <w:rsid w:val="6303E988"/>
    <w:rsid w:val="6388836C"/>
    <w:rsid w:val="6437C695"/>
    <w:rsid w:val="651C3558"/>
    <w:rsid w:val="655EF135"/>
    <w:rsid w:val="657559DC"/>
    <w:rsid w:val="65FA652A"/>
    <w:rsid w:val="66046AB9"/>
    <w:rsid w:val="662C9EE0"/>
    <w:rsid w:val="663786C8"/>
    <w:rsid w:val="666087A0"/>
    <w:rsid w:val="669ABAE6"/>
    <w:rsid w:val="671EF590"/>
    <w:rsid w:val="67EFD4BA"/>
    <w:rsid w:val="68395FBE"/>
    <w:rsid w:val="684E25BF"/>
    <w:rsid w:val="68507381"/>
    <w:rsid w:val="6891E6DC"/>
    <w:rsid w:val="68DFD6B2"/>
    <w:rsid w:val="69F6C8AB"/>
    <w:rsid w:val="6A106C79"/>
    <w:rsid w:val="6A13AFBD"/>
    <w:rsid w:val="6A152A73"/>
    <w:rsid w:val="6A2304DB"/>
    <w:rsid w:val="6A4DE7F2"/>
    <w:rsid w:val="6A685A14"/>
    <w:rsid w:val="6AD30380"/>
    <w:rsid w:val="6B53AD1D"/>
    <w:rsid w:val="6BD24C0A"/>
    <w:rsid w:val="6BF6C3B2"/>
    <w:rsid w:val="6C228E34"/>
    <w:rsid w:val="6C2FD6EF"/>
    <w:rsid w:val="6C37B306"/>
    <w:rsid w:val="6CD1ABE4"/>
    <w:rsid w:val="6D06186B"/>
    <w:rsid w:val="6D167BD7"/>
    <w:rsid w:val="6D661391"/>
    <w:rsid w:val="6D9BF3CB"/>
    <w:rsid w:val="6E1184AA"/>
    <w:rsid w:val="6E64D795"/>
    <w:rsid w:val="6FABC176"/>
    <w:rsid w:val="6FB6141E"/>
    <w:rsid w:val="7054BE1B"/>
    <w:rsid w:val="7101B6E6"/>
    <w:rsid w:val="712E30FA"/>
    <w:rsid w:val="721207CC"/>
    <w:rsid w:val="72987914"/>
    <w:rsid w:val="72B88D4B"/>
    <w:rsid w:val="72DD814A"/>
    <w:rsid w:val="7318177E"/>
    <w:rsid w:val="732207C3"/>
    <w:rsid w:val="736B10A1"/>
    <w:rsid w:val="74212CD8"/>
    <w:rsid w:val="7441CDF2"/>
    <w:rsid w:val="74F6C732"/>
    <w:rsid w:val="758B163B"/>
    <w:rsid w:val="7605F721"/>
    <w:rsid w:val="762985EE"/>
    <w:rsid w:val="7674CA09"/>
    <w:rsid w:val="767B8064"/>
    <w:rsid w:val="76A2A1D8"/>
    <w:rsid w:val="76F6793C"/>
    <w:rsid w:val="773D9DE7"/>
    <w:rsid w:val="775DAF67"/>
    <w:rsid w:val="77C47DAB"/>
    <w:rsid w:val="77E33983"/>
    <w:rsid w:val="77E99045"/>
    <w:rsid w:val="77EB4F0D"/>
    <w:rsid w:val="77F22E80"/>
    <w:rsid w:val="782B5ADD"/>
    <w:rsid w:val="78917A6E"/>
    <w:rsid w:val="78B67866"/>
    <w:rsid w:val="78B970FB"/>
    <w:rsid w:val="792F72B8"/>
    <w:rsid w:val="79430FB9"/>
    <w:rsid w:val="79A95469"/>
    <w:rsid w:val="79EC5780"/>
    <w:rsid w:val="7A04EB50"/>
    <w:rsid w:val="7A0C3BB8"/>
    <w:rsid w:val="7A442E8C"/>
    <w:rsid w:val="7A907A6D"/>
    <w:rsid w:val="7B04EBCC"/>
    <w:rsid w:val="7B2CA009"/>
    <w:rsid w:val="7B420E55"/>
    <w:rsid w:val="7B9B8B01"/>
    <w:rsid w:val="7C8208AF"/>
    <w:rsid w:val="7CDC0547"/>
    <w:rsid w:val="7CEC9578"/>
    <w:rsid w:val="7D001EA5"/>
    <w:rsid w:val="7D0FCA9D"/>
    <w:rsid w:val="7DB1E8CD"/>
    <w:rsid w:val="7DC75861"/>
    <w:rsid w:val="7DD01867"/>
    <w:rsid w:val="7DFC1701"/>
    <w:rsid w:val="7DFC8935"/>
    <w:rsid w:val="7E3D4B9E"/>
    <w:rsid w:val="7E4DB937"/>
    <w:rsid w:val="7EE7D2EE"/>
    <w:rsid w:val="7F1B15CF"/>
    <w:rsid w:val="7F6C98E6"/>
    <w:rsid w:val="7F9213EB"/>
    <w:rsid w:val="7FA3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79EB4"/>
  <w15:chartTrackingRefBased/>
  <w15:docId w15:val="{33CFAF43-79AB-4DCB-8D20-67B9DA16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CF7C3C"/>
    <w:pPr>
      <w:spacing w:before="120"/>
    </w:pPr>
    <w:rPr>
      <w:sz w:val="22"/>
    </w:rPr>
  </w:style>
  <w:style w:type="paragraph" w:styleId="Nadpis1">
    <w:name w:val="heading 1"/>
    <w:basedOn w:val="Normln"/>
    <w:next w:val="Normln"/>
    <w:qFormat/>
    <w:rsid w:val="00EA724F"/>
    <w:pPr>
      <w:keepNext/>
      <w:keepLines/>
      <w:pageBreakBefore/>
      <w:pBdr>
        <w:top w:val="single" w:sz="12" w:space="1" w:color="auto"/>
      </w:pBdr>
      <w:suppressAutoHyphens/>
      <w:spacing w:before="0" w:after="120"/>
      <w:outlineLvl w:val="0"/>
    </w:pPr>
    <w:rPr>
      <w:rFonts w:ascii="Arial" w:hAnsi="Arial"/>
      <w:b/>
      <w:kern w:val="28"/>
      <w:sz w:val="32"/>
    </w:rPr>
  </w:style>
  <w:style w:type="paragraph" w:styleId="Nadpis2">
    <w:name w:val="heading 2"/>
    <w:basedOn w:val="Normln"/>
    <w:next w:val="Normln"/>
    <w:qFormat/>
    <w:rsid w:val="00EA724F"/>
    <w:pPr>
      <w:keepNext/>
      <w:keepLines/>
      <w:numPr>
        <w:ilvl w:val="1"/>
        <w:numId w:val="19"/>
      </w:numPr>
      <w:suppressAutoHyphens/>
      <w:spacing w:before="240" w:after="120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rsid w:val="00EA724F"/>
    <w:pPr>
      <w:keepNext/>
      <w:numPr>
        <w:ilvl w:val="2"/>
        <w:numId w:val="19"/>
      </w:numPr>
      <w:tabs>
        <w:tab w:val="left" w:pos="680"/>
      </w:tabs>
      <w:spacing w:before="240" w:after="60"/>
      <w:outlineLvl w:val="2"/>
    </w:pPr>
    <w:rPr>
      <w:b/>
      <w:sz w:val="24"/>
    </w:rPr>
  </w:style>
  <w:style w:type="paragraph" w:styleId="Nadpis4">
    <w:name w:val="heading 4"/>
    <w:basedOn w:val="Nadpis3"/>
    <w:next w:val="Normln"/>
    <w:qFormat/>
    <w:rsid w:val="00EA724F"/>
    <w:pPr>
      <w:numPr>
        <w:ilvl w:val="3"/>
      </w:numPr>
      <w:outlineLvl w:val="3"/>
    </w:pPr>
    <w:rPr>
      <w:b w:val="0"/>
      <w:sz w:val="22"/>
    </w:rPr>
  </w:style>
  <w:style w:type="paragraph" w:styleId="Nadpis5">
    <w:name w:val="heading 5"/>
    <w:basedOn w:val="Nadpis4"/>
    <w:next w:val="Normln"/>
    <w:qFormat/>
    <w:rsid w:val="00EA724F"/>
    <w:pPr>
      <w:numPr>
        <w:ilvl w:val="4"/>
      </w:numPr>
      <w:spacing w:before="80" w:after="20"/>
      <w:outlineLvl w:val="4"/>
    </w:pPr>
    <w:rPr>
      <w:b/>
      <w:sz w:val="18"/>
    </w:rPr>
  </w:style>
  <w:style w:type="paragraph" w:styleId="Nadpis6">
    <w:name w:val="heading 6"/>
    <w:basedOn w:val="Nadpis5"/>
    <w:next w:val="Normln"/>
    <w:qFormat/>
    <w:rsid w:val="00EA724F"/>
    <w:pPr>
      <w:numPr>
        <w:ilvl w:val="5"/>
      </w:numPr>
      <w:spacing w:after="40"/>
      <w:outlineLvl w:val="5"/>
    </w:pPr>
    <w:rPr>
      <w:b w:val="0"/>
      <w:sz w:val="20"/>
    </w:rPr>
  </w:style>
  <w:style w:type="paragraph" w:styleId="Nadpis7">
    <w:name w:val="heading 7"/>
    <w:basedOn w:val="Nadpis6"/>
    <w:next w:val="Normln"/>
    <w:qFormat/>
    <w:rsid w:val="00EA724F"/>
    <w:pPr>
      <w:numPr>
        <w:ilvl w:val="6"/>
      </w:numPr>
      <w:outlineLvl w:val="6"/>
    </w:pPr>
  </w:style>
  <w:style w:type="paragraph" w:styleId="Nadpis8">
    <w:name w:val="heading 8"/>
    <w:basedOn w:val="Nadpis7"/>
    <w:next w:val="Normln"/>
    <w:qFormat/>
    <w:rsid w:val="00EA724F"/>
    <w:pPr>
      <w:numPr>
        <w:ilvl w:val="7"/>
      </w:numPr>
      <w:spacing w:before="60" w:after="20"/>
      <w:outlineLvl w:val="7"/>
    </w:pPr>
    <w:rPr>
      <w:b/>
    </w:rPr>
  </w:style>
  <w:style w:type="paragraph" w:styleId="Nadpis9">
    <w:name w:val="heading 9"/>
    <w:basedOn w:val="Normln"/>
    <w:next w:val="Normln"/>
    <w:qFormat/>
    <w:rsid w:val="00EA724F"/>
    <w:pPr>
      <w:numPr>
        <w:ilvl w:val="8"/>
        <w:numId w:val="1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vn">
    <w:name w:val="Číslování"/>
    <w:basedOn w:val="Normln"/>
    <w:next w:val="Normln"/>
    <w:rsid w:val="00EA724F"/>
    <w:pPr>
      <w:keepNext/>
      <w:keepLines/>
      <w:numPr>
        <w:numId w:val="37"/>
      </w:numPr>
      <w:spacing w:before="40"/>
    </w:pPr>
  </w:style>
  <w:style w:type="paragraph" w:customStyle="1" w:styleId="Vslovn">
    <w:name w:val="V číslování"/>
    <w:basedOn w:val="Normln"/>
    <w:rsid w:val="00EA724F"/>
    <w:pPr>
      <w:spacing w:before="0" w:line="288" w:lineRule="auto"/>
      <w:ind w:left="454"/>
    </w:pPr>
    <w:rPr>
      <w:sz w:val="20"/>
    </w:rPr>
  </w:style>
  <w:style w:type="paragraph" w:styleId="Zhlav">
    <w:name w:val="header"/>
    <w:aliases w:val="Zahlavi,z"/>
    <w:basedOn w:val="Normln"/>
    <w:rsid w:val="00EA724F"/>
    <w:pPr>
      <w:tabs>
        <w:tab w:val="right" w:pos="8505"/>
      </w:tabs>
      <w:spacing w:before="0" w:line="288" w:lineRule="auto"/>
    </w:pPr>
    <w:rPr>
      <w:rFonts w:ascii="Arial" w:hAnsi="Arial"/>
    </w:rPr>
  </w:style>
  <w:style w:type="paragraph" w:styleId="Podpis">
    <w:name w:val="Signature"/>
    <w:basedOn w:val="Normln"/>
    <w:rsid w:val="00EA724F"/>
    <w:pPr>
      <w:keepLines/>
      <w:suppressAutoHyphens/>
      <w:spacing w:before="240"/>
    </w:pPr>
    <w:rPr>
      <w:rFonts w:ascii="Scribe" w:hAnsi="Scribe"/>
      <w:spacing w:val="20"/>
    </w:rPr>
  </w:style>
  <w:style w:type="paragraph" w:customStyle="1" w:styleId="Odrkapoada">
    <w:name w:val="Odrážka (pořadač)"/>
    <w:aliases w:val="odr"/>
    <w:basedOn w:val="Normln"/>
    <w:next w:val="Pododrkou"/>
    <w:rsid w:val="00EA724F"/>
    <w:pPr>
      <w:keepNext/>
      <w:keepLines/>
      <w:numPr>
        <w:numId w:val="26"/>
      </w:numPr>
      <w:spacing w:before="240"/>
    </w:pPr>
  </w:style>
  <w:style w:type="paragraph" w:customStyle="1" w:styleId="Pododrkou">
    <w:name w:val="Pod odrážkou"/>
    <w:aliases w:val="po"/>
    <w:basedOn w:val="Normln"/>
    <w:rsid w:val="00EA724F"/>
    <w:pPr>
      <w:ind w:left="340"/>
    </w:pPr>
  </w:style>
  <w:style w:type="paragraph" w:customStyle="1" w:styleId="Nzevoddlu">
    <w:name w:val="Název oddílu"/>
    <w:basedOn w:val="Nadpis1"/>
    <w:next w:val="Normln"/>
    <w:rsid w:val="00EA724F"/>
    <w:pPr>
      <w:tabs>
        <w:tab w:val="num" w:pos="720"/>
      </w:tabs>
      <w:outlineLvl w:val="9"/>
    </w:pPr>
  </w:style>
  <w:style w:type="paragraph" w:customStyle="1" w:styleId="Pedodrkou">
    <w:name w:val="Před odrážkou"/>
    <w:basedOn w:val="Normln"/>
    <w:next w:val="Seznam"/>
    <w:rsid w:val="00EA724F"/>
    <w:pPr>
      <w:keepNext/>
      <w:keepLines/>
    </w:pPr>
  </w:style>
  <w:style w:type="paragraph" w:styleId="Seznam">
    <w:name w:val="List"/>
    <w:aliases w:val="s"/>
    <w:basedOn w:val="Normln"/>
    <w:rsid w:val="00EA724F"/>
    <w:pPr>
      <w:numPr>
        <w:numId w:val="38"/>
      </w:numPr>
      <w:outlineLvl w:val="8"/>
    </w:pPr>
  </w:style>
  <w:style w:type="paragraph" w:customStyle="1" w:styleId="Malodrka">
    <w:name w:val="Malá odrážka"/>
    <w:aliases w:val="m"/>
    <w:basedOn w:val="Normln"/>
    <w:qFormat/>
    <w:rsid w:val="00EA724F"/>
    <w:pPr>
      <w:numPr>
        <w:numId w:val="20"/>
      </w:numPr>
      <w:tabs>
        <w:tab w:val="left" w:pos="284"/>
      </w:tabs>
    </w:pPr>
  </w:style>
  <w:style w:type="paragraph" w:customStyle="1" w:styleId="Tlust">
    <w:name w:val="Tlustě"/>
    <w:basedOn w:val="Normln"/>
    <w:next w:val="Normln"/>
    <w:rsid w:val="00EA724F"/>
    <w:pPr>
      <w:keepNext/>
      <w:keepLines/>
      <w:spacing w:before="360" w:line="288" w:lineRule="auto"/>
    </w:pPr>
    <w:rPr>
      <w:b/>
    </w:rPr>
  </w:style>
  <w:style w:type="paragraph" w:styleId="Zpat">
    <w:name w:val="footer"/>
    <w:basedOn w:val="Normln"/>
    <w:link w:val="ZpatChar"/>
    <w:rsid w:val="00EA724F"/>
    <w:pPr>
      <w:tabs>
        <w:tab w:val="right" w:pos="8505"/>
      </w:tabs>
      <w:spacing w:before="200" w:line="288" w:lineRule="auto"/>
    </w:pPr>
    <w:rPr>
      <w:rFonts w:ascii="Arial" w:hAnsi="Arial"/>
    </w:rPr>
  </w:style>
  <w:style w:type="character" w:styleId="slostrnky">
    <w:name w:val="page number"/>
    <w:basedOn w:val="Standardnpsmoodstavce"/>
    <w:rsid w:val="00EA724F"/>
  </w:style>
  <w:style w:type="paragraph" w:customStyle="1" w:styleId="Odrvsl">
    <w:name w:val="Odr.v čísl."/>
    <w:basedOn w:val="Normln"/>
    <w:rsid w:val="00EA724F"/>
    <w:pPr>
      <w:numPr>
        <w:numId w:val="42"/>
      </w:numPr>
      <w:tabs>
        <w:tab w:val="left" w:pos="680"/>
      </w:tabs>
      <w:spacing w:before="4"/>
    </w:pPr>
  </w:style>
  <w:style w:type="paragraph" w:customStyle="1" w:styleId="Odrvsl2">
    <w:name w:val="Odr.v čísl.2"/>
    <w:basedOn w:val="Normln"/>
    <w:rsid w:val="00EA724F"/>
    <w:pPr>
      <w:numPr>
        <w:numId w:val="30"/>
      </w:numPr>
      <w:spacing w:before="0"/>
    </w:pPr>
    <w:rPr>
      <w:sz w:val="20"/>
    </w:rPr>
  </w:style>
  <w:style w:type="paragraph" w:customStyle="1" w:styleId="Odrpodpo">
    <w:name w:val="Odr.pod poř."/>
    <w:aliases w:val="op"/>
    <w:basedOn w:val="Normln"/>
    <w:rsid w:val="00EA724F"/>
    <w:pPr>
      <w:numPr>
        <w:numId w:val="25"/>
      </w:numPr>
      <w:tabs>
        <w:tab w:val="left" w:pos="567"/>
      </w:tabs>
      <w:spacing w:before="40"/>
    </w:pPr>
  </w:style>
  <w:style w:type="paragraph" w:customStyle="1" w:styleId="Odrpodpo2">
    <w:name w:val="Odr.pod poř.2"/>
    <w:basedOn w:val="Normln"/>
    <w:rsid w:val="00EA724F"/>
    <w:pPr>
      <w:spacing w:before="20"/>
      <w:ind w:left="567" w:hanging="113"/>
    </w:pPr>
    <w:rPr>
      <w:noProof/>
    </w:rPr>
  </w:style>
  <w:style w:type="character" w:styleId="Znakapoznpodarou">
    <w:name w:val="footnote reference"/>
    <w:aliases w:val="zp"/>
    <w:semiHidden/>
    <w:rsid w:val="00EA724F"/>
    <w:rPr>
      <w:b/>
      <w:vertAlign w:val="superscript"/>
    </w:rPr>
  </w:style>
  <w:style w:type="paragraph" w:styleId="Textpoznpodarou">
    <w:name w:val="footnote text"/>
    <w:basedOn w:val="Normln"/>
    <w:semiHidden/>
    <w:rsid w:val="00EA724F"/>
    <w:pPr>
      <w:tabs>
        <w:tab w:val="left" w:pos="113"/>
      </w:tabs>
      <w:spacing w:line="228" w:lineRule="auto"/>
      <w:ind w:left="113" w:hanging="113"/>
    </w:pPr>
    <w:rPr>
      <w:rFonts w:ascii="Arial" w:hAnsi="Arial"/>
      <w:sz w:val="14"/>
    </w:rPr>
  </w:style>
  <w:style w:type="paragraph" w:customStyle="1" w:styleId="Hlavika">
    <w:name w:val="Hlavička"/>
    <w:basedOn w:val="Normln"/>
    <w:rsid w:val="00EA724F"/>
    <w:pPr>
      <w:keepNext/>
      <w:keepLines/>
      <w:tabs>
        <w:tab w:val="right" w:pos="8505"/>
      </w:tabs>
      <w:spacing w:before="6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teratura">
    <w:name w:val="Literatura"/>
    <w:basedOn w:val="Normln"/>
    <w:rsid w:val="00EA724F"/>
    <w:pPr>
      <w:ind w:left="1134" w:hanging="1134"/>
    </w:pPr>
  </w:style>
  <w:style w:type="paragraph" w:styleId="Titulek">
    <w:name w:val="caption"/>
    <w:basedOn w:val="Normln"/>
    <w:next w:val="Normln"/>
    <w:qFormat/>
    <w:rsid w:val="00EA724F"/>
    <w:pPr>
      <w:keepNext/>
      <w:keepLines/>
      <w:spacing w:after="60"/>
      <w:outlineLvl w:val="1"/>
    </w:pPr>
    <w:rPr>
      <w:b/>
    </w:rPr>
  </w:style>
  <w:style w:type="character" w:styleId="Odkaznavysvtlivky">
    <w:name w:val="endnote reference"/>
    <w:semiHidden/>
    <w:rsid w:val="00EA724F"/>
    <w:rPr>
      <w:vertAlign w:val="superscript"/>
    </w:rPr>
  </w:style>
  <w:style w:type="paragraph" w:customStyle="1" w:styleId="Psmenka">
    <w:name w:val="Písmenka)"/>
    <w:basedOn w:val="Normln"/>
    <w:rsid w:val="00EA724F"/>
    <w:pPr>
      <w:ind w:left="227" w:hanging="227"/>
    </w:pPr>
  </w:style>
  <w:style w:type="paragraph" w:customStyle="1" w:styleId="Malpododrka">
    <w:name w:val="Malá pododrážka"/>
    <w:aliases w:val="mp"/>
    <w:basedOn w:val="Normln"/>
    <w:link w:val="MalpododrkaChar"/>
    <w:qFormat/>
    <w:rsid w:val="00EA724F"/>
    <w:pPr>
      <w:numPr>
        <w:numId w:val="21"/>
      </w:numPr>
      <w:tabs>
        <w:tab w:val="left" w:pos="454"/>
      </w:tabs>
      <w:spacing w:before="20" w:after="20"/>
    </w:pPr>
  </w:style>
  <w:style w:type="paragraph" w:customStyle="1" w:styleId="Heslo">
    <w:name w:val="Heslo"/>
    <w:basedOn w:val="Normln"/>
    <w:rsid w:val="00EA724F"/>
    <w:pPr>
      <w:tabs>
        <w:tab w:val="left" w:pos="1418"/>
      </w:tabs>
      <w:ind w:left="1418" w:hanging="1418"/>
    </w:pPr>
  </w:style>
  <w:style w:type="paragraph" w:customStyle="1" w:styleId="Texttabulky">
    <w:name w:val="Text tabulky"/>
    <w:basedOn w:val="Normln"/>
    <w:rsid w:val="00EA724F"/>
    <w:pPr>
      <w:spacing w:before="20"/>
    </w:pPr>
    <w:rPr>
      <w:rFonts w:ascii="Arial" w:hAnsi="Arial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kryt">
    <w:name w:val="Skryté"/>
    <w:basedOn w:val="Normln"/>
    <w:rsid w:val="00EA724F"/>
    <w:pPr>
      <w:spacing w:before="40" w:after="60"/>
    </w:pPr>
    <w:rPr>
      <w:rFonts w:ascii="Courier New" w:hAnsi="Courier New"/>
      <w:vanish/>
      <w:sz w:val="16"/>
    </w:rPr>
  </w:style>
  <w:style w:type="character" w:customStyle="1" w:styleId="Zhlav-nzev">
    <w:name w:val="Záhlaví-název"/>
    <w:rsid w:val="00EA724F"/>
    <w:rPr>
      <w:b/>
      <w:i/>
    </w:rPr>
  </w:style>
  <w:style w:type="paragraph" w:customStyle="1" w:styleId="Dotaz">
    <w:name w:val="Dotaz"/>
    <w:aliases w:val="d"/>
    <w:basedOn w:val="Normln"/>
    <w:next w:val="Normln"/>
    <w:rsid w:val="00EA724F"/>
    <w:pPr>
      <w:keepNext/>
      <w:keepLines/>
      <w:spacing w:after="20"/>
      <w:ind w:left="284" w:hanging="284"/>
    </w:pPr>
  </w:style>
  <w:style w:type="character" w:customStyle="1" w:styleId="Textpvodnhoznn">
    <w:name w:val="Text původního znění"/>
    <w:aliases w:val="tpz"/>
    <w:rsid w:val="00EA724F"/>
    <w:rPr>
      <w:color w:val="800000"/>
    </w:rPr>
  </w:style>
  <w:style w:type="paragraph" w:customStyle="1" w:styleId="Odpov">
    <w:name w:val="Odpověď"/>
    <w:basedOn w:val="Normln"/>
    <w:next w:val="Otzka"/>
    <w:rsid w:val="00EA724F"/>
    <w:pPr>
      <w:numPr>
        <w:numId w:val="23"/>
      </w:numPr>
      <w:spacing w:after="40"/>
    </w:pPr>
  </w:style>
  <w:style w:type="paragraph" w:customStyle="1" w:styleId="Otzka">
    <w:name w:val="Otázka"/>
    <w:aliases w:val="o"/>
    <w:basedOn w:val="Normln"/>
    <w:next w:val="Normln"/>
    <w:rsid w:val="00EA724F"/>
    <w:pPr>
      <w:numPr>
        <w:numId w:val="22"/>
      </w:numPr>
      <w:tabs>
        <w:tab w:val="left" w:pos="284"/>
      </w:tabs>
    </w:pPr>
    <w:rPr>
      <w:color w:val="800000"/>
    </w:rPr>
  </w:style>
  <w:style w:type="paragraph" w:customStyle="1" w:styleId="Textdotazu">
    <w:name w:val="Text dotazu"/>
    <w:basedOn w:val="Normln"/>
    <w:rsid w:val="00EA724F"/>
    <w:pPr>
      <w:spacing w:before="20"/>
      <w:ind w:left="284"/>
    </w:pPr>
    <w:rPr>
      <w:sz w:val="18"/>
    </w:rPr>
  </w:style>
  <w:style w:type="paragraph" w:customStyle="1" w:styleId="PsmenA">
    <w:name w:val="Písmen A."/>
    <w:basedOn w:val="Normln"/>
    <w:rsid w:val="00EA724F"/>
    <w:pPr>
      <w:spacing w:before="20"/>
      <w:ind w:left="284" w:hanging="284"/>
    </w:pPr>
    <w:rPr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jstk1">
    <w:name w:val="index 1"/>
    <w:basedOn w:val="Normln"/>
    <w:next w:val="Normln"/>
    <w:autoRedefine/>
    <w:semiHidden/>
    <w:rsid w:val="00EA724F"/>
    <w:pPr>
      <w:ind w:left="240" w:hanging="240"/>
    </w:pPr>
  </w:style>
  <w:style w:type="paragraph" w:customStyle="1" w:styleId="Koment">
    <w:name w:val="Komentář"/>
    <w:aliases w:val="k"/>
    <w:basedOn w:val="Normln"/>
    <w:rsid w:val="00EA724F"/>
    <w:rPr>
      <w:rFonts w:ascii="Arial" w:hAnsi="Arial"/>
      <w:noProof/>
      <w:color w:val="000066"/>
      <w:sz w:val="16"/>
    </w:rPr>
  </w:style>
  <w:style w:type="character" w:customStyle="1" w:styleId="Zhlav-info">
    <w:name w:val="Záhlaví-info"/>
    <w:rsid w:val="00EA724F"/>
    <w:rPr>
      <w:sz w:val="16"/>
      <w:vertAlign w:val="superscript"/>
    </w:rPr>
  </w:style>
  <w:style w:type="paragraph" w:styleId="Obsah1">
    <w:name w:val="toc 1"/>
    <w:basedOn w:val="Normln"/>
    <w:next w:val="Normln"/>
    <w:semiHidden/>
    <w:rsid w:val="00EA724F"/>
  </w:style>
  <w:style w:type="paragraph" w:styleId="Obsah2">
    <w:name w:val="toc 2"/>
    <w:basedOn w:val="Normln"/>
    <w:next w:val="Normln"/>
    <w:semiHidden/>
    <w:rsid w:val="00EA724F"/>
    <w:pPr>
      <w:tabs>
        <w:tab w:val="right" w:leader="dot" w:pos="8505"/>
      </w:tabs>
      <w:spacing w:before="100" w:line="288" w:lineRule="auto"/>
      <w:ind w:left="221"/>
    </w:pPr>
  </w:style>
  <w:style w:type="paragraph" w:styleId="Obsah3">
    <w:name w:val="toc 3"/>
    <w:basedOn w:val="Normln"/>
    <w:next w:val="Normln"/>
    <w:semiHidden/>
    <w:rsid w:val="00EA724F"/>
    <w:pPr>
      <w:tabs>
        <w:tab w:val="right" w:leader="dot" w:pos="8505"/>
      </w:tabs>
      <w:spacing w:before="100" w:beforeAutospacing="1"/>
      <w:ind w:left="442"/>
    </w:pPr>
  </w:style>
  <w:style w:type="paragraph" w:styleId="Obsah4">
    <w:name w:val="toc 4"/>
    <w:basedOn w:val="Obsah3"/>
    <w:next w:val="Normln"/>
    <w:semiHidden/>
    <w:rsid w:val="00EA724F"/>
    <w:pPr>
      <w:ind w:left="720"/>
    </w:pPr>
  </w:style>
  <w:style w:type="paragraph" w:styleId="Obsah5">
    <w:name w:val="toc 5"/>
    <w:basedOn w:val="Normln"/>
    <w:next w:val="Normln"/>
    <w:autoRedefine/>
    <w:semiHidden/>
    <w:rsid w:val="00EA724F"/>
    <w:pPr>
      <w:ind w:left="960"/>
    </w:pPr>
  </w:style>
  <w:style w:type="paragraph" w:styleId="Obsah6">
    <w:name w:val="toc 6"/>
    <w:basedOn w:val="Normln"/>
    <w:next w:val="Normln"/>
    <w:autoRedefine/>
    <w:semiHidden/>
    <w:rsid w:val="00EA724F"/>
    <w:pPr>
      <w:ind w:left="1200"/>
    </w:pPr>
  </w:style>
  <w:style w:type="paragraph" w:styleId="Obsah7">
    <w:name w:val="toc 7"/>
    <w:basedOn w:val="Normln"/>
    <w:next w:val="Normln"/>
    <w:autoRedefine/>
    <w:semiHidden/>
    <w:rsid w:val="00EA724F"/>
    <w:pPr>
      <w:ind w:left="1440"/>
    </w:pPr>
  </w:style>
  <w:style w:type="paragraph" w:styleId="Obsah8">
    <w:name w:val="toc 8"/>
    <w:basedOn w:val="Normln"/>
    <w:next w:val="Normln"/>
    <w:autoRedefine/>
    <w:semiHidden/>
    <w:rsid w:val="00EA724F"/>
    <w:pPr>
      <w:ind w:left="1680"/>
    </w:pPr>
  </w:style>
  <w:style w:type="paragraph" w:styleId="Obsah9">
    <w:name w:val="toc 9"/>
    <w:basedOn w:val="Normln"/>
    <w:next w:val="Normln"/>
    <w:autoRedefine/>
    <w:semiHidden/>
    <w:rsid w:val="00EA724F"/>
    <w:pPr>
      <w:ind w:left="1920"/>
    </w:pPr>
  </w:style>
  <w:style w:type="paragraph" w:styleId="Nzev">
    <w:name w:val="Title"/>
    <w:basedOn w:val="Normln"/>
    <w:next w:val="Normln"/>
    <w:qFormat/>
    <w:rsid w:val="00EA724F"/>
    <w:pPr>
      <w:keepNext/>
      <w:keepLines/>
      <w:pageBreakBefore/>
      <w:pBdr>
        <w:top w:val="single" w:sz="12" w:space="0" w:color="auto"/>
      </w:pBdr>
      <w:spacing w:before="0"/>
      <w:outlineLvl w:val="0"/>
    </w:pPr>
    <w:rPr>
      <w:b/>
      <w:sz w:val="32"/>
    </w:rPr>
  </w:style>
  <w:style w:type="paragraph" w:customStyle="1" w:styleId="Malnzev">
    <w:name w:val="Malý název"/>
    <w:basedOn w:val="Normln"/>
    <w:next w:val="Normln"/>
    <w:rsid w:val="00EA724F"/>
    <w:pPr>
      <w:keepNext/>
      <w:keepLines/>
      <w:spacing w:before="400" w:after="120"/>
      <w:jc w:val="center"/>
      <w:outlineLvl w:val="0"/>
    </w:pPr>
    <w:rPr>
      <w:b/>
      <w:sz w:val="32"/>
    </w:rPr>
  </w:style>
  <w:style w:type="paragraph" w:customStyle="1" w:styleId="Velknzev">
    <w:name w:val="Velký název"/>
    <w:basedOn w:val="Normln"/>
    <w:rsid w:val="00EA724F"/>
    <w:pPr>
      <w:framePr w:h="10550" w:hSpace="142" w:wrap="notBeside" w:vAnchor="text" w:hAnchor="margin" w:x="1" w:yAlign="bottom" w:anchorLock="1"/>
      <w:spacing w:before="2000"/>
      <w:jc w:val="center"/>
    </w:pPr>
    <w:rPr>
      <w:sz w:val="96"/>
    </w:rPr>
  </w:style>
  <w:style w:type="paragraph" w:customStyle="1" w:styleId="Identifikacedla">
    <w:name w:val="Identifikace díla"/>
    <w:basedOn w:val="Tlust"/>
    <w:next w:val="Identifikacedla-koment"/>
    <w:rsid w:val="00EA724F"/>
    <w:pPr>
      <w:framePr w:h="10550" w:hSpace="142" w:wrap="notBeside" w:vAnchor="text" w:hAnchor="margin" w:x="1" w:yAlign="bottom" w:anchorLock="1"/>
      <w:spacing w:before="1800"/>
      <w:jc w:val="center"/>
    </w:pPr>
    <w:rPr>
      <w:sz w:val="48"/>
    </w:rPr>
  </w:style>
  <w:style w:type="paragraph" w:customStyle="1" w:styleId="Identifikacedla-koment">
    <w:name w:val="Identifikace díla - komentář"/>
    <w:basedOn w:val="Identifikacedla"/>
    <w:rsid w:val="00EA724F"/>
    <w:pPr>
      <w:framePr w:h="11415" w:wrap="notBeside" w:y="3"/>
      <w:ind w:left="57" w:right="57"/>
    </w:pPr>
    <w:rPr>
      <w:rFonts w:ascii="Arial" w:hAnsi="Arial"/>
      <w:b w:val="0"/>
      <w:sz w:val="22"/>
    </w:rPr>
  </w:style>
  <w:style w:type="paragraph" w:customStyle="1" w:styleId="Odrpodpo3">
    <w:name w:val="Odr.pod poř.3"/>
    <w:basedOn w:val="Normln"/>
    <w:rsid w:val="00EA724F"/>
    <w:pPr>
      <w:ind w:left="453" w:hanging="113"/>
    </w:pPr>
    <w:rPr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alpodpododrka">
    <w:name w:val="Malá podpododrážka"/>
    <w:aliases w:val="mpp"/>
    <w:basedOn w:val="Malpododrka"/>
    <w:rsid w:val="000E39C3"/>
    <w:pPr>
      <w:numPr>
        <w:numId w:val="18"/>
      </w:numPr>
      <w:tabs>
        <w:tab w:val="clear" w:pos="454"/>
        <w:tab w:val="left" w:pos="567"/>
      </w:tabs>
      <w:spacing w:before="0" w:line="216" w:lineRule="auto"/>
      <w:ind w:left="567"/>
    </w:pPr>
  </w:style>
  <w:style w:type="paragraph" w:customStyle="1" w:styleId="Vyplnno">
    <w:name w:val="Vyplněno"/>
    <w:basedOn w:val="Normln"/>
    <w:rsid w:val="00EA7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C0C0C0"/>
      <w:spacing w:before="0"/>
      <w:ind w:left="57" w:right="57"/>
    </w:pPr>
    <w:rPr>
      <w:rFonts w:ascii="Arial" w:hAnsi="Arial"/>
      <w:sz w:val="16"/>
    </w:rPr>
  </w:style>
  <w:style w:type="paragraph" w:customStyle="1" w:styleId="Malplus">
    <w:name w:val="Malé plus"/>
    <w:basedOn w:val="Malodrka"/>
    <w:rsid w:val="00EA724F"/>
  </w:style>
  <w:style w:type="character" w:customStyle="1" w:styleId="Index">
    <w:name w:val="Index"/>
    <w:rsid w:val="00EA724F"/>
    <w:rPr>
      <w:vertAlign w:val="subscript"/>
    </w:rPr>
  </w:style>
  <w:style w:type="character" w:customStyle="1" w:styleId="Vraz">
    <w:name w:val="Výraz"/>
    <w:rsid w:val="00EA724F"/>
    <w:rPr>
      <w:rFonts w:ascii="Courier New" w:hAnsi="Courier New"/>
      <w:sz w:val="18"/>
    </w:rPr>
  </w:style>
  <w:style w:type="paragraph" w:customStyle="1" w:styleId="Textodpovdi">
    <w:name w:val="Text odpovědi"/>
    <w:basedOn w:val="Textdotazu"/>
    <w:rsid w:val="00EA724F"/>
    <w:pPr>
      <w:ind w:left="340"/>
    </w:pPr>
    <w:rPr>
      <w:sz w:val="20"/>
    </w:rPr>
  </w:style>
  <w:style w:type="character" w:customStyle="1" w:styleId="Pata-pedmt">
    <w:name w:val="Pata-předmět"/>
    <w:rsid w:val="00EA724F"/>
    <w:rPr>
      <w:rFonts w:ascii="Arial" w:hAnsi="Arial"/>
      <w:i/>
      <w:sz w:val="20"/>
    </w:rPr>
  </w:style>
  <w:style w:type="paragraph" w:customStyle="1" w:styleId="Poznmka">
    <w:name w:val="Poznámka"/>
    <w:basedOn w:val="Normln"/>
    <w:rsid w:val="00EA724F"/>
    <w:rPr>
      <w:rFonts w:ascii="Arial" w:hAnsi="Arial"/>
      <w:sz w:val="16"/>
    </w:rPr>
  </w:style>
  <w:style w:type="paragraph" w:styleId="Textvysvtlivek">
    <w:name w:val="endnote text"/>
    <w:basedOn w:val="Normln"/>
    <w:semiHidden/>
    <w:rsid w:val="00EA724F"/>
  </w:style>
  <w:style w:type="paragraph" w:customStyle="1" w:styleId="Hlavikatabulky">
    <w:name w:val="Hlavička tabulky"/>
    <w:basedOn w:val="Texttabulky"/>
    <w:rsid w:val="00EA724F"/>
    <w:pPr>
      <w:keepNext/>
    </w:pPr>
    <w:rPr>
      <w:b/>
    </w:rPr>
  </w:style>
  <w:style w:type="character" w:customStyle="1" w:styleId="Vyraz">
    <w:name w:val="Vyraz"/>
    <w:rsid w:val="00EA724F"/>
    <w:rPr>
      <w:rFonts w:ascii="Courier New" w:hAnsi="Courier New"/>
      <w:sz w:val="18"/>
    </w:rPr>
  </w:style>
  <w:style w:type="character" w:customStyle="1" w:styleId="MalpododrkaChar">
    <w:name w:val="Malá pododrážka Char"/>
    <w:aliases w:val="mp Char"/>
    <w:link w:val="Malpododrka"/>
    <w:rsid w:val="00CC4F3E"/>
    <w:rPr>
      <w:sz w:val="22"/>
    </w:rPr>
  </w:style>
  <w:style w:type="paragraph" w:styleId="Normlnweb">
    <w:name w:val="Normal (Web)"/>
    <w:basedOn w:val="Normln"/>
    <w:uiPriority w:val="99"/>
    <w:rsid w:val="00EA724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Zahlavi-nazev">
    <w:name w:val="Zahlavi-nazev"/>
    <w:rsid w:val="00EA724F"/>
    <w:rPr>
      <w:b/>
      <w:i/>
    </w:rPr>
  </w:style>
  <w:style w:type="character" w:customStyle="1" w:styleId="Zahlavi-info">
    <w:name w:val="Zahlavi-info"/>
    <w:rsid w:val="00EA724F"/>
    <w:rPr>
      <w:sz w:val="16"/>
      <w:vertAlign w:val="superscript"/>
    </w:rPr>
  </w:style>
  <w:style w:type="paragraph" w:customStyle="1" w:styleId="Vyplneno">
    <w:name w:val="Vyplneno"/>
    <w:basedOn w:val="Normln"/>
    <w:rsid w:val="00EA7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C0C0C0"/>
      <w:spacing w:before="0"/>
      <w:ind w:left="57" w:right="57"/>
    </w:pPr>
    <w:rPr>
      <w:rFonts w:ascii="Arial" w:hAnsi="Arial"/>
      <w:sz w:val="16"/>
    </w:rPr>
  </w:style>
  <w:style w:type="character" w:customStyle="1" w:styleId="Textkomente1">
    <w:name w:val="Text komentáře1"/>
    <w:aliases w:val="tk"/>
    <w:rsid w:val="00EA724F"/>
    <w:rPr>
      <w:color w:val="333300"/>
      <w:sz w:val="16"/>
      <w:bdr w:val="none" w:sz="0" w:space="0" w:color="auto"/>
      <w:shd w:val="clear" w:color="auto" w:fill="CCFFCC"/>
    </w:rPr>
  </w:style>
  <w:style w:type="paragraph" w:customStyle="1" w:styleId="Textodpovedi">
    <w:name w:val="Text odpovedi"/>
    <w:basedOn w:val="Textdotazu"/>
    <w:rsid w:val="00EA724F"/>
    <w:rPr>
      <w:sz w:val="20"/>
    </w:rPr>
  </w:style>
  <w:style w:type="paragraph" w:customStyle="1" w:styleId="Popis">
    <w:name w:val="Popis"/>
    <w:basedOn w:val="kol"/>
    <w:rsid w:val="00EA724F"/>
    <w:rPr>
      <w:rFonts w:ascii="Arial" w:hAnsi="Arial"/>
      <w:b w:val="0"/>
      <w:sz w:val="16"/>
    </w:rPr>
  </w:style>
  <w:style w:type="paragraph" w:customStyle="1" w:styleId="kol">
    <w:name w:val="Úkol"/>
    <w:basedOn w:val="Normln"/>
    <w:next w:val="Normln"/>
    <w:rsid w:val="00EA724F"/>
    <w:rPr>
      <w:b/>
    </w:rPr>
  </w:style>
  <w:style w:type="paragraph" w:customStyle="1" w:styleId="Odrpodpor2">
    <w:name w:val="Odr.pod por.2"/>
    <w:basedOn w:val="Normln"/>
    <w:rsid w:val="00EA724F"/>
    <w:pPr>
      <w:spacing w:before="20" w:line="204" w:lineRule="auto"/>
      <w:ind w:left="567" w:hanging="113"/>
    </w:pPr>
    <w:rPr>
      <w:noProof/>
    </w:rPr>
  </w:style>
  <w:style w:type="paragraph" w:customStyle="1" w:styleId="Zhlavnaku">
    <w:name w:val="Záhlaví na šířku"/>
    <w:basedOn w:val="Zhlav"/>
    <w:rsid w:val="00EA724F"/>
    <w:pPr>
      <w:tabs>
        <w:tab w:val="right" w:pos="13466"/>
      </w:tabs>
    </w:pPr>
  </w:style>
  <w:style w:type="paragraph" w:styleId="Zkladntext">
    <w:name w:val="Body Text"/>
    <w:basedOn w:val="Normln"/>
    <w:rsid w:val="00EA724F"/>
    <w:rPr>
      <w:i/>
    </w:rPr>
  </w:style>
  <w:style w:type="paragraph" w:customStyle="1" w:styleId="Tabulka-slo">
    <w:name w:val="Tabulka-číslo"/>
    <w:basedOn w:val="Normln"/>
    <w:rsid w:val="00EA724F"/>
    <w:pPr>
      <w:spacing w:before="20" w:after="20"/>
      <w:ind w:left="-57" w:right="-57"/>
      <w:jc w:val="right"/>
    </w:pPr>
    <w:rPr>
      <w:rFonts w:ascii="Courier New" w:hAnsi="Courier New"/>
      <w:sz w:val="18"/>
    </w:rPr>
  </w:style>
  <w:style w:type="paragraph" w:customStyle="1" w:styleId="Tabulka-koment">
    <w:name w:val="Tabulka-komentář"/>
    <w:basedOn w:val="Normln"/>
    <w:rsid w:val="00EA724F"/>
    <w:pPr>
      <w:spacing w:before="40" w:after="20"/>
    </w:pPr>
    <w:rPr>
      <w:rFonts w:ascii="Arial" w:hAnsi="Arial"/>
      <w:snapToGrid w:val="0"/>
      <w:sz w:val="14"/>
    </w:rPr>
  </w:style>
  <w:style w:type="paragraph" w:customStyle="1" w:styleId="Tabulka-text">
    <w:name w:val="Tabulka-text"/>
    <w:basedOn w:val="Normln"/>
    <w:rsid w:val="00EA724F"/>
    <w:pPr>
      <w:spacing w:after="20"/>
    </w:pPr>
    <w:rPr>
      <w:rFonts w:ascii="Arial" w:hAnsi="Arial"/>
      <w:snapToGrid w:val="0"/>
      <w:sz w:val="20"/>
    </w:rPr>
  </w:style>
  <w:style w:type="paragraph" w:styleId="Rozloendokumentu">
    <w:name w:val="Document Map"/>
    <w:aliases w:val="Rozvržení dokumentu"/>
    <w:basedOn w:val="Normln"/>
    <w:semiHidden/>
    <w:rsid w:val="00EA724F"/>
    <w:pPr>
      <w:shd w:val="clear" w:color="auto" w:fill="000080"/>
    </w:pPr>
    <w:rPr>
      <w:rFonts w:ascii="Tahoma" w:hAnsi="Tahoma"/>
    </w:rPr>
  </w:style>
  <w:style w:type="paragraph" w:customStyle="1" w:styleId="Tabulka-slovn">
    <w:name w:val="Tabulka-číslování"/>
    <w:basedOn w:val="Tabulka-text"/>
    <w:rsid w:val="00EA724F"/>
    <w:pPr>
      <w:numPr>
        <w:numId w:val="39"/>
      </w:numPr>
      <w:tabs>
        <w:tab w:val="left" w:pos="284"/>
      </w:tabs>
    </w:pPr>
  </w:style>
  <w:style w:type="paragraph" w:customStyle="1" w:styleId="Monost">
    <w:name w:val="Možnost"/>
    <w:basedOn w:val="Normln"/>
    <w:rsid w:val="00EA724F"/>
    <w:pPr>
      <w:keepLines/>
      <w:spacing w:before="40" w:line="216" w:lineRule="auto"/>
    </w:pPr>
    <w:rPr>
      <w:sz w:val="18"/>
    </w:rPr>
  </w:style>
  <w:style w:type="paragraph" w:styleId="Prosttext">
    <w:name w:val="Plain Text"/>
    <w:link w:val="ProsttextChar"/>
    <w:uiPriority w:val="99"/>
    <w:rsid w:val="00EA724F"/>
    <w:pPr>
      <w:widowControl w:val="0"/>
    </w:pPr>
    <w:rPr>
      <w:rFonts w:ascii="Roman 10cpi" w:hAnsi="Roman 10cpi"/>
      <w:noProof/>
    </w:rPr>
  </w:style>
  <w:style w:type="paragraph" w:customStyle="1" w:styleId="Bod1">
    <w:name w:val="Bod1"/>
    <w:basedOn w:val="Normln"/>
    <w:next w:val="Bod2"/>
    <w:rsid w:val="00EA724F"/>
    <w:pPr>
      <w:keepNext/>
      <w:keepLines/>
      <w:numPr>
        <w:numId w:val="35"/>
      </w:numPr>
      <w:suppressAutoHyphens/>
      <w:spacing w:before="360"/>
      <w:outlineLvl w:val="1"/>
    </w:pPr>
    <w:rPr>
      <w:b/>
      <w:sz w:val="24"/>
    </w:rPr>
  </w:style>
  <w:style w:type="paragraph" w:customStyle="1" w:styleId="Bod2">
    <w:name w:val="Bod2"/>
    <w:basedOn w:val="Bod1"/>
    <w:next w:val="Normln"/>
    <w:rsid w:val="00EA724F"/>
    <w:pPr>
      <w:numPr>
        <w:ilvl w:val="1"/>
      </w:numPr>
      <w:tabs>
        <w:tab w:val="left" w:pos="680"/>
      </w:tabs>
      <w:spacing w:before="240"/>
      <w:outlineLvl w:val="2"/>
    </w:pPr>
    <w:rPr>
      <w:sz w:val="22"/>
    </w:rPr>
  </w:style>
  <w:style w:type="paragraph" w:customStyle="1" w:styleId="Bod3">
    <w:name w:val="Bod3"/>
    <w:basedOn w:val="Bod2"/>
    <w:next w:val="Normln"/>
    <w:rsid w:val="00EA724F"/>
    <w:pPr>
      <w:numPr>
        <w:ilvl w:val="2"/>
      </w:numPr>
      <w:outlineLvl w:val="3"/>
    </w:pPr>
  </w:style>
  <w:style w:type="paragraph" w:customStyle="1" w:styleId="Zarmovno">
    <w:name w:val="Zarámováno"/>
    <w:aliases w:val="zr"/>
    <w:basedOn w:val="Normln"/>
    <w:rsid w:val="00EA724F"/>
    <w:pPr>
      <w:keepLines/>
      <w:pBdr>
        <w:top w:val="single" w:sz="4" w:space="10" w:color="auto"/>
        <w:left w:val="single" w:sz="4" w:space="27" w:color="auto"/>
        <w:bottom w:val="single" w:sz="4" w:space="10" w:color="auto"/>
        <w:right w:val="single" w:sz="4" w:space="27" w:color="auto"/>
      </w:pBdr>
      <w:shd w:val="solid" w:color="C0C0C0" w:fill="auto"/>
      <w:spacing w:before="60"/>
      <w:ind w:left="567" w:right="567"/>
      <w:jc w:val="both"/>
    </w:pPr>
  </w:style>
  <w:style w:type="paragraph" w:customStyle="1" w:styleId="Malodrkavtabulce">
    <w:name w:val="Malá odrážka v tabulce"/>
    <w:basedOn w:val="Malodrka"/>
    <w:rsid w:val="00EA724F"/>
    <w:pPr>
      <w:numPr>
        <w:numId w:val="17"/>
      </w:numPr>
      <w:spacing w:before="80" w:after="40"/>
    </w:pPr>
  </w:style>
  <w:style w:type="paragraph" w:customStyle="1" w:styleId="Vellkodrka">
    <w:name w:val="Vellká odrážka"/>
    <w:basedOn w:val="Nadpis2"/>
    <w:rsid w:val="00EA724F"/>
    <w:pPr>
      <w:keepNext w:val="0"/>
      <w:numPr>
        <w:ilvl w:val="0"/>
        <w:numId w:val="24"/>
      </w:numPr>
    </w:pPr>
    <w:rPr>
      <w:b w:val="0"/>
    </w:rPr>
  </w:style>
  <w:style w:type="paragraph" w:styleId="Zkladntext2">
    <w:name w:val="Body Text 2"/>
    <w:basedOn w:val="Normln"/>
    <w:rsid w:val="00EA724F"/>
    <w:pPr>
      <w:pBdr>
        <w:top w:val="single" w:sz="4" w:space="6" w:color="auto"/>
        <w:left w:val="single" w:sz="4" w:space="27" w:color="auto"/>
        <w:bottom w:val="single" w:sz="4" w:space="6" w:color="auto"/>
        <w:right w:val="single" w:sz="4" w:space="27" w:color="auto"/>
      </w:pBdr>
      <w:shd w:val="pct5" w:color="auto" w:fill="FFFFFF"/>
      <w:spacing w:before="60" w:line="216" w:lineRule="auto"/>
      <w:ind w:left="567" w:right="567"/>
      <w:jc w:val="both"/>
    </w:pPr>
    <w:rPr>
      <w:sz w:val="24"/>
    </w:rPr>
  </w:style>
  <w:style w:type="character" w:styleId="Odkaznakoment">
    <w:name w:val="annotation reference"/>
    <w:semiHidden/>
    <w:rsid w:val="00EA724F"/>
    <w:rPr>
      <w:sz w:val="16"/>
    </w:rPr>
  </w:style>
  <w:style w:type="paragraph" w:styleId="Textkomente">
    <w:name w:val="annotation text"/>
    <w:basedOn w:val="Normln"/>
    <w:semiHidden/>
    <w:rsid w:val="00EA724F"/>
  </w:style>
  <w:style w:type="paragraph" w:customStyle="1" w:styleId="Psmenka0">
    <w:name w:val="Písmenka"/>
    <w:basedOn w:val="Normln"/>
    <w:rsid w:val="00EA724F"/>
    <w:pPr>
      <w:ind w:left="227" w:hanging="227"/>
    </w:pPr>
  </w:style>
  <w:style w:type="paragraph" w:customStyle="1" w:styleId="Tabuleka">
    <w:name w:val="Tabulečka"/>
    <w:basedOn w:val="Normln"/>
    <w:rsid w:val="00EA724F"/>
    <w:rPr>
      <w:sz w:val="16"/>
    </w:rPr>
  </w:style>
  <w:style w:type="paragraph" w:customStyle="1" w:styleId="Poada">
    <w:name w:val="Pořadač"/>
    <w:basedOn w:val="Normln"/>
    <w:next w:val="Pododrkou"/>
    <w:rsid w:val="00EA724F"/>
    <w:pPr>
      <w:keepNext/>
      <w:keepLines/>
      <w:spacing w:after="40"/>
    </w:pPr>
  </w:style>
  <w:style w:type="paragraph" w:customStyle="1" w:styleId="Podmalouodrkou">
    <w:name w:val="Pod malou odrážkou"/>
    <w:basedOn w:val="Normln"/>
    <w:rsid w:val="00EA724F"/>
    <w:pPr>
      <w:spacing w:before="20" w:after="20" w:line="204" w:lineRule="auto"/>
      <w:ind w:left="284"/>
    </w:pPr>
  </w:style>
  <w:style w:type="paragraph" w:styleId="Seznamsodrkami">
    <w:name w:val="List Bullet"/>
    <w:basedOn w:val="Normln"/>
    <w:autoRedefine/>
    <w:rsid w:val="00EA724F"/>
    <w:pPr>
      <w:tabs>
        <w:tab w:val="num" w:pos="360"/>
      </w:tabs>
      <w:ind w:left="284" w:hanging="284"/>
    </w:pPr>
  </w:style>
  <w:style w:type="character" w:customStyle="1" w:styleId="Mstokonn">
    <w:name w:val="Místo konání"/>
    <w:aliases w:val="mk"/>
    <w:rsid w:val="00EA724F"/>
    <w:rPr>
      <w:rFonts w:ascii="Times New Roman" w:hAnsi="Times New Roman"/>
      <w:i/>
    </w:rPr>
  </w:style>
  <w:style w:type="paragraph" w:customStyle="1" w:styleId="Malheslo">
    <w:name w:val="Malé heslo"/>
    <w:basedOn w:val="Heslo"/>
    <w:rsid w:val="00EA724F"/>
    <w:pPr>
      <w:tabs>
        <w:tab w:val="clear" w:pos="1418"/>
        <w:tab w:val="left" w:leader="dot" w:pos="851"/>
      </w:tabs>
      <w:spacing w:before="20" w:line="204" w:lineRule="auto"/>
      <w:ind w:left="851" w:hanging="851"/>
    </w:pPr>
  </w:style>
  <w:style w:type="character" w:styleId="Hypertextovodkaz">
    <w:name w:val="Hyperlink"/>
    <w:rsid w:val="00EA724F"/>
    <w:rPr>
      <w:noProof/>
      <w:color w:val="000080"/>
      <w:u w:val="none"/>
      <w:effect w:val="none"/>
    </w:rPr>
  </w:style>
  <w:style w:type="character" w:customStyle="1" w:styleId="OdDo">
    <w:name w:val="OdDo"/>
    <w:rsid w:val="00EA724F"/>
    <w:rPr>
      <w:vertAlign w:val="superscript"/>
    </w:rPr>
  </w:style>
  <w:style w:type="paragraph" w:customStyle="1" w:styleId="Zvr-odrka">
    <w:name w:val="Závěr - odrážka"/>
    <w:aliases w:val="zo"/>
    <w:basedOn w:val="Malodrka"/>
    <w:rsid w:val="00EA724F"/>
    <w:pPr>
      <w:numPr>
        <w:numId w:val="0"/>
      </w:numPr>
      <w:ind w:left="360" w:hanging="72"/>
    </w:pPr>
    <w:rPr>
      <w:i/>
      <w:sz w:val="20"/>
    </w:rPr>
  </w:style>
  <w:style w:type="paragraph" w:customStyle="1" w:styleId="Zvr-pododrkou">
    <w:name w:val="Závěr - pod odrážkou"/>
    <w:basedOn w:val="Normln"/>
    <w:rsid w:val="00EA724F"/>
    <w:pPr>
      <w:spacing w:before="20" w:line="204" w:lineRule="auto"/>
      <w:ind w:left="284"/>
    </w:pPr>
    <w:rPr>
      <w:i/>
      <w:sz w:val="20"/>
    </w:rPr>
  </w:style>
  <w:style w:type="paragraph" w:customStyle="1" w:styleId="askonn">
    <w:name w:val="Čas konání"/>
    <w:aliases w:val="ck"/>
    <w:basedOn w:val="Normln"/>
    <w:rsid w:val="00EA724F"/>
    <w:rPr>
      <w:vertAlign w:val="superscript"/>
    </w:rPr>
  </w:style>
  <w:style w:type="paragraph" w:styleId="Adresanaoblku">
    <w:name w:val="envelope address"/>
    <w:basedOn w:val="Normln"/>
    <w:rsid w:val="00EA724F"/>
    <w:pPr>
      <w:framePr w:w="7920" w:h="1980" w:hRule="exact" w:hSpace="141" w:wrap="auto" w:hAnchor="page" w:xAlign="center" w:yAlign="bottom"/>
      <w:ind w:left="2880"/>
    </w:pPr>
    <w:rPr>
      <w:rFonts w:ascii="Arial" w:hAnsi="Arial"/>
      <w:sz w:val="24"/>
    </w:rPr>
  </w:style>
  <w:style w:type="character" w:styleId="Zdraznn">
    <w:name w:val="Emphasis"/>
    <w:aliases w:val="Zvýraznění"/>
    <w:uiPriority w:val="20"/>
    <w:qFormat/>
    <w:rsid w:val="00EA724F"/>
    <w:rPr>
      <w:i/>
    </w:rPr>
  </w:style>
  <w:style w:type="paragraph" w:customStyle="1" w:styleId="Textpoznpodarou-odsazen">
    <w:name w:val="Text pozn. pod čarou - odsazený"/>
    <w:basedOn w:val="Textpoznpodarou"/>
    <w:rsid w:val="00EA724F"/>
    <w:pPr>
      <w:tabs>
        <w:tab w:val="left" w:pos="1304"/>
      </w:tabs>
      <w:ind w:left="1304" w:hanging="1134"/>
    </w:pPr>
  </w:style>
  <w:style w:type="character" w:styleId="Sledovanodkaz">
    <w:name w:val="FollowedHyperlink"/>
    <w:rsid w:val="00EA724F"/>
    <w:rPr>
      <w:color w:val="000080"/>
      <w:effect w:val="none"/>
    </w:rPr>
  </w:style>
  <w:style w:type="paragraph" w:customStyle="1" w:styleId="Opraveno">
    <w:name w:val="Opraveno"/>
    <w:basedOn w:val="Malodrka"/>
    <w:rsid w:val="00EA724F"/>
    <w:pPr>
      <w:numPr>
        <w:numId w:val="27"/>
      </w:numPr>
      <w:tabs>
        <w:tab w:val="clear" w:pos="720"/>
        <w:tab w:val="num" w:pos="360"/>
      </w:tabs>
      <w:ind w:left="360" w:hanging="360"/>
    </w:pPr>
  </w:style>
  <w:style w:type="paragraph" w:customStyle="1" w:styleId="Podbod1x">
    <w:name w:val="Podbod 1.x"/>
    <w:basedOn w:val="Normln"/>
    <w:rsid w:val="00EA724F"/>
    <w:pPr>
      <w:ind w:left="397" w:hanging="397"/>
    </w:pPr>
  </w:style>
  <w:style w:type="paragraph" w:customStyle="1" w:styleId="Podbod2x">
    <w:name w:val="Podbod 2.x"/>
    <w:basedOn w:val="Podbod1x"/>
    <w:rsid w:val="00EA724F"/>
  </w:style>
  <w:style w:type="paragraph" w:customStyle="1" w:styleId="Podbod3x">
    <w:name w:val="Podbod 3.x"/>
    <w:basedOn w:val="Podbod2x"/>
    <w:rsid w:val="00EA724F"/>
  </w:style>
  <w:style w:type="paragraph" w:customStyle="1" w:styleId="Podbod4x">
    <w:name w:val="Podbod 4.x"/>
    <w:basedOn w:val="Podbod3x"/>
    <w:rsid w:val="00EA724F"/>
  </w:style>
  <w:style w:type="paragraph" w:customStyle="1" w:styleId="Podbod5x">
    <w:name w:val="Podbod 5.x"/>
    <w:basedOn w:val="Podbod4x"/>
    <w:rsid w:val="00EA724F"/>
  </w:style>
  <w:style w:type="paragraph" w:customStyle="1" w:styleId="Podbod6x">
    <w:name w:val="Podbod 6.x"/>
    <w:basedOn w:val="Podbod3x"/>
    <w:rsid w:val="00EA724F"/>
  </w:style>
  <w:style w:type="paragraph" w:customStyle="1" w:styleId="Podbod7x">
    <w:name w:val="Podbod 7.x"/>
    <w:basedOn w:val="Podbod3x"/>
    <w:rsid w:val="00EA724F"/>
  </w:style>
  <w:style w:type="paragraph" w:styleId="slovanseznam">
    <w:name w:val="List Number"/>
    <w:basedOn w:val="Normln"/>
    <w:rsid w:val="00F0349A"/>
    <w:pPr>
      <w:numPr>
        <w:numId w:val="36"/>
      </w:numPr>
      <w:spacing w:line="228" w:lineRule="auto"/>
      <w:ind w:left="528" w:hanging="74"/>
    </w:pPr>
    <w:rPr>
      <w:sz w:val="20"/>
    </w:rPr>
  </w:style>
  <w:style w:type="paragraph" w:customStyle="1" w:styleId="msk">
    <w:name w:val="Římské"/>
    <w:basedOn w:val="slovn"/>
    <w:rsid w:val="00EA724F"/>
    <w:pPr>
      <w:numPr>
        <w:numId w:val="28"/>
      </w:numPr>
      <w:tabs>
        <w:tab w:val="left" w:leader="dot" w:pos="2268"/>
      </w:tabs>
      <w:spacing w:before="240"/>
    </w:pPr>
    <w:rPr>
      <w:b/>
    </w:rPr>
  </w:style>
  <w:style w:type="paragraph" w:customStyle="1" w:styleId="slovn2">
    <w:name w:val="Číslování 2"/>
    <w:basedOn w:val="Vslovn"/>
    <w:rsid w:val="00EA724F"/>
    <w:pPr>
      <w:tabs>
        <w:tab w:val="left" w:pos="794"/>
      </w:tabs>
      <w:ind w:left="0"/>
    </w:pPr>
  </w:style>
  <w:style w:type="character" w:styleId="slodku">
    <w:name w:val="line number"/>
    <w:basedOn w:val="Standardnpsmoodstavce"/>
    <w:rsid w:val="00EA724F"/>
  </w:style>
  <w:style w:type="paragraph" w:styleId="slovanseznam2">
    <w:name w:val="List Number 2"/>
    <w:basedOn w:val="Normln"/>
    <w:rsid w:val="00EA724F"/>
    <w:pPr>
      <w:tabs>
        <w:tab w:val="num" w:pos="360"/>
      </w:tabs>
      <w:ind w:left="284" w:hanging="284"/>
    </w:pPr>
  </w:style>
  <w:style w:type="paragraph" w:customStyle="1" w:styleId="Pododrvslovn">
    <w:name w:val="Pod odr. v číslování"/>
    <w:basedOn w:val="Normln"/>
    <w:rsid w:val="00EA724F"/>
    <w:pPr>
      <w:spacing w:before="0"/>
      <w:ind w:left="567"/>
    </w:pPr>
  </w:style>
  <w:style w:type="paragraph" w:customStyle="1" w:styleId="Psmenkavslovn">
    <w:name w:val="Písmenka v číslování"/>
    <w:basedOn w:val="Psmenka"/>
    <w:rsid w:val="00EA724F"/>
    <w:pPr>
      <w:numPr>
        <w:ilvl w:val="1"/>
        <w:numId w:val="29"/>
      </w:numPr>
      <w:tabs>
        <w:tab w:val="left" w:pos="737"/>
      </w:tabs>
      <w:spacing w:line="216" w:lineRule="auto"/>
    </w:pPr>
    <w:rPr>
      <w:sz w:val="20"/>
    </w:rPr>
  </w:style>
  <w:style w:type="paragraph" w:customStyle="1" w:styleId="Malapodpododrka">
    <w:name w:val="Mala podpododrážka"/>
    <w:basedOn w:val="Normln"/>
    <w:rsid w:val="00EA724F"/>
    <w:pPr>
      <w:keepLines/>
      <w:tabs>
        <w:tab w:val="left" w:pos="284"/>
        <w:tab w:val="left" w:pos="340"/>
        <w:tab w:val="num" w:pos="644"/>
      </w:tabs>
      <w:spacing w:before="0" w:after="20" w:line="192" w:lineRule="auto"/>
      <w:ind w:left="397" w:hanging="113"/>
    </w:pPr>
  </w:style>
  <w:style w:type="paragraph" w:customStyle="1" w:styleId="Tabulka-nzev">
    <w:name w:val="Tabulka-název"/>
    <w:basedOn w:val="Tabulka-text"/>
    <w:rsid w:val="00EA724F"/>
    <w:pPr>
      <w:jc w:val="center"/>
    </w:pPr>
    <w:rPr>
      <w:b/>
      <w:bCs/>
      <w:color w:val="FFFFFF"/>
    </w:rPr>
  </w:style>
  <w:style w:type="character" w:customStyle="1" w:styleId="Zarmovantext">
    <w:name w:val="Zarámovaný text"/>
    <w:aliases w:val="zt"/>
    <w:rsid w:val="00EA724F"/>
    <w:rPr>
      <w:bdr w:val="single" w:sz="6" w:space="0" w:color="000000"/>
      <w:shd w:val="clear" w:color="auto" w:fill="C0C0C0"/>
    </w:rPr>
  </w:style>
  <w:style w:type="paragraph" w:styleId="Textbubliny">
    <w:name w:val="Balloon Text"/>
    <w:basedOn w:val="Normln"/>
    <w:semiHidden/>
    <w:rsid w:val="00EA724F"/>
    <w:rPr>
      <w:rFonts w:ascii="Tahoma" w:hAnsi="Tahoma" w:cs="Tahoma"/>
      <w:sz w:val="16"/>
      <w:szCs w:val="16"/>
    </w:rPr>
  </w:style>
  <w:style w:type="character" w:styleId="Siln">
    <w:name w:val="Strong"/>
    <w:qFormat/>
    <w:rsid w:val="00EA724F"/>
    <w:rPr>
      <w:b/>
      <w:bCs/>
    </w:rPr>
  </w:style>
  <w:style w:type="paragraph" w:customStyle="1" w:styleId="Tabulka-malodrka">
    <w:name w:val="Tabulka-malá odrážka"/>
    <w:basedOn w:val="Normln"/>
    <w:rsid w:val="00EA724F"/>
    <w:pPr>
      <w:numPr>
        <w:numId w:val="33"/>
      </w:numPr>
      <w:tabs>
        <w:tab w:val="clear" w:pos="360"/>
        <w:tab w:val="left" w:pos="284"/>
      </w:tabs>
      <w:spacing w:after="20"/>
    </w:pPr>
    <w:rPr>
      <w:rFonts w:ascii="Arial" w:hAnsi="Arial"/>
      <w:sz w:val="20"/>
    </w:rPr>
  </w:style>
  <w:style w:type="paragraph" w:customStyle="1" w:styleId="Tabulka-malpododrka">
    <w:name w:val="Tabulka-malá pododrážka"/>
    <w:basedOn w:val="Normln"/>
    <w:rsid w:val="00EA724F"/>
    <w:pPr>
      <w:numPr>
        <w:numId w:val="34"/>
      </w:numPr>
      <w:tabs>
        <w:tab w:val="left" w:pos="284"/>
        <w:tab w:val="left" w:pos="454"/>
      </w:tabs>
      <w:spacing w:before="40"/>
    </w:pPr>
    <w:rPr>
      <w:rFonts w:ascii="Arial" w:hAnsi="Arial"/>
      <w:sz w:val="18"/>
    </w:rPr>
  </w:style>
  <w:style w:type="character" w:customStyle="1" w:styleId="Zajmav">
    <w:name w:val="Zajímavé"/>
    <w:aliases w:val="!"/>
    <w:rsid w:val="00EA724F"/>
    <w:rPr>
      <w:color w:val="008000"/>
    </w:rPr>
  </w:style>
  <w:style w:type="paragraph" w:customStyle="1" w:styleId="Malodrka-podrobnosti">
    <w:name w:val="Malá odrážka - podrobnosti"/>
    <w:basedOn w:val="Malodrka"/>
    <w:rsid w:val="00EA724F"/>
    <w:pPr>
      <w:numPr>
        <w:numId w:val="0"/>
      </w:numPr>
      <w:tabs>
        <w:tab w:val="clear" w:pos="284"/>
      </w:tabs>
      <w:spacing w:before="0"/>
      <w:ind w:left="1134"/>
    </w:pPr>
    <w:rPr>
      <w:sz w:val="16"/>
    </w:rPr>
  </w:style>
  <w:style w:type="paragraph" w:customStyle="1" w:styleId="ISO">
    <w:name w:val="ISO"/>
    <w:basedOn w:val="Normln"/>
    <w:rsid w:val="00EA724F"/>
    <w:rPr>
      <w:rFonts w:ascii="Verdana" w:hAnsi="Verdana"/>
      <w:sz w:val="18"/>
    </w:rPr>
  </w:style>
  <w:style w:type="paragraph" w:customStyle="1" w:styleId="ISO-psmenka">
    <w:name w:val="ISO-písmenka"/>
    <w:basedOn w:val="ISO"/>
    <w:rsid w:val="00EA724F"/>
    <w:pPr>
      <w:numPr>
        <w:numId w:val="31"/>
      </w:numPr>
    </w:pPr>
  </w:style>
  <w:style w:type="paragraph" w:customStyle="1" w:styleId="ISO-tlust">
    <w:name w:val="ISO-tlustě"/>
    <w:basedOn w:val="ISO"/>
    <w:next w:val="ISO"/>
    <w:rsid w:val="00EA724F"/>
    <w:pPr>
      <w:keepNext/>
      <w:keepLines/>
    </w:pPr>
    <w:rPr>
      <w:b/>
      <w:sz w:val="22"/>
    </w:rPr>
  </w:style>
  <w:style w:type="paragraph" w:customStyle="1" w:styleId="ISO-odrka">
    <w:name w:val="ISO-odrážka"/>
    <w:basedOn w:val="ISO"/>
    <w:rsid w:val="00EA724F"/>
    <w:pPr>
      <w:numPr>
        <w:numId w:val="32"/>
      </w:numPr>
      <w:tabs>
        <w:tab w:val="left" w:pos="454"/>
      </w:tabs>
    </w:pPr>
  </w:style>
  <w:style w:type="paragraph" w:customStyle="1" w:styleId="Seznam-odrky">
    <w:name w:val="Seznam-odrážky"/>
    <w:aliases w:val="so"/>
    <w:basedOn w:val="Seznam"/>
    <w:rsid w:val="00EA724F"/>
    <w:pPr>
      <w:numPr>
        <w:numId w:val="41"/>
      </w:numPr>
      <w:spacing w:line="216" w:lineRule="auto"/>
    </w:pPr>
  </w:style>
  <w:style w:type="paragraph" w:customStyle="1" w:styleId="Poznmka-nadpis">
    <w:name w:val="Poznámka-nadpis"/>
    <w:basedOn w:val="Poznmka"/>
    <w:next w:val="Poznmka"/>
    <w:rsid w:val="00EA724F"/>
    <w:pPr>
      <w:keepNext/>
      <w:keepLines/>
      <w:spacing w:before="80"/>
      <w:outlineLvl w:val="8"/>
    </w:pPr>
    <w:rPr>
      <w:b/>
      <w:sz w:val="18"/>
    </w:rPr>
  </w:style>
  <w:style w:type="paragraph" w:customStyle="1" w:styleId="Poznmka-odrka">
    <w:name w:val="Poznámka-odrážka"/>
    <w:basedOn w:val="Poznmka"/>
    <w:rsid w:val="00EA724F"/>
    <w:pPr>
      <w:numPr>
        <w:numId w:val="40"/>
      </w:numPr>
      <w:tabs>
        <w:tab w:val="left" w:pos="170"/>
      </w:tabs>
    </w:pPr>
  </w:style>
  <w:style w:type="character" w:customStyle="1" w:styleId="Nepodstatn">
    <w:name w:val="Nepodstatné"/>
    <w:rsid w:val="00EA724F"/>
    <w:rPr>
      <w:color w:val="808080"/>
    </w:rPr>
  </w:style>
  <w:style w:type="paragraph" w:styleId="Revize">
    <w:name w:val="Revision"/>
    <w:hidden/>
    <w:uiPriority w:val="99"/>
    <w:semiHidden/>
    <w:rsid w:val="005F1D07"/>
    <w:rPr>
      <w:sz w:val="22"/>
    </w:rPr>
  </w:style>
  <w:style w:type="paragraph" w:styleId="Odstavecseseznamem">
    <w:name w:val="List Paragraph"/>
    <w:basedOn w:val="Normln"/>
    <w:uiPriority w:val="34"/>
    <w:qFormat/>
    <w:rsid w:val="00E25EAF"/>
    <w:pPr>
      <w:spacing w:before="0"/>
      <w:ind w:left="720"/>
    </w:pPr>
    <w:rPr>
      <w:rFonts w:ascii="Calibri" w:hAnsi="Calibri" w:cs="Tahoma"/>
      <w:color w:val="595959"/>
      <w:lang w:val="sk-SK" w:eastAsia="en-US"/>
    </w:rPr>
  </w:style>
  <w:style w:type="character" w:customStyle="1" w:styleId="ZpatChar">
    <w:name w:val="Zápatí Char"/>
    <w:link w:val="Zpat"/>
    <w:rsid w:val="00FC0989"/>
    <w:rPr>
      <w:rFonts w:ascii="Arial" w:hAnsi="Arial"/>
      <w:sz w:val="22"/>
    </w:rPr>
  </w:style>
  <w:style w:type="character" w:customStyle="1" w:styleId="ProsttextChar">
    <w:name w:val="Prostý text Char"/>
    <w:link w:val="Prosttext"/>
    <w:uiPriority w:val="99"/>
    <w:rsid w:val="00F7054E"/>
    <w:rPr>
      <w:rFonts w:ascii="Roman 10cpi" w:hAnsi="Roman 10cpi"/>
      <w:noProof/>
      <w:lang w:val="cs-CZ" w:eastAsia="cs-CZ" w:bidi="ar-SA"/>
    </w:rPr>
  </w:style>
  <w:style w:type="paragraph" w:customStyle="1" w:styleId="Puntk">
    <w:name w:val="Puntík"/>
    <w:basedOn w:val="Normln"/>
    <w:rsid w:val="002375F6"/>
    <w:pPr>
      <w:numPr>
        <w:numId w:val="43"/>
      </w:numPr>
      <w:spacing w:before="0" w:after="200"/>
      <w:jc w:val="both"/>
    </w:pPr>
    <w:rPr>
      <w:rFonts w:ascii="Arial" w:hAnsi="Arial"/>
      <w:sz w:val="20"/>
    </w:rPr>
  </w:style>
  <w:style w:type="table" w:styleId="Mkatabulky">
    <w:name w:val="Table Grid"/>
    <w:basedOn w:val="Normlntabulka"/>
    <w:rsid w:val="0036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75B85"/>
  </w:style>
  <w:style w:type="paragraph" w:customStyle="1" w:styleId="l3">
    <w:name w:val="l3"/>
    <w:basedOn w:val="Normln"/>
    <w:rsid w:val="00275B85"/>
    <w:pPr>
      <w:spacing w:before="100" w:beforeAutospacing="1" w:after="100" w:afterAutospacing="1"/>
    </w:pPr>
    <w:rPr>
      <w:sz w:val="24"/>
      <w:szCs w:val="24"/>
    </w:rPr>
  </w:style>
  <w:style w:type="paragraph" w:customStyle="1" w:styleId="l4">
    <w:name w:val="l4"/>
    <w:basedOn w:val="Normln"/>
    <w:rsid w:val="00275B85"/>
    <w:pPr>
      <w:spacing w:before="100" w:beforeAutospacing="1" w:after="100" w:afterAutospacing="1"/>
    </w:pPr>
    <w:rPr>
      <w:sz w:val="24"/>
      <w:szCs w:val="24"/>
    </w:rPr>
  </w:style>
  <w:style w:type="character" w:styleId="PromnnHTML">
    <w:name w:val="HTML Variable"/>
    <w:uiPriority w:val="99"/>
    <w:unhideWhenUsed/>
    <w:rsid w:val="00275B85"/>
    <w:rPr>
      <w:i/>
      <w:iCs/>
    </w:rPr>
  </w:style>
  <w:style w:type="character" w:customStyle="1" w:styleId="Bodytext3">
    <w:name w:val="Body text (3)_"/>
    <w:link w:val="Bodytext30"/>
    <w:rsid w:val="00151660"/>
    <w:rPr>
      <w:rFonts w:ascii="Arial" w:eastAsia="Arial" w:hAnsi="Arial" w:cs="Arial"/>
      <w:sz w:val="14"/>
      <w:szCs w:val="14"/>
      <w:shd w:val="clear" w:color="auto" w:fill="FFFFFF"/>
    </w:rPr>
  </w:style>
  <w:style w:type="character" w:customStyle="1" w:styleId="Bodytext5">
    <w:name w:val="Body text (5)_"/>
    <w:link w:val="Bodytext50"/>
    <w:rsid w:val="00151660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Bodytext30">
    <w:name w:val="Body text (3)"/>
    <w:basedOn w:val="Normln"/>
    <w:link w:val="Bodytext3"/>
    <w:rsid w:val="00151660"/>
    <w:pPr>
      <w:shd w:val="clear" w:color="auto" w:fill="FFFFFF"/>
      <w:spacing w:before="60" w:after="240" w:line="0" w:lineRule="atLeast"/>
      <w:ind w:hanging="3840"/>
    </w:pPr>
    <w:rPr>
      <w:rFonts w:ascii="Arial" w:eastAsia="Arial" w:hAnsi="Arial" w:cs="Arial"/>
      <w:sz w:val="14"/>
      <w:szCs w:val="14"/>
    </w:rPr>
  </w:style>
  <w:style w:type="paragraph" w:customStyle="1" w:styleId="Bodytext50">
    <w:name w:val="Body text (5)"/>
    <w:basedOn w:val="Normln"/>
    <w:link w:val="Bodytext5"/>
    <w:rsid w:val="00151660"/>
    <w:pPr>
      <w:shd w:val="clear" w:color="auto" w:fill="FFFFFF"/>
      <w:spacing w:before="0" w:line="0" w:lineRule="atLeast"/>
    </w:pPr>
    <w:rPr>
      <w:rFonts w:ascii="Arial" w:eastAsia="Arial" w:hAnsi="Arial" w:cs="Arial"/>
      <w:sz w:val="15"/>
      <w:szCs w:val="15"/>
    </w:rPr>
  </w:style>
  <w:style w:type="character" w:styleId="Zmnka">
    <w:name w:val="Mention"/>
    <w:uiPriority w:val="99"/>
    <w:semiHidden/>
    <w:unhideWhenUsed/>
    <w:rsid w:val="002A1B37"/>
    <w:rPr>
      <w:color w:val="2B579A"/>
      <w:shd w:val="clear" w:color="auto" w:fill="E6E6E6"/>
    </w:rPr>
  </w:style>
  <w:style w:type="character" w:styleId="Nevyeenzmnka">
    <w:name w:val="Unresolved Mention"/>
    <w:uiPriority w:val="99"/>
    <w:semiHidden/>
    <w:unhideWhenUsed/>
    <w:rsid w:val="00C900D7"/>
    <w:rPr>
      <w:color w:val="808080"/>
      <w:shd w:val="clear" w:color="auto" w:fill="E6E6E6"/>
    </w:rPr>
  </w:style>
  <w:style w:type="paragraph" w:customStyle="1" w:styleId="Default">
    <w:name w:val="Default"/>
    <w:rsid w:val="00A611D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Elegantntabulka">
    <w:name w:val="Table Elegant"/>
    <w:basedOn w:val="Normlntabulka"/>
    <w:rsid w:val="00C93825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c1">
    <w:name w:val="d_c1"/>
    <w:basedOn w:val="Normln"/>
    <w:rsid w:val="0075004F"/>
    <w:pPr>
      <w:spacing w:before="100" w:beforeAutospacing="1" w:after="100" w:afterAutospacing="1"/>
    </w:pPr>
    <w:rPr>
      <w:sz w:val="24"/>
      <w:szCs w:val="24"/>
    </w:rPr>
  </w:style>
  <w:style w:type="paragraph" w:customStyle="1" w:styleId="paragraph">
    <w:name w:val="paragraph"/>
    <w:basedOn w:val="Normln"/>
    <w:rsid w:val="00D57F4F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Standardnpsmoodstavce"/>
    <w:rsid w:val="00D57F4F"/>
  </w:style>
  <w:style w:type="character" w:customStyle="1" w:styleId="eop">
    <w:name w:val="eop"/>
    <w:basedOn w:val="Standardnpsmoodstavce"/>
    <w:rsid w:val="00D57F4F"/>
  </w:style>
  <w:style w:type="character" w:styleId="Inteligentnodkaz">
    <w:name w:val="Smart Link"/>
    <w:uiPriority w:val="99"/>
    <w:semiHidden/>
    <w:unhideWhenUsed/>
    <w:rsid w:val="0035618D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428">
          <w:marLeft w:val="27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drha\Data%20aplikac&#237;\Microsoft\&#352;ablony\DF%20Dokumenty\DF%20Z&#225;pis%20z%20porady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EE60EA16429D438D9C9524067E5771" ma:contentTypeVersion="7" ma:contentTypeDescription="Vytvoří nový dokument" ma:contentTypeScope="" ma:versionID="b8670d881dcf070038099f8f9d87f8c4">
  <xsd:schema xmlns:xsd="http://www.w3.org/2001/XMLSchema" xmlns:xs="http://www.w3.org/2001/XMLSchema" xmlns:p="http://schemas.microsoft.com/office/2006/metadata/properties" xmlns:ns2="5daf5c6b-a4dc-4100-805d-f16668f26792" targetNamespace="http://schemas.microsoft.com/office/2006/metadata/properties" ma:root="true" ma:fieldsID="f311edb0c8e2fcd050b012ebae01e216" ns2:_="">
    <xsd:import namespace="5daf5c6b-a4dc-4100-805d-f16668f26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5c6b-a4dc-4100-805d-f16668f26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5.xml><?xml version="1.0" encoding="utf-8"?>
<LongProperties xmlns="http://schemas.microsoft.com/office/2006/metadata/longPropertie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655468CE9D4340AFBCFC3EDAD68FEA" ma:contentTypeVersion="17" ma:contentTypeDescription="Vytvoří nový dokument" ma:contentTypeScope="" ma:versionID="f7794617b049ce0f7f46bc982d515c83">
  <xsd:schema xmlns:xsd="http://www.w3.org/2001/XMLSchema" xmlns:xs="http://www.w3.org/2001/XMLSchema" xmlns:p="http://schemas.microsoft.com/office/2006/metadata/properties" xmlns:ns2="3e956e39-323f-4672-a46f-abd508fc895e" xmlns:ns3="5aa26506-2980-47e4-9836-61a746700aa7" xmlns:ns4="027236e1-82e2-4b17-8cfb-ac41f906a8ab" targetNamespace="http://schemas.microsoft.com/office/2006/metadata/properties" ma:root="true" ma:fieldsID="3723a5912ab1e4ca4ed2fd8c2b8b585c" ns2:_="" ns3:_="" ns4:_="">
    <xsd:import namespace="3e956e39-323f-4672-a46f-abd508fc895e"/>
    <xsd:import namespace="5aa26506-2980-47e4-9836-61a746700aa7"/>
    <xsd:import namespace="027236e1-82e2-4b17-8cfb-ac41f906a8ab"/>
    <xsd:element name="properties">
      <xsd:complexType>
        <xsd:sequence>
          <xsd:element name="documentManagement">
            <xsd:complexType>
              <xsd:all>
                <xsd:element ref="ns2:PD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6e39-323f-4672-a46f-abd508fc895e" elementFormDefault="qualified">
    <xsd:import namespace="http://schemas.microsoft.com/office/2006/documentManagement/types"/>
    <xsd:import namespace="http://schemas.microsoft.com/office/infopath/2007/PartnerControls"/>
    <xsd:element name="PD" ma:index="8" nillable="true" ma:displayName="Popis dokumentu" ma:internalName="PD">
      <xsd:simpleType>
        <xsd:restriction base="dms:Note"/>
      </xsd:simpleType>
    </xsd:element>
    <xsd:element name="_dlc_DocId" ma:index="9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10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992c067d-2db4-434e-a15c-761294fba6c3}" ma:internalName="TaxCatchAll" ma:showField="CatchAllData" ma:web="3e956e39-323f-4672-a46f-abd508fc89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26506-2980-47e4-9836-61a746700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Značky obrázků" ma:readOnly="false" ma:fieldId="{5cf76f15-5ced-4ddc-b409-7134ff3c332f}" ma:taxonomyMulti="true" ma:sspId="96d10bda-6fd3-4521-a69a-da439a410b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36e1-82e2-4b17-8cfb-ac41f906a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15E165-BE9B-42BF-9F52-FE2441E2F6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6059F-EAA5-4BF9-8116-2D6E201C8F1C}">
  <ds:schemaRefs>
    <ds:schemaRef ds:uri="http://schemas.microsoft.com/office/2006/metadata/properties"/>
    <ds:schemaRef ds:uri="http://schemas.microsoft.com/office/infopath/2007/PartnerControls"/>
    <ds:schemaRef ds:uri="3e956e39-323f-4672-a46f-abd508fc895e"/>
    <ds:schemaRef ds:uri="5aa26506-2980-47e4-9836-61a746700aa7"/>
    <ds:schemaRef ds:uri="027236e1-82e2-4b17-8cfb-ac41f906a8ab"/>
  </ds:schemaRefs>
</ds:datastoreItem>
</file>

<file path=customXml/itemProps3.xml><?xml version="1.0" encoding="utf-8"?>
<ds:datastoreItem xmlns:ds="http://schemas.openxmlformats.org/officeDocument/2006/customXml" ds:itemID="{D51430C5-8ECD-476A-AFA4-8B42D846BD1C}"/>
</file>

<file path=customXml/itemProps4.xml><?xml version="1.0" encoding="utf-8"?>
<ds:datastoreItem xmlns:ds="http://schemas.openxmlformats.org/officeDocument/2006/customXml" ds:itemID="{9E72C016-2A7D-44BD-95A1-043C7D5903A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24F71F-AB37-4338-97CF-1711FBE9A9A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20FC3A32-4576-43A6-ADBA-DACDAD4E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56e39-323f-4672-a46f-abd508fc895e"/>
    <ds:schemaRef ds:uri="5aa26506-2980-47e4-9836-61a746700aa7"/>
    <ds:schemaRef ds:uri="027236e1-82e2-4b17-8cfb-ac41f906a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 Zápis z porady.dot</Template>
  <TotalTime>26</TotalTime>
  <Pages>2</Pages>
  <Words>655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Optimální podněty pro obchodníky – AI infrastruktura</vt:lpstr>
    </vt:vector>
  </TitlesOfParts>
  <Company>DF Partner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Optimální podněty pro obchodníky – AI infrastruktura</dc:title>
  <dc:subject/>
  <dc:creator>Ing. Pavel Drha</dc:creator>
  <cp:keywords/>
  <dc:description/>
  <cp:lastModifiedBy>Pavel Drha</cp:lastModifiedBy>
  <cp:revision>8</cp:revision>
  <cp:lastPrinted>2018-02-05T13:14:00Z</cp:lastPrinted>
  <dcterms:created xsi:type="dcterms:W3CDTF">2025-04-14T10:38:00Z</dcterms:created>
  <dcterms:modified xsi:type="dcterms:W3CDTF">2025-04-14T10:43:00Z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Číslo dokumentu">
    <vt:lpwstr>200405</vt:lpwstr>
  </property>
  <property fmtid="{D5CDD505-2E9C-101B-9397-08002B2CF9AE}" pid="3" name="Kód dokumentu">
    <vt:lpwstr>W0405</vt:lpwstr>
  </property>
  <property fmtid="{D5CDD505-2E9C-101B-9397-08002B2CF9AE}" pid="4" name="KonecPristihoMesice">
    <vt:filetime>2004-09-29T22:00:00Z</vt:filetime>
  </property>
  <property fmtid="{D5CDD505-2E9C-101B-9397-08002B2CF9AE}" pid="5" name="display_urn:schemas-microsoft-com:office:office#SharedWithUsers">
    <vt:lpwstr>Pavel Drha;Ondřej Fučík;Martin Záhořák;Luděk Drha;Martina Maňasová;Tomáš Majtán;Radka Drhová;Vít Erben;Tomáš Skopový;Adam Nezval</vt:lpwstr>
  </property>
  <property fmtid="{D5CDD505-2E9C-101B-9397-08002B2CF9AE}" pid="6" name="SharedWithUsers">
    <vt:lpwstr>39;#Pavel Drha;#360;#Ondřej Fučík;#41;#Martin Záhořák;#78;#Luděk Drha;#1315;#Martina Maňasová;#80;#Tomáš Majtán;#68;#Radka Drhová;#56;#Vít Erben;#192;#Tomáš Skopový;#32;#Adam Nezval</vt:lpwstr>
  </property>
  <property fmtid="{D5CDD505-2E9C-101B-9397-08002B2CF9AE}" pid="7" name="_dlc_DocId">
    <vt:lpwstr>DFPARTNER-1360294004-28715</vt:lpwstr>
  </property>
  <property fmtid="{D5CDD505-2E9C-101B-9397-08002B2CF9AE}" pid="8" name="_dlc_DocIdItemGuid">
    <vt:lpwstr>af650078-0298-4813-8c05-027f79b86789</vt:lpwstr>
  </property>
  <property fmtid="{D5CDD505-2E9C-101B-9397-08002B2CF9AE}" pid="9" name="_dlc_DocIdUrl">
    <vt:lpwstr>https://dfpartner.sharepoint.com/dfpoint/_layouts/15/DocIdRedir.aspx?ID=DFPARTNER-1360294004-28715, DFPARTNER-1360294004-28715</vt:lpwstr>
  </property>
  <property fmtid="{D5CDD505-2E9C-101B-9397-08002B2CF9AE}" pid="10" name="ContentTypeId">
    <vt:lpwstr>0x01010091EE60EA16429D438D9C9524067E5771</vt:lpwstr>
  </property>
  <property fmtid="{D5CDD505-2E9C-101B-9397-08002B2CF9AE}" pid="11" name="MediaServiceImageTags">
    <vt:lpwstr/>
  </property>
</Properties>
</file>